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9354601" w:displacedByCustomXml="next"/>
    <w:bookmarkStart w:id="1" w:name="_Toc329354822"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87552D">
          <w:pPr>
            <w:pStyle w:val="Sinespaciado"/>
            <w:rPr>
              <w:sz w:val="24"/>
            </w:rPr>
          </w:pPr>
          <w:r>
            <w:rPr>
              <w:noProof/>
            </w:rPr>
            <mc:AlternateContent>
              <mc:Choice Requires="wps">
                <w:drawing>
                  <wp:anchor distT="0" distB="0" distL="114300" distR="114300" simplePos="0" relativeHeight="251660288" behindDoc="0" locked="0" layoutInCell="1" allowOverlap="0" wp14:anchorId="56F5DDCA" wp14:editId="314A7722">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52D" w:rsidRPr="00C84D22" w:rsidRDefault="003076FD">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06776E">
                                      <w:t>Rayniel</w:t>
                                    </w:r>
                                    <w:proofErr w:type="spellEnd"/>
                                    <w:r w:rsidR="0006776E">
                                      <w:t xml:space="preserve"> Ramos González</w:t>
                                    </w:r>
                                  </w:sdtContent>
                                </w:sdt>
                                <w:r w:rsidR="0087552D" w:rsidRPr="00C84D22">
                                  <w:t> | </w:t>
                                </w:r>
                                <w:sdt>
                                  <w:sdtPr>
                                    <w:alias w:val="Nombre de la asignatura"/>
                                    <w:tag w:val=""/>
                                    <w:id w:val="-728219936"/>
                                    <w:placeholder>
                                      <w:docPart w:val="3787E3F4F4F8413AA59BBAD029A05D79"/>
                                    </w:placeholder>
                                    <w:dataBinding w:prefixMappings="xmlns:ns0='http://purl.org/dc/elements/1.1/' xmlns:ns1='http://schemas.openxmlformats.org/package/2006/metadata/core-properties' " w:xpath="/ns1:coreProperties[1]/ns1:keywords[1]" w:storeItemID="{6C3C8BC8-F283-45AE-878A-BAB7291924A1}"/>
                                    <w:text/>
                                  </w:sdtPr>
                                  <w:sdtEndPr/>
                                  <w:sdtContent>
                                    <w:r w:rsidR="0006776E">
                                      <w:t>Base de datos II</w:t>
                                    </w:r>
                                  </w:sdtContent>
                                </w:sdt>
                                <w:r w:rsidR="0006776E">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6F5DDCA"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87552D" w:rsidRPr="00C84D22" w:rsidRDefault="00F23B0C">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proofErr w:type="spellStart"/>
                              <w:r w:rsidR="0006776E">
                                <w:t>Rayniel</w:t>
                              </w:r>
                              <w:proofErr w:type="spellEnd"/>
                              <w:r w:rsidR="0006776E">
                                <w:t xml:space="preserve"> Ramos González</w:t>
                              </w:r>
                            </w:sdtContent>
                          </w:sdt>
                          <w:r w:rsidR="0087552D" w:rsidRPr="00C84D22">
                            <w:t> | </w:t>
                          </w:r>
                          <w:sdt>
                            <w:sdtPr>
                              <w:alias w:val="Nombre de la asignatura"/>
                              <w:tag w:val=""/>
                              <w:id w:val="-728219936"/>
                              <w:placeholder>
                                <w:docPart w:val="3787E3F4F4F8413AA59BBAD029A05D79"/>
                              </w:placeholder>
                              <w:dataBinding w:prefixMappings="xmlns:ns0='http://purl.org/dc/elements/1.1/' xmlns:ns1='http://schemas.openxmlformats.org/package/2006/metadata/core-properties' " w:xpath="/ns1:coreProperties[1]/ns1:keywords[1]" w:storeItemID="{6C3C8BC8-F283-45AE-878A-BAB7291924A1}"/>
                              <w:text/>
                            </w:sdtPr>
                            <w:sdtContent>
                              <w:r w:rsidR="0006776E">
                                <w:t>Base de datos II</w:t>
                              </w:r>
                            </w:sdtContent>
                          </w:sdt>
                          <w:r w:rsidR="0006776E">
                            <w:t> </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10C92AA5" wp14:editId="1075C6DF">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Título"/>
                                  <w:tag w:val=""/>
                                  <w:id w:val="-970593774"/>
                                  <w:dataBinding w:prefixMappings="xmlns:ns0='http://purl.org/dc/elements/1.1/' xmlns:ns1='http://schemas.openxmlformats.org/package/2006/metadata/core-properties' " w:xpath="/ns1:coreProperties[1]/ns0:title[1]" w:storeItemID="{6C3C8BC8-F283-45AE-878A-BAB7291924A1}"/>
                                  <w:text/>
                                </w:sdtPr>
                                <w:sdtContent>
                                  <w:p w:rsidR="0087552D" w:rsidRPr="00C84D22" w:rsidRDefault="00955D9E">
                                    <w:pPr>
                                      <w:pStyle w:val="Ttulo"/>
                                    </w:pPr>
                                    <w:r w:rsidRPr="00955D9E">
                                      <w:rPr>
                                        <w:sz w:val="28"/>
                                        <w:szCs w:val="28"/>
                                      </w:rPr>
                                      <w:t>SBDE (Sistema de Base de Datos de Estudiantes)</w:t>
                                    </w:r>
                                  </w:p>
                                </w:sdtContent>
                              </w:sdt>
                              <w:p w:rsidR="0087552D" w:rsidRPr="00C84D22" w:rsidRDefault="0087552D" w:rsidP="0006776E">
                                <w:pPr>
                                  <w:pStyle w:val="Subttulo"/>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0C92AA5" id="_x0000_t202" coordsize="21600,21600" o:spt="202" path="m,l,21600r21600,l21600,xe">
                    <v:stroke joinstyle="miter"/>
                    <v:path gradientshapeok="t" o:connecttype="rect"/>
                  </v:shapetype>
                  <v:shape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GHfAIAAGQ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D8qVGH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rPr>
                              <w:sz w:val="28"/>
                              <w:szCs w:val="28"/>
                            </w:rPr>
                            <w:alias w:val="Título"/>
                            <w:tag w:val=""/>
                            <w:id w:val="-970593774"/>
                            <w:dataBinding w:prefixMappings="xmlns:ns0='http://purl.org/dc/elements/1.1/' xmlns:ns1='http://schemas.openxmlformats.org/package/2006/metadata/core-properties' " w:xpath="/ns1:coreProperties[1]/ns0:title[1]" w:storeItemID="{6C3C8BC8-F283-45AE-878A-BAB7291924A1}"/>
                            <w:text/>
                          </w:sdtPr>
                          <w:sdtContent>
                            <w:p w:rsidR="0087552D" w:rsidRPr="00C84D22" w:rsidRDefault="00955D9E">
                              <w:pPr>
                                <w:pStyle w:val="Ttulo"/>
                              </w:pPr>
                              <w:r w:rsidRPr="00955D9E">
                                <w:rPr>
                                  <w:sz w:val="28"/>
                                  <w:szCs w:val="28"/>
                                </w:rPr>
                                <w:t>SBDE (Sistema de Base de Datos de Estudiantes)</w:t>
                              </w:r>
                            </w:p>
                          </w:sdtContent>
                        </w:sdt>
                        <w:p w:rsidR="0087552D" w:rsidRPr="00C84D22" w:rsidRDefault="0087552D" w:rsidP="0006776E">
                          <w:pPr>
                            <w:pStyle w:val="Subttulo"/>
                            <w:jc w:val="left"/>
                          </w:pPr>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115B2511" wp14:editId="70A9BEA9">
                <wp:simplePos x="0" y="0"/>
                <wp:positionH relativeFrom="margin">
                  <wp:align>center</wp:align>
                </wp:positionH>
                <wp:positionV relativeFrom="margin">
                  <wp:align>top</wp:align>
                </wp:positionV>
                <wp:extent cx="3657600" cy="5486400"/>
                <wp:effectExtent l="266700" t="266700" r="266700" b="285750"/>
                <wp:wrapSquare wrapText="bothSides"/>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87552D" w:rsidRDefault="0087552D">
          <w:pPr>
            <w:spacing w:after="200"/>
          </w:pPr>
          <w:r>
            <w:br w:type="page"/>
          </w:r>
        </w:p>
        <w:bookmarkStart w:id="2" w:name="_GoBack" w:displacedByCustomXml="next"/>
        <w:bookmarkEnd w:id="2" w:displacedByCustomXml="next"/>
      </w:sdtContent>
    </w:sdt>
    <w:bookmarkEnd w:id="1"/>
    <w:bookmarkEnd w:id="0"/>
    <w:p w:rsidR="007E2A09" w:rsidRPr="000A3644" w:rsidRDefault="000A3644" w:rsidP="0006776E">
      <w:pPr>
        <w:pStyle w:val="Ttulo1"/>
        <w:rPr>
          <w:rStyle w:val="Ttulo1Car"/>
        </w:rPr>
      </w:pPr>
      <w:r>
        <w:rPr>
          <w:rStyle w:val="Ttulo1Car"/>
        </w:rPr>
        <w:lastRenderedPageBreak/>
        <w:t>Objetivo del proyecto</w:t>
      </w:r>
      <w:r w:rsidRPr="000A3644">
        <w:rPr>
          <w:rStyle w:val="Ttulo1Car"/>
        </w:rPr>
        <w:t>:</w:t>
      </w:r>
    </w:p>
    <w:p w:rsidR="000242E6" w:rsidRDefault="000A3644" w:rsidP="000A3644">
      <w:r w:rsidRPr="000A3644">
        <w:t xml:space="preserve">El </w:t>
      </w:r>
      <w:r w:rsidR="006760FE">
        <w:t>p</w:t>
      </w:r>
      <w:r w:rsidRPr="000A3644">
        <w:t xml:space="preserve">royecto tiene por objetivo crear un </w:t>
      </w:r>
      <w:r w:rsidR="006760FE">
        <w:t>s</w:t>
      </w:r>
      <w:r w:rsidRPr="000A3644">
        <w:t xml:space="preserve">istema de </w:t>
      </w:r>
      <w:r>
        <w:t xml:space="preserve">base de datos para la Escuela de Cuadros, en este sistema se debe poder guardar la información referente a las tesis realizadas por los estudiantes, </w:t>
      </w:r>
      <w:r w:rsidR="006760FE">
        <w:t>así</w:t>
      </w:r>
      <w:r>
        <w:t xml:space="preserve"> como información referente a los propios estudiantes</w:t>
      </w:r>
      <w:r w:rsidR="006760FE">
        <w:t>, entre é</w:t>
      </w:r>
      <w:r>
        <w:t xml:space="preserve">sta, los cursos en los que se </w:t>
      </w:r>
      <w:r w:rsidR="006760FE">
        <w:t>encuentran</w:t>
      </w:r>
      <w:r>
        <w:t xml:space="preserve"> matriculados, los organi</w:t>
      </w:r>
      <w:r w:rsidR="006760FE">
        <w:t>smos a los que pertenecen, etc. Además de poder realizar consultas estáticas acerca de los estudiantes que se encuentran en un tipo de curso determinado, y realizar consultas dinámicas acerca de información referente a las tesis.</w:t>
      </w:r>
    </w:p>
    <w:p w:rsidR="000242E6" w:rsidRDefault="000242E6" w:rsidP="000A3644">
      <w:r>
        <w:t xml:space="preserve">La aplicación que se </w:t>
      </w:r>
      <w:r w:rsidR="00696D05">
        <w:t>realizó</w:t>
      </w:r>
      <w:r>
        <w:t xml:space="preserve"> cumple con los requisitos pedidos, provee una interfaz simple e intuitiva, es de fácil instalación y fue realizada completamente con software libre lo cual redunda en un fuerte ahorro presupuestario, en el caso de que se tuviese que pagar licencia, y en el uso de nuevas </w:t>
      </w:r>
      <w:r w:rsidR="00696D05">
        <w:t>prácticas</w:t>
      </w:r>
      <w:r>
        <w:t xml:space="preserve"> y políticas de programación que se encuentran en auge por el cooperativismo que fomentan</w:t>
      </w:r>
      <w:r w:rsidR="005227FC">
        <w:t xml:space="preserve"> y</w:t>
      </w:r>
      <w:r>
        <w:t xml:space="preserve"> la innovación</w:t>
      </w:r>
      <w:r w:rsidR="005227FC">
        <w:t xml:space="preserve">. </w:t>
      </w:r>
      <w:r>
        <w:t xml:space="preserve"> </w:t>
      </w:r>
    </w:p>
    <w:p w:rsidR="00FF6516" w:rsidRDefault="00FF6516" w:rsidP="00FF6516">
      <w:pPr>
        <w:pStyle w:val="Ttulo1"/>
        <w:rPr>
          <w:lang w:val="en-US"/>
        </w:rPr>
      </w:pPr>
      <w:proofErr w:type="spellStart"/>
      <w:r w:rsidRPr="00FF6516">
        <w:rPr>
          <w:lang w:val="en-US"/>
        </w:rPr>
        <w:t>Requerimientos</w:t>
      </w:r>
      <w:proofErr w:type="spellEnd"/>
      <w:r w:rsidRPr="00FF6516">
        <w:rPr>
          <w:lang w:val="en-US"/>
        </w:rPr>
        <w:t>:</w:t>
      </w:r>
    </w:p>
    <w:p w:rsidR="00F23B0C" w:rsidRPr="00FF6516" w:rsidRDefault="00F23B0C" w:rsidP="00FF6516">
      <w:pPr>
        <w:numPr>
          <w:ilvl w:val="0"/>
          <w:numId w:val="7"/>
        </w:numPr>
      </w:pPr>
      <w:r w:rsidRPr="00FF6516">
        <w:rPr>
          <w:b/>
          <w:bCs/>
        </w:rPr>
        <w:t>Requerimientos técnicos:</w:t>
      </w:r>
    </w:p>
    <w:p w:rsidR="00FF6516" w:rsidRPr="00FF6516" w:rsidRDefault="00FF6516" w:rsidP="00FF6516">
      <w:r w:rsidRPr="00FF6516">
        <w:t>No se requiere un gran poder de cómputo. Basta un servidor con 1 GHz de procesamiento y 4 GB de RAM, y una cantidad de disco duro en dependencia del tamaño de la base de datos, o sea, la capacidad actual de la mayoría de las computadoras personales.</w:t>
      </w:r>
    </w:p>
    <w:p w:rsidR="00F23B0C" w:rsidRPr="00FF6516" w:rsidRDefault="00F23B0C" w:rsidP="00FF6516">
      <w:pPr>
        <w:numPr>
          <w:ilvl w:val="0"/>
          <w:numId w:val="8"/>
        </w:numPr>
      </w:pPr>
      <w:r w:rsidRPr="00FF6516">
        <w:rPr>
          <w:b/>
          <w:bCs/>
        </w:rPr>
        <w:t>Requerimientos del software:</w:t>
      </w:r>
    </w:p>
    <w:p w:rsidR="00FF6516" w:rsidRPr="00FF6516" w:rsidRDefault="00FF6516" w:rsidP="00FF6516">
      <w:r w:rsidRPr="00FF6516">
        <w:t xml:space="preserve">Se requiere de </w:t>
      </w:r>
      <w:proofErr w:type="spellStart"/>
      <w:r w:rsidRPr="00FF6516">
        <w:t>SQLite</w:t>
      </w:r>
      <w:proofErr w:type="spellEnd"/>
      <w:r w:rsidRPr="00FF6516">
        <w:t xml:space="preserve"> 3 (incluido en la instalación de Django 1.8)</w:t>
      </w:r>
    </w:p>
    <w:p w:rsidR="00FF6516" w:rsidRPr="00FF6516" w:rsidRDefault="00FF6516" w:rsidP="00FF6516">
      <w:r w:rsidRPr="00FF6516">
        <w:t xml:space="preserve">Se requiere de Django 1.8 (descarga gratuita desde su sitio hospedero o desde </w:t>
      </w:r>
      <w:proofErr w:type="spellStart"/>
      <w:r w:rsidRPr="00FF6516">
        <w:t>Pypi</w:t>
      </w:r>
      <w:proofErr w:type="spellEnd"/>
      <w:r w:rsidRPr="00FF6516">
        <w:t>)</w:t>
      </w:r>
    </w:p>
    <w:p w:rsidR="00FF6516" w:rsidRDefault="00FF6516" w:rsidP="00FF6516">
      <w:r w:rsidRPr="00FF6516">
        <w:t>Se requiere de Python 3.4 (descarga gratuita desde su sitio hospedero)</w:t>
      </w:r>
    </w:p>
    <w:p w:rsidR="00FF6516" w:rsidRPr="00BE4B0B" w:rsidRDefault="00FF6516" w:rsidP="00FF6516">
      <w:pPr>
        <w:pStyle w:val="Ttulo1"/>
      </w:pPr>
      <w:r w:rsidRPr="00BE4B0B">
        <w:t>Estructura de la red:</w:t>
      </w:r>
    </w:p>
    <w:p w:rsidR="00C130EA" w:rsidRPr="00C130EA" w:rsidRDefault="00C130EA" w:rsidP="00C130EA">
      <w:r w:rsidRPr="00C130EA">
        <w:t>La siguiente imagen muestra el esquema que seguiría una red que contenga el Sistema de base de datos, la forma en que los distintos client</w:t>
      </w:r>
      <w:r>
        <w:t xml:space="preserve">es conectados a la red, podrían hacerle consultas, agregar información, editarla o eliminarla. Como bien se aprecia es un diseño cliente  </w:t>
      </w:r>
      <w:r w:rsidRPr="00C130EA">
        <w:t>- servidor, bastante simple, puesto que este diseño b</w:t>
      </w:r>
      <w:r>
        <w:t>asta para satisfacer las necesidades de la aplicación, este diseño presenta distintas ventajas, entre ellas, centralización de la información, no es necesario, si hubiera que hacer alguna modificación, ya sea en la base de datos o en la aplicación, conectarse a distintos servidores, ni trabajar con distintos sistemas operativos o protocolos de red, problemas comunes en la descentralización, basta que podamos acceder a una sola máquina donde estará nuestro sistema y modificar todo lo necesario, además del bajo consumo de recursos, puesto que al ser necesario un solo servidor, no hay porque luchar con una gran diversidad de hardware y software.</w:t>
      </w:r>
    </w:p>
    <w:p w:rsidR="00FF6516" w:rsidRDefault="00FF6516" w:rsidP="00FF6516">
      <w:pPr>
        <w:rPr>
          <w:lang w:val="en-US"/>
        </w:rPr>
      </w:pPr>
      <w:r w:rsidRPr="00FF6516">
        <w:rPr>
          <w:noProof/>
        </w:rPr>
        <w:lastRenderedPageBreak/>
        <w:drawing>
          <wp:inline distT="0" distB="0" distL="0" distR="0" wp14:anchorId="35821843" wp14:editId="5AE98F97">
            <wp:extent cx="5037666" cy="3778250"/>
            <wp:effectExtent l="0" t="0" r="0" b="0"/>
            <wp:docPr id="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37666" cy="3778250"/>
                    </a:xfrm>
                    <a:prstGeom prst="rect">
                      <a:avLst/>
                    </a:prstGeom>
                  </pic:spPr>
                </pic:pic>
              </a:graphicData>
            </a:graphic>
          </wp:inline>
        </w:drawing>
      </w:r>
    </w:p>
    <w:p w:rsidR="00FF6516" w:rsidRDefault="00FF6516" w:rsidP="00FF6516">
      <w:pPr>
        <w:pStyle w:val="Ttulo1"/>
      </w:pPr>
      <w:r w:rsidRPr="00FF6516">
        <w:rPr>
          <w:noProof/>
        </w:rPr>
        <w:drawing>
          <wp:anchor distT="0" distB="0" distL="114300" distR="114300" simplePos="0" relativeHeight="251663360" behindDoc="0" locked="0" layoutInCell="1" allowOverlap="1" wp14:anchorId="2B37FD7F" wp14:editId="1E04B76C">
            <wp:simplePos x="0" y="0"/>
            <wp:positionH relativeFrom="column">
              <wp:posOffset>6819265</wp:posOffset>
            </wp:positionH>
            <wp:positionV relativeFrom="paragraph">
              <wp:posOffset>-1459865</wp:posOffset>
            </wp:positionV>
            <wp:extent cx="990686" cy="99068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90686" cy="990686"/>
                    </a:xfrm>
                    <a:prstGeom prst="rect">
                      <a:avLst/>
                    </a:prstGeom>
                  </pic:spPr>
                </pic:pic>
              </a:graphicData>
            </a:graphic>
          </wp:anchor>
        </w:drawing>
      </w:r>
      <w:r w:rsidRPr="00FF6516">
        <w:t>Esquema de conexión al sistema de base de datos:</w:t>
      </w:r>
    </w:p>
    <w:p w:rsidR="00BE4B0B" w:rsidRPr="00A42FAF" w:rsidRDefault="00696D05" w:rsidP="00A42FAF">
      <w:r>
        <w:t>La siguiente imagen</w:t>
      </w:r>
      <w:r w:rsidR="00A42FAF">
        <w:t xml:space="preserve"> </w:t>
      </w:r>
      <w:r w:rsidR="009C4CFF">
        <w:t>muestran distintas cap</w:t>
      </w:r>
      <w:r w:rsidR="00A42FAF">
        <w:t>as de la aplicación, y cómo interactúan los módulos más importantes de la aplicación.</w:t>
      </w:r>
      <w:r w:rsidR="009C4CFF">
        <w:t xml:space="preserve"> </w:t>
      </w:r>
      <w:r w:rsidR="00315280">
        <w:t>Se puede apreciar cómo los distintos clientes interactúan con el sistema de base de</w:t>
      </w:r>
      <w:r w:rsidR="009C4CFF">
        <w:t xml:space="preserve"> datos a través de un servidor A</w:t>
      </w:r>
      <w:r w:rsidR="00315280">
        <w:t xml:space="preserve">pache, el cual </w:t>
      </w:r>
      <w:r w:rsidR="009C4CFF">
        <w:t>e</w:t>
      </w:r>
      <w:r w:rsidR="00315280">
        <w:t>jecutará un intérprete de Python</w:t>
      </w:r>
      <w:r w:rsidR="009C4CFF">
        <w:t xml:space="preserve">, a través de un </w:t>
      </w:r>
      <w:proofErr w:type="spellStart"/>
      <w:r w:rsidR="009C4CFF">
        <w:t>plug</w:t>
      </w:r>
      <w:proofErr w:type="spellEnd"/>
      <w:r w:rsidR="009C4CFF">
        <w:t xml:space="preserve">-in, y </w:t>
      </w:r>
      <w:r>
        <w:t>como é</w:t>
      </w:r>
      <w:r w:rsidR="009C4CFF">
        <w:t xml:space="preserve">ste ejecutará Django, y </w:t>
      </w:r>
      <w:r>
        <w:t>é</w:t>
      </w:r>
      <w:r w:rsidR="009C4CFF">
        <w:t xml:space="preserve">ste último trabajará con una base de datos </w:t>
      </w:r>
      <w:proofErr w:type="spellStart"/>
      <w:r w:rsidR="009C4CFF">
        <w:t>SQLite</w:t>
      </w:r>
      <w:proofErr w:type="spellEnd"/>
      <w:r w:rsidR="009C4CFF">
        <w:t xml:space="preserve"> 3, el cual ya incorpora por defecto. Esta arquitectura provee de una gran modularidad y </w:t>
      </w:r>
      <w:r>
        <w:t>especialización</w:t>
      </w:r>
      <w:r w:rsidR="009C4CFF">
        <w:t xml:space="preserve"> por parte de sus distintos componentes.</w:t>
      </w:r>
    </w:p>
    <w:p w:rsidR="00FF6516" w:rsidRDefault="00FF6516" w:rsidP="00FF6516">
      <w:r w:rsidRPr="00FF6516">
        <w:rPr>
          <w:noProof/>
        </w:rPr>
        <mc:AlternateContent>
          <mc:Choice Requires="wpg">
            <w:drawing>
              <wp:anchor distT="0" distB="0" distL="114300" distR="114300" simplePos="0" relativeHeight="251665408" behindDoc="0" locked="0" layoutInCell="1" allowOverlap="1" wp14:anchorId="0E2E3B6B" wp14:editId="1EAA3816">
                <wp:simplePos x="0" y="0"/>
                <wp:positionH relativeFrom="margin">
                  <wp:align>left</wp:align>
                </wp:positionH>
                <wp:positionV relativeFrom="paragraph">
                  <wp:posOffset>67733</wp:posOffset>
                </wp:positionV>
                <wp:extent cx="4102100" cy="2789767"/>
                <wp:effectExtent l="0" t="0" r="12700" b="10795"/>
                <wp:wrapNone/>
                <wp:docPr id="12" name="Grupo 2"/>
                <wp:cNvGraphicFramePr/>
                <a:graphic xmlns:a="http://schemas.openxmlformats.org/drawingml/2006/main">
                  <a:graphicData uri="http://schemas.microsoft.com/office/word/2010/wordprocessingGroup">
                    <wpg:wgp>
                      <wpg:cNvGrpSpPr/>
                      <wpg:grpSpPr>
                        <a:xfrm>
                          <a:off x="0" y="0"/>
                          <a:ext cx="4102100" cy="2789767"/>
                          <a:chOff x="0" y="0"/>
                          <a:chExt cx="6825396" cy="4930183"/>
                        </a:xfrm>
                      </wpg:grpSpPr>
                      <pic:pic xmlns:pic="http://schemas.openxmlformats.org/drawingml/2006/picture">
                        <pic:nvPicPr>
                          <pic:cNvPr id="14" name="Imagen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965675" y="0"/>
                            <a:ext cx="990686" cy="990686"/>
                          </a:xfrm>
                          <a:prstGeom prst="rect">
                            <a:avLst/>
                          </a:prstGeom>
                        </pic:spPr>
                      </pic:pic>
                      <pic:pic xmlns:pic="http://schemas.openxmlformats.org/drawingml/2006/picture">
                        <pic:nvPicPr>
                          <pic:cNvPr id="16" name="Imagen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062852" y="283114"/>
                            <a:ext cx="990686" cy="990686"/>
                          </a:xfrm>
                          <a:prstGeom prst="rect">
                            <a:avLst/>
                          </a:prstGeom>
                        </pic:spPr>
                      </pic:pic>
                      <pic:pic xmlns:pic="http://schemas.openxmlformats.org/drawingml/2006/picture">
                        <pic:nvPicPr>
                          <pic:cNvPr id="18" name="Imagen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1611171"/>
                            <a:ext cx="990686" cy="990686"/>
                          </a:xfrm>
                          <a:prstGeom prst="rect">
                            <a:avLst/>
                          </a:prstGeom>
                        </pic:spPr>
                      </pic:pic>
                      <pic:pic xmlns:pic="http://schemas.openxmlformats.org/drawingml/2006/picture">
                        <pic:nvPicPr>
                          <pic:cNvPr id="24" name="Imagen 2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849596" y="1864766"/>
                            <a:ext cx="990686" cy="990686"/>
                          </a:xfrm>
                          <a:prstGeom prst="rect">
                            <a:avLst/>
                          </a:prstGeom>
                        </pic:spPr>
                      </pic:pic>
                      <wps:wsp>
                        <wps:cNvPr id="26" name="Rectángulo redondeado 26"/>
                        <wps:cNvSpPr/>
                        <wps:spPr>
                          <a:xfrm>
                            <a:off x="2283762" y="1696165"/>
                            <a:ext cx="1539551" cy="10711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516" w:rsidRPr="00FF6516" w:rsidRDefault="00FF6516" w:rsidP="00FF6516">
                              <w:pPr>
                                <w:pStyle w:val="NormalWeb"/>
                                <w:spacing w:before="0" w:beforeAutospacing="0" w:after="0" w:afterAutospacing="0"/>
                                <w:jc w:val="center"/>
                              </w:pPr>
                              <w:proofErr w:type="spellStart"/>
                              <w:r w:rsidRPr="00FF6516">
                                <w:rPr>
                                  <w:rFonts w:asciiTheme="minorHAnsi" w:hAnsi="Constantia" w:cstheme="minorBidi"/>
                                  <w:color w:val="FFFFFF" w:themeColor="light1"/>
                                  <w:kern w:val="24"/>
                                  <w:lang w:val="en-US"/>
                                </w:rPr>
                                <w:t>Servidor</w:t>
                              </w:r>
                              <w:proofErr w:type="spellEnd"/>
                              <w:r w:rsidRPr="00FF6516">
                                <w:rPr>
                                  <w:rFonts w:asciiTheme="minorHAnsi" w:hAnsi="Constantia" w:cstheme="minorBidi"/>
                                  <w:color w:val="FFFFFF" w:themeColor="light1"/>
                                  <w:kern w:val="24"/>
                                  <w:lang w:val="en-US"/>
                                </w:rPr>
                                <w:t xml:space="preserve"> Apache</w:t>
                              </w:r>
                            </w:p>
                          </w:txbxContent>
                        </wps:txbx>
                        <wps:bodyPr rtlCol="0" anchor="ctr"/>
                      </wps:wsp>
                      <wps:wsp>
                        <wps:cNvPr id="27" name="Rectángulo redondeado 27"/>
                        <wps:cNvSpPr/>
                        <wps:spPr>
                          <a:xfrm>
                            <a:off x="3393397" y="3678327"/>
                            <a:ext cx="1628503" cy="8795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516" w:rsidRDefault="00FF6516" w:rsidP="00FF6516">
                              <w:pPr>
                                <w:pStyle w:val="NormalWeb"/>
                                <w:spacing w:before="0" w:beforeAutospacing="0" w:after="0" w:afterAutospacing="0"/>
                                <w:jc w:val="center"/>
                              </w:pPr>
                              <w:r>
                                <w:rPr>
                                  <w:rFonts w:asciiTheme="minorHAnsi" w:hAnsi="Constantia" w:cstheme="minorBidi"/>
                                  <w:color w:val="FFFFFF" w:themeColor="light1"/>
                                  <w:kern w:val="24"/>
                                  <w:sz w:val="36"/>
                                  <w:szCs w:val="36"/>
                                  <w:lang w:val="en-US"/>
                                </w:rPr>
                                <w:t>Django</w:t>
                              </w:r>
                            </w:p>
                          </w:txbxContent>
                        </wps:txbx>
                        <wps:bodyPr rtlCol="0" anchor="ctr"/>
                      </wps:wsp>
                      <wps:wsp>
                        <wps:cNvPr id="28" name="Rectángulo redondeado 28"/>
                        <wps:cNvSpPr/>
                        <wps:spPr>
                          <a:xfrm>
                            <a:off x="865423" y="3189686"/>
                            <a:ext cx="1672046" cy="10341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516" w:rsidRDefault="00FF6516" w:rsidP="00FF6516">
                              <w:pPr>
                                <w:pStyle w:val="NormalWeb"/>
                                <w:spacing w:before="0" w:beforeAutospacing="0" w:after="0" w:afterAutospacing="0"/>
                                <w:jc w:val="center"/>
                              </w:pPr>
                              <w:r>
                                <w:rPr>
                                  <w:rFonts w:asciiTheme="minorHAnsi" w:hAnsi="Constantia" w:cstheme="minorBidi"/>
                                  <w:color w:val="FFFFFF" w:themeColor="light1"/>
                                  <w:kern w:val="24"/>
                                  <w:sz w:val="36"/>
                                  <w:szCs w:val="36"/>
                                  <w:lang w:val="en-US"/>
                                </w:rPr>
                                <w:t>Python</w:t>
                              </w:r>
                            </w:p>
                          </w:txbxContent>
                        </wps:txbx>
                        <wps:bodyPr rtlCol="0" anchor="ctr"/>
                      </wps:wsp>
                      <wps:wsp>
                        <wps:cNvPr id="29" name="Rectángulo redondeado 29"/>
                        <wps:cNvSpPr/>
                        <wps:spPr>
                          <a:xfrm>
                            <a:off x="5344939" y="4277040"/>
                            <a:ext cx="1480457" cy="6531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516" w:rsidRPr="00FF6516" w:rsidRDefault="00FF6516" w:rsidP="00FF6516">
                              <w:pPr>
                                <w:pStyle w:val="NormalWeb"/>
                                <w:spacing w:before="0" w:beforeAutospacing="0" w:after="0" w:afterAutospacing="0"/>
                                <w:jc w:val="center"/>
                              </w:pPr>
                              <w:r w:rsidRPr="00FF6516">
                                <w:rPr>
                                  <w:rFonts w:asciiTheme="minorHAnsi" w:hAnsi="Constantia" w:cstheme="minorBidi"/>
                                  <w:color w:val="FFFFFF" w:themeColor="light1"/>
                                  <w:kern w:val="24"/>
                                  <w:lang w:val="en-US"/>
                                </w:rPr>
                                <w:t>SQLite3</w:t>
                              </w:r>
                            </w:p>
                          </w:txbxContent>
                        </wps:txbx>
                        <wps:bodyPr rtlCol="0" anchor="ctr"/>
                      </wps:wsp>
                      <wps:wsp>
                        <wps:cNvPr id="30" name="Conector recto de flecha 30"/>
                        <wps:cNvCnPr/>
                        <wps:spPr>
                          <a:xfrm flipH="1">
                            <a:off x="3276652" y="867720"/>
                            <a:ext cx="546661" cy="82844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31" name="Conector recto de flecha 31"/>
                        <wps:cNvCnPr/>
                        <wps:spPr>
                          <a:xfrm>
                            <a:off x="2268298" y="1364109"/>
                            <a:ext cx="607760" cy="332056"/>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32" name="Conector recto de flecha 32"/>
                        <wps:cNvCnPr/>
                        <wps:spPr>
                          <a:xfrm>
                            <a:off x="1082092" y="2231742"/>
                            <a:ext cx="1201670" cy="1"/>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33" name="Conector recto de flecha 33"/>
                        <wps:cNvCnPr/>
                        <wps:spPr>
                          <a:xfrm flipH="1" flipV="1">
                            <a:off x="3823313" y="2231743"/>
                            <a:ext cx="942505" cy="211182"/>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34" name="Conector recto de flecha 34"/>
                        <wps:cNvCnPr/>
                        <wps:spPr>
                          <a:xfrm flipH="1">
                            <a:off x="2537469" y="2872912"/>
                            <a:ext cx="242795" cy="316773"/>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35" name="Conector recto de flecha 35"/>
                        <wps:cNvCnPr/>
                        <wps:spPr>
                          <a:xfrm>
                            <a:off x="2572178" y="3828635"/>
                            <a:ext cx="821219" cy="28947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36" name="Conector recto de flecha 36"/>
                        <wps:cNvCnPr/>
                        <wps:spPr>
                          <a:xfrm>
                            <a:off x="5021900" y="3961441"/>
                            <a:ext cx="536398" cy="262387"/>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E2E3B6B" id="Grupo 2" o:spid="_x0000_s1028" style="position:absolute;margin-left:0;margin-top:5.35pt;width:323pt;height:219.65pt;z-index:251665408;mso-position-horizontal:left;mso-position-horizontal-relative:margin;mso-width-relative:margin;mso-height-relative:margin" coordsize="68253,49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9" type="#_x0000_t75" style="position:absolute;left:39656;width:990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">
                  <v:imagedata r:id="rId13" o:title=""/>
                  <v:path arrowok="t"/>
                </v:shape>
                <v:shape id="Imagen 16" o:spid="_x0000_s1030" type="#_x0000_t75" style="position:absolute;left:20628;top:2831;width:9907;height: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">
                  <v:imagedata r:id="rId13" o:title=""/>
                  <v:path arrowok="t"/>
                </v:shape>
                <v:shape id="Imagen 18" o:spid="_x0000_s1031" type="#_x0000_t75" style="position:absolute;top:16111;width:9906;height: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">
                  <v:imagedata r:id="rId13" o:title=""/>
                  <v:path arrowok="t"/>
                </v:shape>
                <v:shape id="Imagen 24" o:spid="_x0000_s1032" type="#_x0000_t75" style="position:absolute;left:48495;top:18647;width:9907;height: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">
                  <v:imagedata r:id="rId13" o:title=""/>
                  <v:path arrowok="t"/>
                </v:shape>
                <v:roundrect id="Rectángulo redondeado 26" o:spid="_x0000_s1033" style="position:absolute;left:22837;top:16961;width:15396;height:107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" fillcolor="#00a0b8 [3204]" strokecolor="#004f5b [1604]" strokeweight="2pt">
                  <v:textbox>
                    <w:txbxContent>
                      <w:p w:rsidR="00FF6516" w:rsidRPr="00FF6516" w:rsidRDefault="00FF6516" w:rsidP="00FF6516">
                        <w:pPr>
                          <w:pStyle w:val="NormalWeb"/>
                          <w:spacing w:before="0" w:beforeAutospacing="0" w:after="0" w:afterAutospacing="0"/>
                          <w:jc w:val="center"/>
                        </w:pPr>
                        <w:proofErr w:type="spellStart"/>
                        <w:r w:rsidRPr="00FF6516">
                          <w:rPr>
                            <w:rFonts w:asciiTheme="minorHAnsi" w:hAnsi="Constantia" w:cstheme="minorBidi"/>
                            <w:color w:val="FFFFFF" w:themeColor="light1"/>
                            <w:kern w:val="24"/>
                            <w:lang w:val="en-US"/>
                          </w:rPr>
                          <w:t>Servidor</w:t>
                        </w:r>
                        <w:proofErr w:type="spellEnd"/>
                        <w:r w:rsidRPr="00FF6516">
                          <w:rPr>
                            <w:rFonts w:asciiTheme="minorHAnsi" w:hAnsi="Constantia" w:cstheme="minorBidi"/>
                            <w:color w:val="FFFFFF" w:themeColor="light1"/>
                            <w:kern w:val="24"/>
                            <w:lang w:val="en-US"/>
                          </w:rPr>
                          <w:t xml:space="preserve"> Apache</w:t>
                        </w:r>
                      </w:p>
                    </w:txbxContent>
                  </v:textbox>
                </v:roundrect>
                <v:roundrect id="Rectángulo redondeado 27" o:spid="_x0000_s1034" style="position:absolute;left:33933;top:36783;width:16286;height:87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00a0b8 [3204]" strokecolor="#004f5b [1604]" strokeweight="2pt">
                  <v:textbox>
                    <w:txbxContent>
                      <w:p w:rsidR="00FF6516" w:rsidRDefault="00FF6516" w:rsidP="00FF6516">
                        <w:pPr>
                          <w:pStyle w:val="NormalWeb"/>
                          <w:spacing w:before="0" w:beforeAutospacing="0" w:after="0" w:afterAutospacing="0"/>
                          <w:jc w:val="center"/>
                        </w:pPr>
                        <w:r>
                          <w:rPr>
                            <w:rFonts w:asciiTheme="minorHAnsi" w:hAnsi="Constantia" w:cstheme="minorBidi"/>
                            <w:color w:val="FFFFFF" w:themeColor="light1"/>
                            <w:kern w:val="24"/>
                            <w:sz w:val="36"/>
                            <w:szCs w:val="36"/>
                            <w:lang w:val="en-US"/>
                          </w:rPr>
                          <w:t>Django</w:t>
                        </w:r>
                      </w:p>
                    </w:txbxContent>
                  </v:textbox>
                </v:roundrect>
                <v:roundrect id="Rectángulo redondeado 28" o:spid="_x0000_s1035" style="position:absolute;left:8654;top:31896;width:16720;height:103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00a0b8 [3204]" strokecolor="#004f5b [1604]" strokeweight="2pt">
                  <v:textbox>
                    <w:txbxContent>
                      <w:p w:rsidR="00FF6516" w:rsidRDefault="00FF6516" w:rsidP="00FF6516">
                        <w:pPr>
                          <w:pStyle w:val="NormalWeb"/>
                          <w:spacing w:before="0" w:beforeAutospacing="0" w:after="0" w:afterAutospacing="0"/>
                          <w:jc w:val="center"/>
                        </w:pPr>
                        <w:r>
                          <w:rPr>
                            <w:rFonts w:asciiTheme="minorHAnsi" w:hAnsi="Constantia" w:cstheme="minorBidi"/>
                            <w:color w:val="FFFFFF" w:themeColor="light1"/>
                            <w:kern w:val="24"/>
                            <w:sz w:val="36"/>
                            <w:szCs w:val="36"/>
                            <w:lang w:val="en-US"/>
                          </w:rPr>
                          <w:t>Python</w:t>
                        </w:r>
                      </w:p>
                    </w:txbxContent>
                  </v:textbox>
                </v:roundrect>
                <v:roundrect id="Rectángulo redondeado 29" o:spid="_x0000_s1036" style="position:absolute;left:53449;top:42770;width:14804;height:65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00a0b8 [3204]" strokecolor="#004f5b [1604]" strokeweight="2pt">
                  <v:textbox>
                    <w:txbxContent>
                      <w:p w:rsidR="00FF6516" w:rsidRPr="00FF6516" w:rsidRDefault="00FF6516" w:rsidP="00FF6516">
                        <w:pPr>
                          <w:pStyle w:val="NormalWeb"/>
                          <w:spacing w:before="0" w:beforeAutospacing="0" w:after="0" w:afterAutospacing="0"/>
                          <w:jc w:val="center"/>
                        </w:pPr>
                        <w:r w:rsidRPr="00FF6516">
                          <w:rPr>
                            <w:rFonts w:asciiTheme="minorHAnsi" w:hAnsi="Constantia" w:cstheme="minorBidi"/>
                            <w:color w:val="FFFFFF" w:themeColor="light1"/>
                            <w:kern w:val="24"/>
                            <w:lang w:val="en-US"/>
                          </w:rPr>
                          <w:t>SQLite3</w:t>
                        </w:r>
                      </w:p>
                    </w:txbxContent>
                  </v:textbox>
                </v:roundrect>
                <v:shapetype id="_x0000_t32" coordsize="21600,21600" o:spt="32" o:oned="t" path="m,l21600,21600e" filled="f">
                  <v:path arrowok="t" fillok="f" o:connecttype="none"/>
                  <o:lock v:ext="edit" shapetype="t"/>
                </v:shapetype>
                <v:shape id="Conector recto de flecha 30" o:spid="_x0000_s1037" type="#_x0000_t32" style="position:absolute;left:32766;top:8677;width:5467;height:8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" strokecolor="#feb80a [3206]" strokeweight="3pt">
                  <v:stroke endarrow="block"/>
                  <v:shadow on="t" color="black" opacity="22937f" origin=",.5" offset="0,.63889mm"/>
                </v:shape>
                <v:shape id="Conector recto de flecha 31" o:spid="_x0000_s1038" type="#_x0000_t32" style="position:absolute;left:22682;top:13641;width:6078;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" strokecolor="#feb80a [3206]" strokeweight="3pt">
                  <v:stroke endarrow="block"/>
                  <v:shadow on="t" color="black" opacity="22937f" origin=",.5" offset="0,.63889mm"/>
                </v:shape>
                <v:shape id="Conector recto de flecha 32" o:spid="_x0000_s1039" type="#_x0000_t32" style="position:absolute;left:10820;top:22317;width:12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" strokecolor="#feb80a [3206]" strokeweight="3pt">
                  <v:stroke endarrow="block"/>
                  <v:shadow on="t" color="black" opacity="22937f" origin=",.5" offset="0,.63889mm"/>
                </v:shape>
                <v:shape id="Conector recto de flecha 33" o:spid="_x0000_s1040" type="#_x0000_t32" style="position:absolute;left:38233;top:22317;width:9425;height:21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" strokecolor="#feb80a [3206]" strokeweight="3pt">
                  <v:stroke endarrow="block"/>
                  <v:shadow on="t" color="black" opacity="22937f" origin=",.5" offset="0,.63889mm"/>
                </v:shape>
                <v:shape id="Conector recto de flecha 34" o:spid="_x0000_s1041" type="#_x0000_t32" style="position:absolute;left:25374;top:28729;width:2428;height:3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" strokecolor="#feb80a [3206]" strokeweight="3pt">
                  <v:stroke endarrow="block"/>
                  <v:shadow on="t" color="black" opacity="22937f" origin=",.5" offset="0,.63889mm"/>
                </v:shape>
                <v:shape id="Conector recto de flecha 35" o:spid="_x0000_s1042" type="#_x0000_t32" style="position:absolute;left:25721;top:38286;width:8212;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" strokecolor="#feb80a [3206]" strokeweight="3pt">
                  <v:stroke endarrow="block"/>
                  <v:shadow on="t" color="black" opacity="22937f" origin=",.5" offset="0,.63889mm"/>
                </v:shape>
                <v:shape id="Conector recto de flecha 36" o:spid="_x0000_s1043" type="#_x0000_t32" style="position:absolute;left:50219;top:39614;width:5363;height:2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" strokecolor="#feb80a [3206]" strokeweight="3pt">
                  <v:stroke endarrow="block"/>
                  <v:shadow on="t" color="black" opacity="22937f" origin=",.5" offset="0,.63889mm"/>
                </v:shape>
                <w10:wrap anchorx="margin"/>
              </v:group>
            </w:pict>
          </mc:Fallback>
        </mc:AlternateContent>
      </w:r>
    </w:p>
    <w:p w:rsidR="00FF6516" w:rsidRDefault="00FF6516" w:rsidP="00FF6516"/>
    <w:p w:rsidR="00FF6516" w:rsidRDefault="00FF6516" w:rsidP="00FF6516"/>
    <w:p w:rsidR="00FF6516" w:rsidRDefault="00FF6516" w:rsidP="00FF6516"/>
    <w:p w:rsidR="00FF6516" w:rsidRDefault="00FF6516" w:rsidP="00FF6516"/>
    <w:p w:rsidR="00FF6516" w:rsidRDefault="00FF6516" w:rsidP="00FF6516"/>
    <w:p w:rsidR="00FF6516" w:rsidRDefault="00FF6516" w:rsidP="00FF6516"/>
    <w:p w:rsidR="00FF6516" w:rsidRDefault="00FF6516" w:rsidP="00FF6516"/>
    <w:p w:rsidR="00FF6516" w:rsidRDefault="00FF6516" w:rsidP="00FF6516"/>
    <w:p w:rsidR="00FF6516" w:rsidRDefault="00FF6516" w:rsidP="00FF6516"/>
    <w:p w:rsidR="00FF6516" w:rsidRDefault="00FF6516" w:rsidP="00FF6516"/>
    <w:p w:rsidR="00FF6516" w:rsidRDefault="00FF6516" w:rsidP="00FF6516"/>
    <w:p w:rsidR="00FF6516" w:rsidRDefault="00FF6516" w:rsidP="00FF6516">
      <w:pPr>
        <w:pStyle w:val="Ttulo1"/>
      </w:pPr>
      <w:r w:rsidRPr="00A42FAF">
        <w:t>Dise</w:t>
      </w:r>
      <w:r w:rsidRPr="00FF6516">
        <w:t>ño conceptual</w:t>
      </w:r>
      <w:r w:rsidRPr="00A42FAF">
        <w:t>:</w:t>
      </w:r>
    </w:p>
    <w:p w:rsidR="009C4CFF" w:rsidRPr="009C4CFF" w:rsidRDefault="009C4CFF" w:rsidP="009C4CFF">
      <w:r>
        <w:t xml:space="preserve">La imagen a continuación muestra el esquema del diseño conceptual de la base de datos, en muchos casos, no se especifica un atributo como llave primaria, Django en ese caso genera uno automáticamente. </w:t>
      </w:r>
    </w:p>
    <w:p w:rsidR="00FF6516" w:rsidRDefault="00955D9E" w:rsidP="00FF6516">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245.7pt">
            <v:imagedata r:id="rId14" o:title="Proyecto de Base de datos"/>
          </v:shape>
        </w:pict>
      </w:r>
    </w:p>
    <w:p w:rsidR="00FF6516" w:rsidRPr="00FF6516" w:rsidRDefault="00FF6516" w:rsidP="00FF6516">
      <w:pPr>
        <w:rPr>
          <w:lang w:val="en-US"/>
        </w:rPr>
      </w:pPr>
    </w:p>
    <w:sectPr w:rsidR="00FF6516" w:rsidRPr="00FF6516" w:rsidSect="00502B52">
      <w:footerReference w:type="default" r:id="rId15"/>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6FD" w:rsidRDefault="003076FD">
      <w:pPr>
        <w:spacing w:before="0" w:after="0" w:line="240" w:lineRule="auto"/>
      </w:pPr>
      <w:r>
        <w:separator/>
      </w:r>
    </w:p>
  </w:endnote>
  <w:endnote w:type="continuationSeparator" w:id="0">
    <w:p w:rsidR="003076FD" w:rsidRDefault="003076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Tahoma"/>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955D9E">
      <w:rPr>
        <w:noProof/>
      </w:rPr>
      <w:t>1</w:t>
    </w:r>
    <w:r w:rsidRPr="00CF40D8">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6FD" w:rsidRDefault="003076FD">
      <w:pPr>
        <w:spacing w:before="0" w:after="0" w:line="240" w:lineRule="auto"/>
      </w:pPr>
      <w:r>
        <w:separator/>
      </w:r>
    </w:p>
  </w:footnote>
  <w:footnote w:type="continuationSeparator" w:id="0">
    <w:p w:rsidR="003076FD" w:rsidRDefault="003076F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5471D45"/>
    <w:multiLevelType w:val="hybridMultilevel"/>
    <w:tmpl w:val="3334D45A"/>
    <w:lvl w:ilvl="0" w:tplc="F83466B8">
      <w:start w:val="1"/>
      <w:numFmt w:val="bullet"/>
      <w:lvlText w:val=""/>
      <w:lvlJc w:val="left"/>
      <w:pPr>
        <w:tabs>
          <w:tab w:val="num" w:pos="720"/>
        </w:tabs>
        <w:ind w:left="720" w:hanging="360"/>
      </w:pPr>
      <w:rPr>
        <w:rFonts w:ascii="Wingdings 3" w:hAnsi="Wingdings 3" w:hint="default"/>
      </w:rPr>
    </w:lvl>
    <w:lvl w:ilvl="1" w:tplc="33804044" w:tentative="1">
      <w:start w:val="1"/>
      <w:numFmt w:val="bullet"/>
      <w:lvlText w:val=""/>
      <w:lvlJc w:val="left"/>
      <w:pPr>
        <w:tabs>
          <w:tab w:val="num" w:pos="1440"/>
        </w:tabs>
        <w:ind w:left="1440" w:hanging="360"/>
      </w:pPr>
      <w:rPr>
        <w:rFonts w:ascii="Wingdings 3" w:hAnsi="Wingdings 3" w:hint="default"/>
      </w:rPr>
    </w:lvl>
    <w:lvl w:ilvl="2" w:tplc="E760DE0A" w:tentative="1">
      <w:start w:val="1"/>
      <w:numFmt w:val="bullet"/>
      <w:lvlText w:val=""/>
      <w:lvlJc w:val="left"/>
      <w:pPr>
        <w:tabs>
          <w:tab w:val="num" w:pos="2160"/>
        </w:tabs>
        <w:ind w:left="2160" w:hanging="360"/>
      </w:pPr>
      <w:rPr>
        <w:rFonts w:ascii="Wingdings 3" w:hAnsi="Wingdings 3" w:hint="default"/>
      </w:rPr>
    </w:lvl>
    <w:lvl w:ilvl="3" w:tplc="A7561210" w:tentative="1">
      <w:start w:val="1"/>
      <w:numFmt w:val="bullet"/>
      <w:lvlText w:val=""/>
      <w:lvlJc w:val="left"/>
      <w:pPr>
        <w:tabs>
          <w:tab w:val="num" w:pos="2880"/>
        </w:tabs>
        <w:ind w:left="2880" w:hanging="360"/>
      </w:pPr>
      <w:rPr>
        <w:rFonts w:ascii="Wingdings 3" w:hAnsi="Wingdings 3" w:hint="default"/>
      </w:rPr>
    </w:lvl>
    <w:lvl w:ilvl="4" w:tplc="6B9483A2" w:tentative="1">
      <w:start w:val="1"/>
      <w:numFmt w:val="bullet"/>
      <w:lvlText w:val=""/>
      <w:lvlJc w:val="left"/>
      <w:pPr>
        <w:tabs>
          <w:tab w:val="num" w:pos="3600"/>
        </w:tabs>
        <w:ind w:left="3600" w:hanging="360"/>
      </w:pPr>
      <w:rPr>
        <w:rFonts w:ascii="Wingdings 3" w:hAnsi="Wingdings 3" w:hint="default"/>
      </w:rPr>
    </w:lvl>
    <w:lvl w:ilvl="5" w:tplc="66DA3BC4" w:tentative="1">
      <w:start w:val="1"/>
      <w:numFmt w:val="bullet"/>
      <w:lvlText w:val=""/>
      <w:lvlJc w:val="left"/>
      <w:pPr>
        <w:tabs>
          <w:tab w:val="num" w:pos="4320"/>
        </w:tabs>
        <w:ind w:left="4320" w:hanging="360"/>
      </w:pPr>
      <w:rPr>
        <w:rFonts w:ascii="Wingdings 3" w:hAnsi="Wingdings 3" w:hint="default"/>
      </w:rPr>
    </w:lvl>
    <w:lvl w:ilvl="6" w:tplc="3C68D5EA" w:tentative="1">
      <w:start w:val="1"/>
      <w:numFmt w:val="bullet"/>
      <w:lvlText w:val=""/>
      <w:lvlJc w:val="left"/>
      <w:pPr>
        <w:tabs>
          <w:tab w:val="num" w:pos="5040"/>
        </w:tabs>
        <w:ind w:left="5040" w:hanging="360"/>
      </w:pPr>
      <w:rPr>
        <w:rFonts w:ascii="Wingdings 3" w:hAnsi="Wingdings 3" w:hint="default"/>
      </w:rPr>
    </w:lvl>
    <w:lvl w:ilvl="7" w:tplc="F2847114" w:tentative="1">
      <w:start w:val="1"/>
      <w:numFmt w:val="bullet"/>
      <w:lvlText w:val=""/>
      <w:lvlJc w:val="left"/>
      <w:pPr>
        <w:tabs>
          <w:tab w:val="num" w:pos="5760"/>
        </w:tabs>
        <w:ind w:left="5760" w:hanging="360"/>
      </w:pPr>
      <w:rPr>
        <w:rFonts w:ascii="Wingdings 3" w:hAnsi="Wingdings 3" w:hint="default"/>
      </w:rPr>
    </w:lvl>
    <w:lvl w:ilvl="8" w:tplc="9114113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18C7475"/>
    <w:multiLevelType w:val="hybridMultilevel"/>
    <w:tmpl w:val="17080D74"/>
    <w:lvl w:ilvl="0" w:tplc="9B964172">
      <w:start w:val="1"/>
      <w:numFmt w:val="bullet"/>
      <w:lvlText w:val=""/>
      <w:lvlJc w:val="left"/>
      <w:pPr>
        <w:tabs>
          <w:tab w:val="num" w:pos="720"/>
        </w:tabs>
        <w:ind w:left="720" w:hanging="360"/>
      </w:pPr>
      <w:rPr>
        <w:rFonts w:ascii="Wingdings 3" w:hAnsi="Wingdings 3" w:hint="default"/>
      </w:rPr>
    </w:lvl>
    <w:lvl w:ilvl="1" w:tplc="436C01A2" w:tentative="1">
      <w:start w:val="1"/>
      <w:numFmt w:val="bullet"/>
      <w:lvlText w:val=""/>
      <w:lvlJc w:val="left"/>
      <w:pPr>
        <w:tabs>
          <w:tab w:val="num" w:pos="1440"/>
        </w:tabs>
        <w:ind w:left="1440" w:hanging="360"/>
      </w:pPr>
      <w:rPr>
        <w:rFonts w:ascii="Wingdings 3" w:hAnsi="Wingdings 3" w:hint="default"/>
      </w:rPr>
    </w:lvl>
    <w:lvl w:ilvl="2" w:tplc="134C9374" w:tentative="1">
      <w:start w:val="1"/>
      <w:numFmt w:val="bullet"/>
      <w:lvlText w:val=""/>
      <w:lvlJc w:val="left"/>
      <w:pPr>
        <w:tabs>
          <w:tab w:val="num" w:pos="2160"/>
        </w:tabs>
        <w:ind w:left="2160" w:hanging="360"/>
      </w:pPr>
      <w:rPr>
        <w:rFonts w:ascii="Wingdings 3" w:hAnsi="Wingdings 3" w:hint="default"/>
      </w:rPr>
    </w:lvl>
    <w:lvl w:ilvl="3" w:tplc="7320F9AE" w:tentative="1">
      <w:start w:val="1"/>
      <w:numFmt w:val="bullet"/>
      <w:lvlText w:val=""/>
      <w:lvlJc w:val="left"/>
      <w:pPr>
        <w:tabs>
          <w:tab w:val="num" w:pos="2880"/>
        </w:tabs>
        <w:ind w:left="2880" w:hanging="360"/>
      </w:pPr>
      <w:rPr>
        <w:rFonts w:ascii="Wingdings 3" w:hAnsi="Wingdings 3" w:hint="default"/>
      </w:rPr>
    </w:lvl>
    <w:lvl w:ilvl="4" w:tplc="0BD41960" w:tentative="1">
      <w:start w:val="1"/>
      <w:numFmt w:val="bullet"/>
      <w:lvlText w:val=""/>
      <w:lvlJc w:val="left"/>
      <w:pPr>
        <w:tabs>
          <w:tab w:val="num" w:pos="3600"/>
        </w:tabs>
        <w:ind w:left="3600" w:hanging="360"/>
      </w:pPr>
      <w:rPr>
        <w:rFonts w:ascii="Wingdings 3" w:hAnsi="Wingdings 3" w:hint="default"/>
      </w:rPr>
    </w:lvl>
    <w:lvl w:ilvl="5" w:tplc="C7A0F452" w:tentative="1">
      <w:start w:val="1"/>
      <w:numFmt w:val="bullet"/>
      <w:lvlText w:val=""/>
      <w:lvlJc w:val="left"/>
      <w:pPr>
        <w:tabs>
          <w:tab w:val="num" w:pos="4320"/>
        </w:tabs>
        <w:ind w:left="4320" w:hanging="360"/>
      </w:pPr>
      <w:rPr>
        <w:rFonts w:ascii="Wingdings 3" w:hAnsi="Wingdings 3" w:hint="default"/>
      </w:rPr>
    </w:lvl>
    <w:lvl w:ilvl="6" w:tplc="893C64BA" w:tentative="1">
      <w:start w:val="1"/>
      <w:numFmt w:val="bullet"/>
      <w:lvlText w:val=""/>
      <w:lvlJc w:val="left"/>
      <w:pPr>
        <w:tabs>
          <w:tab w:val="num" w:pos="5040"/>
        </w:tabs>
        <w:ind w:left="5040" w:hanging="360"/>
      </w:pPr>
      <w:rPr>
        <w:rFonts w:ascii="Wingdings 3" w:hAnsi="Wingdings 3" w:hint="default"/>
      </w:rPr>
    </w:lvl>
    <w:lvl w:ilvl="7" w:tplc="C5D866EE" w:tentative="1">
      <w:start w:val="1"/>
      <w:numFmt w:val="bullet"/>
      <w:lvlText w:val=""/>
      <w:lvlJc w:val="left"/>
      <w:pPr>
        <w:tabs>
          <w:tab w:val="num" w:pos="5760"/>
        </w:tabs>
        <w:ind w:left="5760" w:hanging="360"/>
      </w:pPr>
      <w:rPr>
        <w:rFonts w:ascii="Wingdings 3" w:hAnsi="Wingdings 3" w:hint="default"/>
      </w:rPr>
    </w:lvl>
    <w:lvl w:ilvl="8" w:tplc="395841B8"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D6"/>
    <w:rsid w:val="000242E6"/>
    <w:rsid w:val="00062F8F"/>
    <w:rsid w:val="0006776E"/>
    <w:rsid w:val="000A3644"/>
    <w:rsid w:val="00162E13"/>
    <w:rsid w:val="00210D08"/>
    <w:rsid w:val="00246E4E"/>
    <w:rsid w:val="002D0521"/>
    <w:rsid w:val="003076FD"/>
    <w:rsid w:val="00315280"/>
    <w:rsid w:val="00315DF0"/>
    <w:rsid w:val="00340910"/>
    <w:rsid w:val="00394C5A"/>
    <w:rsid w:val="004241E5"/>
    <w:rsid w:val="004C7BC9"/>
    <w:rsid w:val="00502B52"/>
    <w:rsid w:val="005227FC"/>
    <w:rsid w:val="0052431A"/>
    <w:rsid w:val="005350B4"/>
    <w:rsid w:val="00535F0C"/>
    <w:rsid w:val="005E704C"/>
    <w:rsid w:val="00650176"/>
    <w:rsid w:val="00652A01"/>
    <w:rsid w:val="006760FE"/>
    <w:rsid w:val="00696D05"/>
    <w:rsid w:val="006F6D69"/>
    <w:rsid w:val="0076466F"/>
    <w:rsid w:val="007E2A09"/>
    <w:rsid w:val="00806A60"/>
    <w:rsid w:val="00852D90"/>
    <w:rsid w:val="0087552D"/>
    <w:rsid w:val="008A2161"/>
    <w:rsid w:val="008D04BB"/>
    <w:rsid w:val="008D4AB4"/>
    <w:rsid w:val="00955D9E"/>
    <w:rsid w:val="0099638C"/>
    <w:rsid w:val="009C4CFF"/>
    <w:rsid w:val="009D2D39"/>
    <w:rsid w:val="009F48DB"/>
    <w:rsid w:val="00A13C76"/>
    <w:rsid w:val="00A42FAF"/>
    <w:rsid w:val="00A914D6"/>
    <w:rsid w:val="00AE339C"/>
    <w:rsid w:val="00BB1960"/>
    <w:rsid w:val="00BE4B0B"/>
    <w:rsid w:val="00C130EA"/>
    <w:rsid w:val="00C2009F"/>
    <w:rsid w:val="00C24251"/>
    <w:rsid w:val="00CB02A0"/>
    <w:rsid w:val="00CF40D8"/>
    <w:rsid w:val="00D04879"/>
    <w:rsid w:val="00DA1306"/>
    <w:rsid w:val="00DC083A"/>
    <w:rsid w:val="00DD55D9"/>
    <w:rsid w:val="00DF14A1"/>
    <w:rsid w:val="00EA3D45"/>
    <w:rsid w:val="00F23B0C"/>
    <w:rsid w:val="00F61A84"/>
    <w:rsid w:val="00FD5B97"/>
    <w:rsid w:val="00FF6516"/>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D712F60-AC66-4A42-A23F-AE89F8DD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516"/>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87445479">
      <w:bodyDiv w:val="1"/>
      <w:marLeft w:val="0"/>
      <w:marRight w:val="0"/>
      <w:marTop w:val="0"/>
      <w:marBottom w:val="0"/>
      <w:divBdr>
        <w:top w:val="none" w:sz="0" w:space="0" w:color="auto"/>
        <w:left w:val="none" w:sz="0" w:space="0" w:color="auto"/>
        <w:bottom w:val="none" w:sz="0" w:space="0" w:color="auto"/>
        <w:right w:val="none" w:sz="0" w:space="0" w:color="auto"/>
      </w:divBdr>
      <w:divsChild>
        <w:div w:id="39135027">
          <w:marLeft w:val="547"/>
          <w:marRight w:val="0"/>
          <w:marTop w:val="200"/>
          <w:marBottom w:val="0"/>
          <w:divBdr>
            <w:top w:val="none" w:sz="0" w:space="0" w:color="auto"/>
            <w:left w:val="none" w:sz="0" w:space="0" w:color="auto"/>
            <w:bottom w:val="none" w:sz="0" w:space="0" w:color="auto"/>
            <w:right w:val="none" w:sz="0" w:space="0" w:color="auto"/>
          </w:divBdr>
        </w:div>
        <w:div w:id="74607445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87E3F4F4F8413AA59BBAD029A05D79"/>
        <w:category>
          <w:name w:val="General"/>
          <w:gallery w:val="placeholder"/>
        </w:category>
        <w:types>
          <w:type w:val="bbPlcHdr"/>
        </w:types>
        <w:behaviors>
          <w:behavior w:val="content"/>
        </w:behaviors>
        <w:guid w:val="{D89CE8C1-8FD5-42C4-9749-C1439C2FE282}"/>
      </w:docPartPr>
      <w:docPartBody>
        <w:p w:rsidR="00065DAC" w:rsidRDefault="00ED4D78">
          <w:pPr>
            <w:pStyle w:val="3787E3F4F4F8413AA59BBAD029A05D79"/>
          </w:pPr>
          <w:r w:rsidRPr="00C84D22">
            <w:t>[Nombre de la asignatura]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Tahoma"/>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78"/>
    <w:rsid w:val="00065DAC"/>
    <w:rsid w:val="001D7ECD"/>
    <w:rsid w:val="00493BB7"/>
    <w:rsid w:val="00A46DEC"/>
    <w:rsid w:val="00ED4D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rPr>
  </w:style>
  <w:style w:type="paragraph" w:customStyle="1" w:styleId="01D269CA6126446E88BA37F2131E24BD">
    <w:name w:val="01D269CA6126446E88BA37F2131E24BD"/>
  </w:style>
  <w:style w:type="paragraph" w:customStyle="1" w:styleId="3787E3F4F4F8413AA59BBAD029A05D79">
    <w:name w:val="3787E3F4F4F8413AA59BBAD029A05D79"/>
  </w:style>
  <w:style w:type="paragraph" w:customStyle="1" w:styleId="A3DFA0D7A7B9469D8825F34AF74EC20F">
    <w:name w:val="A3DFA0D7A7B9469D8825F34AF74EC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7F5C0144-B471-4A2F-A48D-F517336A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203</TotalTime>
  <Pages>1</Pages>
  <Words>520</Words>
  <Characters>2866</Characters>
  <Application>Microsoft Office Word</Application>
  <DocSecurity>0</DocSecurity>
  <Lines>23</Lines>
  <Paragraphs>6</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Artículo</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SBDE (Sistema de Base de Datos de Estudiantes)</dc:title>
  <dc:subject/>
  <dc:creator>Rayniel Ramos González</dc:creator>
  <cp:keywords>Base de datos II</cp:keywords>
  <dc:description/>
  <cp:lastModifiedBy>LsW</cp:lastModifiedBy>
  <cp:revision>5</cp:revision>
  <dcterms:created xsi:type="dcterms:W3CDTF">2018-04-29T15:09:00Z</dcterms:created>
  <dcterms:modified xsi:type="dcterms:W3CDTF">2018-05-16T17:47:00Z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