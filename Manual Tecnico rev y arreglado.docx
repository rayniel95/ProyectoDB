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32"/>
          <w:szCs w:val="32"/>
        </w:rPr>
        <w:id w:val="31744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C30E71" w:rsidRDefault="00C30E71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</w:p>
        <w:p w:rsidR="00DE3869" w:rsidRDefault="00DE3869" w:rsidP="00067CEC">
          <w:pPr>
            <w:pStyle w:val="Sinespaciado"/>
            <w:rPr>
              <w:color w:val="595959" w:themeColor="text1" w:themeTint="A6"/>
              <w:sz w:val="32"/>
              <w:szCs w:val="32"/>
            </w:rPr>
          </w:pPr>
          <w:r w:rsidRPr="00DE3869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F4231D3" wp14:editId="497E27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866775"/>
                    <wp:effectExtent l="0" t="0" r="5715" b="9525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866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11425186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23E8" w:rsidRPr="00C84D22" w:rsidRDefault="00FE0C19">
                                    <w:pPr>
                                      <w:pStyle w:val="Ttulo"/>
                                    </w:pPr>
                                    <w:r>
                                      <w:t>Manual T</w:t>
                                    </w:r>
                                    <w:r>
                                      <w:rPr>
                                        <w:rFonts w:ascii="Constantia" w:hAnsi="Constantia"/>
                                      </w:rPr>
                                      <w:t>é</w:t>
                                    </w:r>
                                    <w:r>
                                      <w:t>cnico</w:t>
                                    </w:r>
                                  </w:p>
                                </w:sdtContent>
                              </w:sdt>
                              <w:p w:rsidR="007D23E8" w:rsidRPr="00C84D22" w:rsidRDefault="007D23E8" w:rsidP="00067CEC">
                                <w:pPr>
                                  <w:pStyle w:val="Subttulo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231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0;margin-top:0;width:310.5pt;height:68.25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1142518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D23E8" w:rsidRPr="00C84D22" w:rsidRDefault="00FE0C19">
                              <w:pPr>
                                <w:pStyle w:val="Ttulo"/>
                              </w:pPr>
                              <w:r>
                                <w:t>Manual T</w:t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>é</w:t>
                              </w:r>
                              <w:r>
                                <w:t>cnico</w:t>
                              </w:r>
                            </w:p>
                          </w:sdtContent>
                        </w:sdt>
                        <w:p w:rsidR="007D23E8" w:rsidRPr="00C84D22" w:rsidRDefault="007D23E8" w:rsidP="00067CEC">
                          <w:pPr>
                            <w:pStyle w:val="Subttulo"/>
                            <w:jc w:val="left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 w:rsidRPr="00DE3869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7B378B2" wp14:editId="0B2A06F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3E8" w:rsidRPr="00C84D22" w:rsidRDefault="00AB458A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3177212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23E8">
                                      <w:t xml:space="preserve">Rayniel Ramos </w:t>
                                    </w:r>
                                    <w:r w:rsidR="00264791">
                                      <w:t>González</w:t>
                                    </w:r>
                                  </w:sdtContent>
                                </w:sdt>
                                <w:r w:rsidR="007D23E8" w:rsidRPr="00C84D22">
                                  <w:t> | </w:t>
                                </w:r>
                                <w:sdt>
                                  <w:sdtPr>
                                    <w:alias w:val="Nombre de la asignatura"/>
                                    <w:tag w:val=""/>
                                    <w:id w:val="19569040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23E8">
                                      <w:t>Base de datos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B378B2" id="Cuadro de texto  20" o:spid="_x0000_s1027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R/gAIAAGs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" o:allowoverlap="f" filled="f" stroked="f" strokeweight=".5pt">
                    <v:textbox style="mso-fit-shape-to-text:t" inset="0,,0">
                      <w:txbxContent>
                        <w:p w:rsidR="007D23E8" w:rsidRPr="00C84D22" w:rsidRDefault="00AB458A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3177212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23E8">
                                <w:t xml:space="preserve">Rayniel Ramos </w:t>
                              </w:r>
                              <w:r w:rsidR="00264791">
                                <w:t>González</w:t>
                              </w:r>
                            </w:sdtContent>
                          </w:sdt>
                          <w:r w:rsidR="007D23E8" w:rsidRPr="00C84D22">
                            <w:t> | </w:t>
                          </w:r>
                          <w:sdt>
                            <w:sdtPr>
                              <w:alias w:val="Nombre de la asignatura"/>
                              <w:tag w:val=""/>
                              <w:id w:val="19569040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D23E8">
                                <w:t>Base de datos II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 w:rsidRPr="00DE3869">
            <w:rPr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0" wp14:anchorId="665A7524" wp14:editId="374CDB7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595959" w:themeColor="text1" w:themeTint="A6"/>
              <w:sz w:val="32"/>
              <w:szCs w:val="32"/>
            </w:rPr>
            <w:t>Comentarios</w:t>
          </w:r>
        </w:p>
        <w:p w:rsidR="007E2A09" w:rsidRPr="00DE3869" w:rsidRDefault="00DE3869" w:rsidP="00067CEC">
          <w:pPr>
            <w:pStyle w:val="Sinespaciado"/>
            <w:rPr>
              <w:sz w:val="32"/>
              <w:szCs w:val="32"/>
            </w:rPr>
          </w:pPr>
          <w:r>
            <w:rPr>
              <w:color w:val="595959" w:themeColor="text1" w:themeTint="A6"/>
              <w:sz w:val="32"/>
              <w:szCs w:val="32"/>
            </w:rPr>
            <w:t>Falta el DD q describe la estructura de la BD, el contenido de las tablas, o sea, los datos no se ponen en el manual técnico.</w:t>
          </w:r>
          <w:r w:rsidR="00C30E71">
            <w:rPr>
              <w:color w:val="595959" w:themeColor="text1" w:themeTint="A6"/>
              <w:sz w:val="32"/>
              <w:szCs w:val="32"/>
            </w:rPr>
            <w:t xml:space="preserve"> </w:t>
          </w:r>
          <w:r>
            <w:rPr>
              <w:color w:val="595959" w:themeColor="text1" w:themeTint="A6"/>
              <w:sz w:val="32"/>
              <w:szCs w:val="32"/>
            </w:rPr>
            <w:t xml:space="preserve">Se </w:t>
          </w:r>
          <w:r>
            <w:rPr>
              <w:color w:val="595959" w:themeColor="text1" w:themeTint="A6"/>
              <w:sz w:val="32"/>
              <w:szCs w:val="32"/>
            </w:rPr>
            <w:lastRenderedPageBreak/>
            <w:t>habla de cosas novedosas lo q hace Django normalmente no se pone en el manual técnico</w:t>
          </w:r>
          <w:r w:rsidR="00203A94">
            <w:rPr>
              <w:color w:val="595959" w:themeColor="text1" w:themeTint="A6"/>
              <w:sz w:val="32"/>
              <w:szCs w:val="32"/>
            </w:rPr>
            <w:t>, por ej si le pone la s al nombre de la tabla.</w:t>
          </w:r>
          <w:r w:rsidR="00C30E71">
            <w:rPr>
              <w:color w:val="595959" w:themeColor="text1" w:themeTint="A6"/>
              <w:sz w:val="32"/>
              <w:szCs w:val="32"/>
            </w:rPr>
            <w:t xml:space="preserve"> </w:t>
          </w:r>
          <w:r w:rsidR="00A3538A">
            <w:rPr>
              <w:color w:val="595959" w:themeColor="text1" w:themeTint="A6"/>
              <w:sz w:val="32"/>
              <w:szCs w:val="32"/>
            </w:rPr>
            <w:t>Nota 3</w:t>
          </w:r>
        </w:p>
      </w:sdtContent>
    </w:sdt>
    <w:bookmarkEnd w:id="0" w:displacedByCustomXml="prev"/>
    <w:bookmarkEnd w:id="1" w:displacedByCustomXml="prev"/>
    <w:p w:rsidR="00067CEC" w:rsidRPr="00DE3869" w:rsidRDefault="00067CEC" w:rsidP="00067CEC">
      <w:pPr>
        <w:pStyle w:val="Sinespaciado"/>
        <w:rPr>
          <w:sz w:val="32"/>
          <w:szCs w:val="32"/>
        </w:rPr>
      </w:pPr>
    </w:p>
    <w:p w:rsidR="00391070" w:rsidRPr="00DE3869" w:rsidRDefault="00067CEC" w:rsidP="00391070">
      <w:pPr>
        <w:spacing w:after="200"/>
        <w:rPr>
          <w:sz w:val="32"/>
          <w:szCs w:val="32"/>
        </w:rPr>
      </w:pPr>
      <w:r w:rsidRPr="00DE3869">
        <w:rPr>
          <w:sz w:val="32"/>
          <w:szCs w:val="32"/>
        </w:rPr>
        <w:br w:type="page"/>
      </w:r>
    </w:p>
    <w:p w:rsidR="00391070" w:rsidRPr="00DE3869" w:rsidRDefault="00391070" w:rsidP="00391070">
      <w:pPr>
        <w:pStyle w:val="Ttulo1"/>
        <w:rPr>
          <w:sz w:val="32"/>
          <w:szCs w:val="32"/>
        </w:rPr>
      </w:pPr>
      <w:r w:rsidRPr="00DE3869">
        <w:rPr>
          <w:sz w:val="32"/>
          <w:szCs w:val="32"/>
        </w:rPr>
        <w:lastRenderedPageBreak/>
        <w:t>Nombre del software:</w:t>
      </w:r>
    </w:p>
    <w:p w:rsidR="00391070" w:rsidRPr="00DE3869" w:rsidRDefault="003A5D16" w:rsidP="00391070">
      <w:pPr>
        <w:rPr>
          <w:sz w:val="32"/>
          <w:szCs w:val="32"/>
        </w:rPr>
      </w:pPr>
      <w:r>
        <w:rPr>
          <w:sz w:val="32"/>
          <w:szCs w:val="32"/>
        </w:rPr>
        <w:t>SB</w:t>
      </w:r>
      <w:r w:rsidR="00391070" w:rsidRPr="00DE3869">
        <w:rPr>
          <w:sz w:val="32"/>
          <w:szCs w:val="32"/>
        </w:rPr>
        <w:t>DE (</w:t>
      </w:r>
      <w:r>
        <w:rPr>
          <w:sz w:val="32"/>
          <w:szCs w:val="32"/>
        </w:rPr>
        <w:t>Sistema</w:t>
      </w:r>
      <w:r w:rsidR="00391070" w:rsidRPr="00DE3869">
        <w:rPr>
          <w:sz w:val="32"/>
          <w:szCs w:val="32"/>
        </w:rPr>
        <w:t xml:space="preserve"> de Base de Datos de Estudiantes)</w:t>
      </w:r>
    </w:p>
    <w:p w:rsidR="00391070" w:rsidRPr="00DE3869" w:rsidRDefault="00391070" w:rsidP="00391070">
      <w:pPr>
        <w:pStyle w:val="Ttulo1"/>
        <w:rPr>
          <w:sz w:val="32"/>
          <w:szCs w:val="32"/>
        </w:rPr>
      </w:pPr>
      <w:r w:rsidRPr="00DE3869">
        <w:rPr>
          <w:sz w:val="32"/>
          <w:szCs w:val="32"/>
        </w:rPr>
        <w:t>Autor:</w:t>
      </w:r>
    </w:p>
    <w:p w:rsidR="00391070" w:rsidRPr="00DE3869" w:rsidRDefault="00391070" w:rsidP="00391070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Rayniel Ramos </w:t>
      </w:r>
      <w:r w:rsidR="001A1FF5" w:rsidRPr="00DE3869">
        <w:rPr>
          <w:sz w:val="32"/>
          <w:szCs w:val="32"/>
        </w:rPr>
        <w:t>González</w:t>
      </w:r>
    </w:p>
    <w:p w:rsidR="00391070" w:rsidRPr="00DE3869" w:rsidRDefault="00391070" w:rsidP="00391070">
      <w:pPr>
        <w:pStyle w:val="Ttulo1"/>
        <w:rPr>
          <w:sz w:val="32"/>
          <w:szCs w:val="32"/>
        </w:rPr>
      </w:pPr>
    </w:p>
    <w:p w:rsidR="00391070" w:rsidRPr="00DE3869" w:rsidRDefault="00391070" w:rsidP="00391070">
      <w:pPr>
        <w:rPr>
          <w:sz w:val="32"/>
          <w:szCs w:val="32"/>
        </w:rPr>
      </w:pPr>
    </w:p>
    <w:p w:rsidR="000D053A" w:rsidRDefault="00391070" w:rsidP="00067CEC">
      <w:pPr>
        <w:pStyle w:val="Ttulo1"/>
        <w:rPr>
          <w:sz w:val="32"/>
          <w:szCs w:val="32"/>
        </w:rPr>
      </w:pPr>
      <w:r w:rsidRPr="00DE3869">
        <w:rPr>
          <w:sz w:val="32"/>
          <w:szCs w:val="32"/>
        </w:rPr>
        <w:br w:type="page"/>
      </w:r>
    </w:p>
    <w:p w:rsidR="000D053A" w:rsidRPr="002C6997" w:rsidRDefault="000D053A" w:rsidP="00067CEC">
      <w:pPr>
        <w:pStyle w:val="Ttulo1"/>
        <w:rPr>
          <w:sz w:val="32"/>
          <w:szCs w:val="32"/>
        </w:rPr>
      </w:pPr>
      <w:r w:rsidRPr="002C6997">
        <w:rPr>
          <w:sz w:val="32"/>
          <w:szCs w:val="32"/>
        </w:rPr>
        <w:lastRenderedPageBreak/>
        <w:t>Diccionari</w:t>
      </w:r>
      <w:bookmarkStart w:id="2" w:name="_GoBack"/>
      <w:bookmarkEnd w:id="2"/>
      <w:r w:rsidRPr="002C6997">
        <w:rPr>
          <w:sz w:val="32"/>
          <w:szCs w:val="32"/>
        </w:rPr>
        <w:t>o de datos: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Organismo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Campos: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Nombre: cadena de caracteres (máximo 200)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Siglas: cadena de caracteres (máximo 50)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Provincia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Campos:</w:t>
      </w:r>
    </w:p>
    <w:p w:rsidR="00BA7F8A" w:rsidRPr="002C6997" w:rsidRDefault="001E7CE0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Código</w:t>
      </w:r>
      <w:r w:rsidR="00BA7F8A" w:rsidRPr="002C6997">
        <w:rPr>
          <w:sz w:val="32"/>
          <w:szCs w:val="32"/>
        </w:rPr>
        <w:t>: entero (llave primaria)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Nombre: cadena de caracteres (máximo 25)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Tabla:</w:t>
      </w:r>
    </w:p>
    <w:p w:rsidR="00BA7F8A" w:rsidRPr="002C6997" w:rsidRDefault="00BA7F8A" w:rsidP="00BA7F8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2C6997">
        <w:rPr>
          <w:sz w:val="32"/>
          <w:szCs w:val="32"/>
        </w:rPr>
        <w:t>Curso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Campos: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Tipo: cadena de caracteres (máximo 25)</w:t>
      </w:r>
    </w:p>
    <w:p w:rsidR="00BA7F8A" w:rsidRPr="002C6997" w:rsidRDefault="001E7CE0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Clasificación</w:t>
      </w:r>
      <w:r w:rsidR="00BA7F8A" w:rsidRPr="002C6997">
        <w:rPr>
          <w:sz w:val="32"/>
          <w:szCs w:val="32"/>
        </w:rPr>
        <w:t>: cadena de caracteres (máximo 25)</w:t>
      </w:r>
    </w:p>
    <w:p w:rsidR="00BA7F8A" w:rsidRPr="002C6997" w:rsidRDefault="001E7CE0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Edición</w:t>
      </w:r>
      <w:r w:rsidR="00BA7F8A" w:rsidRPr="002C6997">
        <w:rPr>
          <w:sz w:val="32"/>
          <w:szCs w:val="32"/>
        </w:rPr>
        <w:t>: entero (por defecto 1)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Nombre: cadena de caracteres (máximo 100)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Tabla:</w:t>
      </w:r>
    </w:p>
    <w:p w:rsidR="00BA7F8A" w:rsidRPr="002C6997" w:rsidRDefault="006C7139" w:rsidP="00BA7F8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2C6997">
        <w:rPr>
          <w:sz w:val="32"/>
          <w:szCs w:val="32"/>
        </w:rPr>
        <w:t>Estudiante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Campos: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CI: entero (llave primaria)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lastRenderedPageBreak/>
        <w:t>Edad: entero positivo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NombreApellidos: cadena de caracteres (máximo 200)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Email: cadena de caracteres (</w:t>
      </w:r>
      <w:r w:rsidR="0071452F" w:rsidRPr="002C6997">
        <w:rPr>
          <w:sz w:val="32"/>
          <w:szCs w:val="32"/>
        </w:rPr>
        <w:t xml:space="preserve">máximo 200, </w:t>
      </w:r>
      <w:r w:rsidRPr="002C6997">
        <w:rPr>
          <w:sz w:val="32"/>
          <w:szCs w:val="32"/>
        </w:rPr>
        <w:t>se le aplica una validación basándose en una expresión regular antes de introducirlo a la base de datos)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Sexo: cadena de caracteres (máximo 5)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Cargo: cadena de caracteres (</w:t>
      </w:r>
      <w:r w:rsidR="001E7CE0" w:rsidRPr="002C6997">
        <w:rPr>
          <w:sz w:val="32"/>
          <w:szCs w:val="32"/>
        </w:rPr>
        <w:t>máximo</w:t>
      </w:r>
      <w:r w:rsidRPr="002C6997">
        <w:rPr>
          <w:sz w:val="32"/>
          <w:szCs w:val="32"/>
        </w:rPr>
        <w:t xml:space="preserve"> 100)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CentroTrabajo: cadena de caracteres (máximo 200)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ReservaDeQueCuadro: cadena de caracteres</w:t>
      </w:r>
      <w:r w:rsidRPr="002C6997">
        <w:rPr>
          <w:sz w:val="32"/>
          <w:szCs w:val="32"/>
        </w:rPr>
        <w:t xml:space="preserve"> (máximo 200)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Organismo: llave foránea a Organismos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Provincia: llave foránea a Provincias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Municipio: llave foránea a Municipios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Municipio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Campos: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Nombre: cadena de caracteres (máximo 25)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Provincia: llave foránea a Provincia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Palabras clave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Campos: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Palabra: cadena de caracteres (máximo 50)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Tabla: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Tesis</w:t>
      </w:r>
    </w:p>
    <w:p w:rsidR="00BA7F8A" w:rsidRPr="002C6997" w:rsidRDefault="00BA7F8A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lastRenderedPageBreak/>
        <w:t>Campos:</w:t>
      </w:r>
    </w:p>
    <w:p w:rsidR="00BA7F8A" w:rsidRPr="002C6997" w:rsidRDefault="0071452F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Link: cadena de caracteres (máximo 200, se le aplica una validación antes de insertarlo en la base de datos)</w:t>
      </w:r>
    </w:p>
    <w:p w:rsidR="0071452F" w:rsidRPr="002C6997" w:rsidRDefault="0071452F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Titulo: cadena de caracteres (máximo 100)</w:t>
      </w:r>
    </w:p>
    <w:p w:rsidR="0071452F" w:rsidRPr="002C6997" w:rsidRDefault="0071452F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 xml:space="preserve">Tema: </w:t>
      </w:r>
      <w:r w:rsidR="006C7139" w:rsidRPr="002C6997">
        <w:rPr>
          <w:sz w:val="32"/>
          <w:szCs w:val="32"/>
        </w:rPr>
        <w:t>cadena de caracteres</w:t>
      </w:r>
    </w:p>
    <w:p w:rsidR="006C7139" w:rsidRPr="002C6997" w:rsidRDefault="006C7139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Ubicación: cadena de caracteres (máximo 100)</w:t>
      </w:r>
    </w:p>
    <w:p w:rsidR="006C7139" w:rsidRPr="002C6997" w:rsidRDefault="006C7139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Organismo: llave foránea a Organismo</w:t>
      </w:r>
    </w:p>
    <w:p w:rsidR="00BA7F8A" w:rsidRPr="002C6997" w:rsidRDefault="006C7139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</w:t>
      </w:r>
    </w:p>
    <w:p w:rsidR="006C7139" w:rsidRPr="002C6997" w:rsidRDefault="006C7139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 xml:space="preserve">Tesis_Palabras (tabla que provee la relación de muchos a muchos entre las tesis y las palabras clave, se asume que solo tiene dos campos tesis_id, </w:t>
      </w:r>
      <w:r w:rsidRPr="002C6997">
        <w:rPr>
          <w:sz w:val="32"/>
          <w:szCs w:val="32"/>
        </w:rPr>
        <w:t>palabra_id</w:t>
      </w:r>
      <w:r w:rsidRPr="002C6997">
        <w:rPr>
          <w:sz w:val="32"/>
          <w:szCs w:val="32"/>
        </w:rPr>
        <w:t>)</w:t>
      </w:r>
    </w:p>
    <w:p w:rsidR="006C7139" w:rsidRPr="002C6997" w:rsidRDefault="006C7139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</w:t>
      </w:r>
    </w:p>
    <w:p w:rsidR="006C7139" w:rsidRPr="002C6997" w:rsidRDefault="006C7139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 xml:space="preserve">Curso_Estudiantes </w:t>
      </w:r>
      <w:r w:rsidRPr="002C6997">
        <w:rPr>
          <w:sz w:val="32"/>
          <w:szCs w:val="32"/>
        </w:rPr>
        <w:t xml:space="preserve">(tabla que provee la relación de muchos a muchos entre las tesis y las palabras clave, se asume que solo tiene dos campos </w:t>
      </w:r>
      <w:r w:rsidR="00166999" w:rsidRPr="002C6997">
        <w:rPr>
          <w:sz w:val="32"/>
          <w:szCs w:val="32"/>
        </w:rPr>
        <w:t>curso</w:t>
      </w:r>
      <w:r w:rsidRPr="002C6997">
        <w:rPr>
          <w:sz w:val="32"/>
          <w:szCs w:val="32"/>
        </w:rPr>
        <w:t xml:space="preserve">_id, </w:t>
      </w:r>
      <w:r w:rsidR="00166999" w:rsidRPr="002C6997">
        <w:rPr>
          <w:sz w:val="32"/>
          <w:szCs w:val="32"/>
        </w:rPr>
        <w:t>estudiante</w:t>
      </w:r>
      <w:r w:rsidRPr="002C6997">
        <w:rPr>
          <w:sz w:val="32"/>
          <w:szCs w:val="32"/>
        </w:rPr>
        <w:t>_id)</w:t>
      </w:r>
    </w:p>
    <w:p w:rsidR="00166999" w:rsidRPr="002C6997" w:rsidRDefault="00166999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Tabla</w:t>
      </w:r>
    </w:p>
    <w:p w:rsidR="00166999" w:rsidRPr="002C6997" w:rsidRDefault="00166999" w:rsidP="00166999">
      <w:pPr>
        <w:rPr>
          <w:sz w:val="32"/>
          <w:szCs w:val="32"/>
        </w:rPr>
      </w:pPr>
      <w:r w:rsidRPr="002C6997">
        <w:rPr>
          <w:sz w:val="32"/>
          <w:szCs w:val="32"/>
        </w:rPr>
        <w:t xml:space="preserve">Tesis_Estudiantes </w:t>
      </w:r>
      <w:r w:rsidRPr="002C6997">
        <w:rPr>
          <w:sz w:val="32"/>
          <w:szCs w:val="32"/>
        </w:rPr>
        <w:t xml:space="preserve">(tabla que provee la relación de muchos a muchos entre las tesis y las palabras clave, se asume que solo tiene dos campos </w:t>
      </w:r>
      <w:r w:rsidRPr="002C6997">
        <w:rPr>
          <w:sz w:val="32"/>
          <w:szCs w:val="32"/>
        </w:rPr>
        <w:t>tesis</w:t>
      </w:r>
      <w:r w:rsidRPr="002C6997">
        <w:rPr>
          <w:sz w:val="32"/>
          <w:szCs w:val="32"/>
        </w:rPr>
        <w:t>_id, estudiante_id)</w:t>
      </w:r>
    </w:p>
    <w:p w:rsidR="00166999" w:rsidRPr="002C6997" w:rsidRDefault="00166999" w:rsidP="00BA7F8A">
      <w:pPr>
        <w:rPr>
          <w:sz w:val="32"/>
          <w:szCs w:val="32"/>
        </w:rPr>
      </w:pPr>
    </w:p>
    <w:p w:rsidR="006C7139" w:rsidRPr="002C6997" w:rsidRDefault="006C7139" w:rsidP="00BA7F8A">
      <w:pPr>
        <w:rPr>
          <w:sz w:val="32"/>
          <w:szCs w:val="32"/>
        </w:rPr>
      </w:pPr>
    </w:p>
    <w:p w:rsidR="00166999" w:rsidRPr="002C6997" w:rsidRDefault="006C7139" w:rsidP="00BA7F8A">
      <w:pPr>
        <w:rPr>
          <w:sz w:val="32"/>
          <w:szCs w:val="32"/>
        </w:rPr>
      </w:pPr>
      <w:r w:rsidRPr="002C6997">
        <w:rPr>
          <w:sz w:val="32"/>
          <w:szCs w:val="32"/>
        </w:rPr>
        <w:t>(En caso de no especificarse que un campo es una llave primaria, se asume que Django crea un campo Id de manera automática para esa tabla y lo utiliza como llave primaria)</w:t>
      </w:r>
    </w:p>
    <w:p w:rsidR="00254BFC" w:rsidRPr="002C6997" w:rsidRDefault="001E7CE0" w:rsidP="00254BFC">
      <w:pPr>
        <w:pStyle w:val="Ttulo1"/>
        <w:rPr>
          <w:sz w:val="32"/>
          <w:szCs w:val="32"/>
        </w:rPr>
      </w:pPr>
      <w:r w:rsidRPr="002C6997">
        <w:rPr>
          <w:sz w:val="32"/>
          <w:szCs w:val="32"/>
        </w:rPr>
        <w:lastRenderedPageBreak/>
        <w:t>Jerarquía</w:t>
      </w:r>
      <w:r w:rsidR="00166999" w:rsidRPr="002C6997">
        <w:rPr>
          <w:sz w:val="32"/>
          <w:szCs w:val="32"/>
        </w:rPr>
        <w:t xml:space="preserve"> de clases: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Modelos(models.py):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Organismo(models.Model)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Provincia(models.Model)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Estudiante(models.Model)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Curso(models.Model)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Municipio(models.Model)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PalabraClave(models.Model)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Tesis(models.Model)</w:t>
      </w:r>
    </w:p>
    <w:p w:rsidR="00254BFC" w:rsidRPr="002C6997" w:rsidRDefault="00254BFC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Administracion(admin.py):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Organismo</w:t>
      </w:r>
      <w:r w:rsidRPr="002C6997">
        <w:rPr>
          <w:sz w:val="32"/>
          <w:szCs w:val="32"/>
        </w:rPr>
        <w:t>Admin</w:t>
      </w:r>
      <w:r w:rsidRPr="002C6997">
        <w:rPr>
          <w:sz w:val="32"/>
          <w:szCs w:val="32"/>
        </w:rPr>
        <w:t>(</w:t>
      </w:r>
      <w:r w:rsidRPr="002C6997">
        <w:rPr>
          <w:sz w:val="32"/>
          <w:szCs w:val="32"/>
        </w:rPr>
        <w:t>admin.ModelAdmin</w:t>
      </w:r>
      <w:r w:rsidRPr="002C6997">
        <w:rPr>
          <w:sz w:val="32"/>
          <w:szCs w:val="32"/>
        </w:rPr>
        <w:t>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Provincia</w:t>
      </w:r>
      <w:r w:rsidR="00254BFC" w:rsidRPr="002C6997">
        <w:rPr>
          <w:sz w:val="32"/>
          <w:szCs w:val="32"/>
        </w:rPr>
        <w:t>Admin</w:t>
      </w:r>
      <w:r w:rsidRPr="002C6997">
        <w:rPr>
          <w:sz w:val="32"/>
          <w:szCs w:val="32"/>
        </w:rPr>
        <w:t>(admin.ModelAdmin)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Estudiante</w:t>
      </w:r>
      <w:r w:rsidR="00254BFC" w:rsidRPr="002C6997">
        <w:rPr>
          <w:sz w:val="32"/>
          <w:szCs w:val="32"/>
        </w:rPr>
        <w:t>Admin</w:t>
      </w:r>
      <w:r w:rsidRPr="002C6997">
        <w:rPr>
          <w:sz w:val="32"/>
          <w:szCs w:val="32"/>
        </w:rPr>
        <w:t>(admin.ModelAdmin)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Curso</w:t>
      </w:r>
      <w:r w:rsidR="00254BFC" w:rsidRPr="002C6997">
        <w:rPr>
          <w:sz w:val="32"/>
          <w:szCs w:val="32"/>
        </w:rPr>
        <w:t>Admin</w:t>
      </w:r>
      <w:r w:rsidRPr="002C6997">
        <w:rPr>
          <w:sz w:val="32"/>
          <w:szCs w:val="32"/>
        </w:rPr>
        <w:t>(</w:t>
      </w:r>
      <w:r w:rsidR="00254BFC" w:rsidRPr="002C6997">
        <w:rPr>
          <w:sz w:val="32"/>
          <w:szCs w:val="32"/>
        </w:rPr>
        <w:t>ad</w:t>
      </w:r>
      <w:r w:rsidRPr="002C6997">
        <w:rPr>
          <w:sz w:val="32"/>
          <w:szCs w:val="32"/>
        </w:rPr>
        <w:t>min.ModelAdmin)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Municipio</w:t>
      </w:r>
      <w:r w:rsidR="00254BFC" w:rsidRPr="002C6997">
        <w:rPr>
          <w:sz w:val="32"/>
          <w:szCs w:val="32"/>
        </w:rPr>
        <w:t>Admin</w:t>
      </w:r>
      <w:r w:rsidRPr="002C6997">
        <w:rPr>
          <w:sz w:val="32"/>
          <w:szCs w:val="32"/>
        </w:rPr>
        <w:t>(admin.ModelAdmin)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PalabraClave</w:t>
      </w:r>
      <w:r w:rsidR="00254BFC" w:rsidRPr="002C6997">
        <w:rPr>
          <w:sz w:val="32"/>
          <w:szCs w:val="32"/>
        </w:rPr>
        <w:t>Admin</w:t>
      </w:r>
      <w:r w:rsidRPr="002C6997">
        <w:rPr>
          <w:sz w:val="32"/>
          <w:szCs w:val="32"/>
        </w:rPr>
        <w:t>(admin.ModelAdmin)</w:t>
      </w:r>
    </w:p>
    <w:p w:rsidR="00AD3E36" w:rsidRPr="002C6997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 w:rsidRPr="002C6997">
        <w:rPr>
          <w:sz w:val="32"/>
          <w:szCs w:val="32"/>
        </w:rPr>
        <w:t>Tesis</w:t>
      </w:r>
      <w:r w:rsidR="00254BFC" w:rsidRPr="002C6997">
        <w:rPr>
          <w:sz w:val="32"/>
          <w:szCs w:val="32"/>
        </w:rPr>
        <w:t>Admin</w:t>
      </w:r>
      <w:r w:rsidRPr="002C6997">
        <w:rPr>
          <w:sz w:val="32"/>
          <w:szCs w:val="32"/>
        </w:rPr>
        <w:t>(admin.ModelAdmin)</w:t>
      </w:r>
    </w:p>
    <w:p w:rsidR="00AD3E36" w:rsidRPr="00AD3E36" w:rsidRDefault="00AD3E36" w:rsidP="00AD3E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</w:p>
    <w:p w:rsidR="00AD3E36" w:rsidRPr="002C6997" w:rsidRDefault="003A5D16" w:rsidP="00166999">
      <w:pPr>
        <w:rPr>
          <w:sz w:val="32"/>
          <w:szCs w:val="32"/>
        </w:rPr>
      </w:pPr>
      <w:r w:rsidRPr="002C6997">
        <w:rPr>
          <w:sz w:val="32"/>
          <w:szCs w:val="32"/>
        </w:rPr>
        <w:t>Codigo (lógica del sistema)(code.py):</w:t>
      </w:r>
    </w:p>
    <w:p w:rsidR="003A5D16" w:rsidRPr="002C6997" w:rsidRDefault="003A5D16" w:rsidP="00166999">
      <w:pPr>
        <w:rPr>
          <w:sz w:val="32"/>
          <w:szCs w:val="32"/>
        </w:rPr>
      </w:pPr>
      <w:r w:rsidRPr="002C6997">
        <w:rPr>
          <w:sz w:val="32"/>
          <w:szCs w:val="32"/>
        </w:rPr>
        <w:t>Consul()</w:t>
      </w:r>
    </w:p>
    <w:p w:rsidR="000D053A" w:rsidRPr="002C6997" w:rsidRDefault="000D053A" w:rsidP="000D053A">
      <w:pPr>
        <w:rPr>
          <w:sz w:val="32"/>
          <w:szCs w:val="32"/>
        </w:rPr>
      </w:pPr>
    </w:p>
    <w:p w:rsidR="00067CEC" w:rsidRPr="00DE3869" w:rsidRDefault="00067CEC" w:rsidP="00067CEC">
      <w:pPr>
        <w:pStyle w:val="Ttulo1"/>
        <w:rPr>
          <w:sz w:val="32"/>
          <w:szCs w:val="32"/>
        </w:rPr>
      </w:pPr>
      <w:r w:rsidRPr="00DE3869">
        <w:rPr>
          <w:sz w:val="32"/>
          <w:szCs w:val="32"/>
        </w:rPr>
        <w:lastRenderedPageBreak/>
        <w:t>Estructura del proyecto:</w:t>
      </w:r>
    </w:p>
    <w:p w:rsidR="00067CEC" w:rsidRPr="00DE3869" w:rsidRDefault="00067CEC" w:rsidP="00D559F4">
      <w:pPr>
        <w:pStyle w:val="Ttulo1"/>
        <w:rPr>
          <w:sz w:val="32"/>
          <w:szCs w:val="32"/>
        </w:rPr>
      </w:pPr>
      <w:r w:rsidRPr="00DE3869">
        <w:rPr>
          <w:sz w:val="32"/>
          <w:szCs w:val="32"/>
        </w:rPr>
        <w:t>Carpeta TesisControlDB:</w:t>
      </w:r>
    </w:p>
    <w:p w:rsidR="00067CEC" w:rsidRPr="00DE3869" w:rsidRDefault="00067CEC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En esta carpeta se encuentran</w:t>
      </w:r>
      <w:r w:rsidR="00061E55" w:rsidRPr="00DE3869">
        <w:rPr>
          <w:sz w:val="32"/>
          <w:szCs w:val="32"/>
        </w:rPr>
        <w:t xml:space="preserve"> los distintos archivos donde se guardan las consultas realizadas de los distintos tipos de usuarios, cada archivo tiene el nombre del usuario que realizo la consulta, además </w:t>
      </w:r>
      <w:r w:rsidR="001A1FF5" w:rsidRPr="00DE3869">
        <w:rPr>
          <w:sz w:val="32"/>
          <w:szCs w:val="32"/>
        </w:rPr>
        <w:t>está</w:t>
      </w:r>
      <w:r w:rsidR="00061E55" w:rsidRPr="00DE3869">
        <w:rPr>
          <w:sz w:val="32"/>
          <w:szCs w:val="32"/>
        </w:rPr>
        <w:t xml:space="preserve"> el manage.py, script que permite realizar todas las operaciones permitidas por Django sobre el proyecto, ver la documentación de Django 1.8 para </w:t>
      </w:r>
      <w:r w:rsidR="001A1FF5" w:rsidRPr="00DE3869">
        <w:rPr>
          <w:sz w:val="32"/>
          <w:szCs w:val="32"/>
        </w:rPr>
        <w:t>más</w:t>
      </w:r>
      <w:r w:rsidR="00061E55" w:rsidRPr="00DE3869">
        <w:rPr>
          <w:sz w:val="32"/>
          <w:szCs w:val="32"/>
        </w:rPr>
        <w:t xml:space="preserve"> información. </w:t>
      </w:r>
      <w:r w:rsidR="001A1FF5" w:rsidRPr="00DE3869">
        <w:rPr>
          <w:sz w:val="32"/>
          <w:szCs w:val="32"/>
        </w:rPr>
        <w:t>También</w:t>
      </w:r>
      <w:r w:rsidR="00061E55" w:rsidRPr="00DE3869">
        <w:rPr>
          <w:sz w:val="32"/>
          <w:szCs w:val="32"/>
        </w:rPr>
        <w:t xml:space="preserve"> se encuentra la base de </w:t>
      </w:r>
      <w:r w:rsidR="00D559F4" w:rsidRPr="00DE3869">
        <w:rPr>
          <w:sz w:val="32"/>
          <w:szCs w:val="32"/>
        </w:rPr>
        <w:t xml:space="preserve">datos, con el </w:t>
      </w:r>
      <w:r w:rsidR="001A1FF5" w:rsidRPr="00DE3869">
        <w:rPr>
          <w:sz w:val="32"/>
          <w:szCs w:val="32"/>
        </w:rPr>
        <w:t>nombre</w:t>
      </w:r>
      <w:r w:rsidR="00D559F4" w:rsidRPr="00DE3869">
        <w:rPr>
          <w:sz w:val="32"/>
          <w:szCs w:val="32"/>
        </w:rPr>
        <w:t xml:space="preserve"> db.sqlite3, al ser un archivo de base de datos sqlite3 acepta todas las opciones del manejo con la API de </w:t>
      </w:r>
      <w:r w:rsidR="001A1FF5" w:rsidRPr="00DE3869">
        <w:rPr>
          <w:sz w:val="32"/>
          <w:szCs w:val="32"/>
        </w:rPr>
        <w:t>sqlite3,</w:t>
      </w:r>
      <w:r w:rsidR="00D559F4" w:rsidRPr="00DE3869">
        <w:rPr>
          <w:sz w:val="32"/>
          <w:szCs w:val="32"/>
        </w:rPr>
        <w:t xml:space="preserve"> aunque no se aconseja agregar, modificar o eliminar datos, o realizar ninguna otra operación con ningún programa que no sea el </w:t>
      </w:r>
      <w:r w:rsidR="001A1FF5" w:rsidRPr="00DE3869">
        <w:rPr>
          <w:sz w:val="32"/>
          <w:szCs w:val="32"/>
        </w:rPr>
        <w:t>script</w:t>
      </w:r>
      <w:r w:rsidR="00D559F4" w:rsidRPr="00DE3869">
        <w:rPr>
          <w:sz w:val="32"/>
          <w:szCs w:val="32"/>
        </w:rPr>
        <w:t xml:space="preserve"> de manage.py.</w:t>
      </w:r>
    </w:p>
    <w:p w:rsidR="00061E55" w:rsidRPr="00DE3869" w:rsidRDefault="00061E55" w:rsidP="00D559F4">
      <w:pPr>
        <w:pStyle w:val="Ttulo1"/>
        <w:rPr>
          <w:sz w:val="32"/>
          <w:szCs w:val="32"/>
        </w:rPr>
      </w:pPr>
      <w:r w:rsidRPr="00DE3869">
        <w:rPr>
          <w:sz w:val="32"/>
          <w:szCs w:val="32"/>
        </w:rPr>
        <w:t>Carpeta .idea:</w:t>
      </w:r>
    </w:p>
    <w:p w:rsidR="00061E55" w:rsidRPr="00DE3869" w:rsidRDefault="001A1FF5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Información</w:t>
      </w:r>
      <w:r w:rsidR="00061E55" w:rsidRPr="00DE3869">
        <w:rPr>
          <w:sz w:val="32"/>
          <w:szCs w:val="32"/>
        </w:rPr>
        <w:t xml:space="preserve"> referente al IDE PyCharm.</w:t>
      </w:r>
    </w:p>
    <w:p w:rsidR="00061E55" w:rsidRPr="00DE3869" w:rsidRDefault="00061E55" w:rsidP="00D559F4">
      <w:pPr>
        <w:pStyle w:val="Ttulo1"/>
        <w:rPr>
          <w:sz w:val="32"/>
          <w:szCs w:val="32"/>
        </w:rPr>
      </w:pPr>
      <w:r w:rsidRPr="00DE3869">
        <w:rPr>
          <w:sz w:val="32"/>
          <w:szCs w:val="32"/>
        </w:rPr>
        <w:t>Carpeta .spyproject:</w:t>
      </w:r>
    </w:p>
    <w:p w:rsidR="00061E55" w:rsidRPr="00DE3869" w:rsidRDefault="001A1FF5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Información</w:t>
      </w:r>
      <w:r w:rsidR="00061E55" w:rsidRPr="00DE3869">
        <w:rPr>
          <w:sz w:val="32"/>
          <w:szCs w:val="32"/>
        </w:rPr>
        <w:t xml:space="preserve"> referente al IDE Spyder.</w:t>
      </w:r>
    </w:p>
    <w:p w:rsidR="00061E55" w:rsidRPr="00DE3869" w:rsidRDefault="00061E55" w:rsidP="00D559F4">
      <w:pPr>
        <w:pStyle w:val="Ttulo1"/>
        <w:rPr>
          <w:sz w:val="32"/>
          <w:szCs w:val="32"/>
        </w:rPr>
      </w:pPr>
      <w:r w:rsidRPr="00DE3869">
        <w:rPr>
          <w:sz w:val="32"/>
          <w:szCs w:val="32"/>
        </w:rPr>
        <w:t>Carpeta DB:</w:t>
      </w:r>
    </w:p>
    <w:p w:rsidR="00061E55" w:rsidRPr="00DE3869" w:rsidRDefault="00061E55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En esta carpeta se encuentr</w:t>
      </w:r>
      <w:r w:rsidR="00D559F4" w:rsidRPr="00DE3869">
        <w:rPr>
          <w:sz w:val="32"/>
          <w:szCs w:val="32"/>
        </w:rPr>
        <w:t xml:space="preserve">a la app del proyecto como tal. En ella </w:t>
      </w:r>
      <w:r w:rsidR="001A1FF5" w:rsidRPr="00DE3869">
        <w:rPr>
          <w:sz w:val="32"/>
          <w:szCs w:val="32"/>
        </w:rPr>
        <w:t>identificamos la carpeta migrations</w:t>
      </w:r>
      <w:r w:rsidR="00D559F4" w:rsidRPr="00DE3869">
        <w:rPr>
          <w:sz w:val="32"/>
          <w:szCs w:val="32"/>
        </w:rPr>
        <w:t xml:space="preserve">, la cual contiene todas las migraciones hechas a la base de datos del proyecto desde que comenzó a construirse. </w:t>
      </w:r>
      <w:r w:rsidR="001A1FF5" w:rsidRPr="00DE3869">
        <w:rPr>
          <w:sz w:val="32"/>
          <w:szCs w:val="32"/>
        </w:rPr>
        <w:t>También</w:t>
      </w:r>
      <w:r w:rsidR="00D559F4" w:rsidRPr="00DE3869">
        <w:rPr>
          <w:sz w:val="32"/>
          <w:szCs w:val="32"/>
        </w:rPr>
        <w:t xml:space="preserve"> </w:t>
      </w:r>
      <w:r w:rsidR="001A1FF5" w:rsidRPr="00DE3869">
        <w:rPr>
          <w:sz w:val="32"/>
          <w:szCs w:val="32"/>
        </w:rPr>
        <w:t>está</w:t>
      </w:r>
      <w:r w:rsidR="00D559F4" w:rsidRPr="00DE3869">
        <w:rPr>
          <w:sz w:val="32"/>
          <w:szCs w:val="32"/>
        </w:rPr>
        <w:t xml:space="preserve"> la </w:t>
      </w:r>
      <w:r w:rsidR="001A1FF5" w:rsidRPr="00DE3869">
        <w:rPr>
          <w:sz w:val="32"/>
          <w:szCs w:val="32"/>
        </w:rPr>
        <w:t>carpeta</w:t>
      </w:r>
      <w:r w:rsidR="00D559F4" w:rsidRPr="00DE3869">
        <w:rPr>
          <w:sz w:val="32"/>
          <w:szCs w:val="32"/>
        </w:rPr>
        <w:t xml:space="preserve"> template, en esta carpeta se encuentra las distinta</w:t>
      </w:r>
      <w:r w:rsidR="005E727E" w:rsidRPr="00DE3869">
        <w:rPr>
          <w:sz w:val="32"/>
          <w:szCs w:val="32"/>
        </w:rPr>
        <w:t xml:space="preserve">s </w:t>
      </w:r>
      <w:r w:rsidR="001A1FF5" w:rsidRPr="00DE3869">
        <w:rPr>
          <w:sz w:val="32"/>
          <w:szCs w:val="32"/>
        </w:rPr>
        <w:t>páginas</w:t>
      </w:r>
      <w:r w:rsidR="005E727E" w:rsidRPr="00DE3869">
        <w:rPr>
          <w:sz w:val="32"/>
          <w:szCs w:val="32"/>
        </w:rPr>
        <w:t xml:space="preserve"> web (</w:t>
      </w:r>
      <w:r w:rsidR="001A1FF5" w:rsidRPr="00DE3869">
        <w:rPr>
          <w:sz w:val="32"/>
          <w:szCs w:val="32"/>
        </w:rPr>
        <w:t>HTML</w:t>
      </w:r>
      <w:r w:rsidR="005E727E" w:rsidRPr="00DE3869">
        <w:rPr>
          <w:sz w:val="32"/>
          <w:szCs w:val="32"/>
        </w:rPr>
        <w:t xml:space="preserve">) que no están incluidas en Django y son necesarias para realizar las consultas y </w:t>
      </w:r>
      <w:r w:rsidR="001A1FF5" w:rsidRPr="00DE3869">
        <w:rPr>
          <w:sz w:val="32"/>
          <w:szCs w:val="32"/>
        </w:rPr>
        <w:t>mostrar</w:t>
      </w:r>
      <w:r w:rsidR="005E727E" w:rsidRPr="00DE3869">
        <w:rPr>
          <w:sz w:val="32"/>
          <w:szCs w:val="32"/>
        </w:rPr>
        <w:t xml:space="preserve"> distintos tipos de datos, el código de </w:t>
      </w:r>
      <w:r w:rsidR="005E727E" w:rsidRPr="00DE3869">
        <w:rPr>
          <w:sz w:val="32"/>
          <w:szCs w:val="32"/>
        </w:rPr>
        <w:lastRenderedPageBreak/>
        <w:t>las mismas no debería ser de importancia al programador ya que hablamos de una suerte de interfaz visual.</w:t>
      </w:r>
    </w:p>
    <w:p w:rsidR="005E727E" w:rsidRPr="00DE3869" w:rsidRDefault="005E727E" w:rsidP="00067CEC">
      <w:pPr>
        <w:rPr>
          <w:sz w:val="32"/>
          <w:szCs w:val="32"/>
        </w:rPr>
      </w:pPr>
    </w:p>
    <w:p w:rsidR="005E727E" w:rsidRPr="00DE3869" w:rsidRDefault="005E727E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El script admin dentro de esta carpeta contiene el código referente a las modificaciones hechas sobre el admin site de Django. En el mismo podemos ver:</w:t>
      </w:r>
    </w:p>
    <w:p w:rsidR="005E727E" w:rsidRPr="00DE3869" w:rsidRDefault="005E727E" w:rsidP="00067CEC">
      <w:pPr>
        <w:rPr>
          <w:sz w:val="32"/>
          <w:szCs w:val="32"/>
        </w:rPr>
      </w:pPr>
    </w:p>
    <w:p w:rsidR="005E727E" w:rsidRPr="00DE3869" w:rsidRDefault="005E727E" w:rsidP="005E7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F8F8F2"/>
          <w:sz w:val="32"/>
          <w:szCs w:val="32"/>
        </w:rPr>
      </w:pPr>
      <w:r w:rsidRPr="00DE3869">
        <w:rPr>
          <w:rFonts w:ascii="Courier New" w:eastAsia="Times New Roman" w:hAnsi="Courier New" w:cs="Courier New"/>
          <w:color w:val="75715E"/>
          <w:sz w:val="32"/>
          <w:szCs w:val="32"/>
        </w:rPr>
        <w:t># Register your models here.</w:t>
      </w:r>
      <w:r w:rsidRPr="00DE3869">
        <w:rPr>
          <w:rFonts w:ascii="Courier New" w:eastAsia="Times New Roman" w:hAnsi="Courier New" w:cs="Courier New"/>
          <w:color w:val="75715E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django.contrib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admin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.models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Organismo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.models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Provincia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.models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Estudiante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.models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Curso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.models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Municipio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.models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Tesis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.models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PalabraClave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EstudianteAdmin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(admin.ModelAdmin)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list_display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'nombreApellidos'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'edad'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'email'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'sexo'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'cargo'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'centroTrabajo'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'reservaDeQueCuadro'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'provincia'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'organismo'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'municipio'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OrganismoAdmin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(admin.ModelAdmin)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list_display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'siglas'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ProvinciaAdmin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(admin.ModelAdmin)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list_display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'codigo'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MunicipioAdmin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(admin.ModelAdmin)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lastRenderedPageBreak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list_display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'provincia'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PalabraClaveAdmin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(admin.ModelAdmin)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list_display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'palabra'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TesisAdmin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(admin.ModelAdmin)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list_display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'titulo'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'ubicacion'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'organismo'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'link'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'Palabras'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'Estudiantes'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CursoAdmin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(admin.ModelAdmin)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list_display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'tipo'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'clasificacion'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'edicion'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>admin.site.register(Organismo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OrganismoAdmin)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>admin.site.register(Provincia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ProvinciaAdmin)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>admin.site.register(Estudiante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EstudianteAdmin)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>admin.site.register(Curso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CursoAdmin)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>admin.site.register(Municipio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MunicipioAdmin)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>admin.site.register(Tesis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TesisAdmin)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>admin.site.register(PalabraClave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PalabraClaveAdmin)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admin.site.site_header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'Base de datos'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</w:p>
    <w:p w:rsidR="00F63B4E" w:rsidRPr="00DE3869" w:rsidRDefault="00F63B4E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Las clases herederas de ModelAdmin modifican la visualización del conjunto de datos de un tipo determinado, </w:t>
      </w:r>
      <w:r w:rsidR="001A1FF5" w:rsidRPr="00DE3869">
        <w:rPr>
          <w:sz w:val="32"/>
          <w:szCs w:val="32"/>
        </w:rPr>
        <w:t>esto es, permite la visualización</w:t>
      </w:r>
      <w:r w:rsidRPr="00DE3869">
        <w:rPr>
          <w:sz w:val="32"/>
          <w:szCs w:val="32"/>
        </w:rPr>
        <w:t xml:space="preserve"> de los campos registrados en </w:t>
      </w:r>
      <w:r w:rsidRPr="00DE3869">
        <w:rPr>
          <w:sz w:val="32"/>
          <w:szCs w:val="32"/>
        </w:rPr>
        <w:lastRenderedPageBreak/>
        <w:t xml:space="preserve">list_display en las </w:t>
      </w:r>
      <w:r w:rsidR="001A1FF5" w:rsidRPr="00DE3869">
        <w:rPr>
          <w:sz w:val="32"/>
          <w:szCs w:val="32"/>
        </w:rPr>
        <w:t>páginas</w:t>
      </w:r>
      <w:r w:rsidRPr="00DE3869">
        <w:rPr>
          <w:sz w:val="32"/>
          <w:szCs w:val="32"/>
        </w:rPr>
        <w:t xml:space="preserve"> correspondientes a mostrar el conjunto de datos de un tipo, posteriormente, el método admin.site.register() permite asignarle estas clases a los distintos modelos de la base de datos, es evidente que cada modelo tiene que tener el nombre del campo acorde al nombre que se encuentra en list_display y se desea mostrar. Posteriormente se modifica el nombre de la cabecera de la </w:t>
      </w:r>
      <w:r w:rsidR="001A1FF5" w:rsidRPr="00DE3869">
        <w:rPr>
          <w:sz w:val="32"/>
          <w:szCs w:val="32"/>
        </w:rPr>
        <w:t>página</w:t>
      </w:r>
      <w:r w:rsidRPr="00DE3869">
        <w:rPr>
          <w:sz w:val="32"/>
          <w:szCs w:val="32"/>
        </w:rPr>
        <w:t xml:space="preserve"> del sitio </w:t>
      </w:r>
      <w:r w:rsidR="001A1FF5" w:rsidRPr="00DE3869">
        <w:rPr>
          <w:sz w:val="32"/>
          <w:szCs w:val="32"/>
        </w:rPr>
        <w:t>administración</w:t>
      </w:r>
      <w:r w:rsidRPr="00DE3869">
        <w:rPr>
          <w:sz w:val="32"/>
          <w:szCs w:val="32"/>
        </w:rPr>
        <w:t xml:space="preserve"> de la base de datos.</w:t>
      </w:r>
    </w:p>
    <w:p w:rsidR="00F63B4E" w:rsidRPr="00DE3869" w:rsidRDefault="00F63B4E" w:rsidP="00067CEC">
      <w:pPr>
        <w:rPr>
          <w:sz w:val="32"/>
          <w:szCs w:val="32"/>
        </w:rPr>
      </w:pPr>
    </w:p>
    <w:p w:rsidR="00F63B4E" w:rsidRPr="00DE3869" w:rsidRDefault="00F63B4E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En el script url podemos ver:</w:t>
      </w:r>
    </w:p>
    <w:p w:rsidR="00F63B4E" w:rsidRPr="00DE3869" w:rsidRDefault="00F63B4E" w:rsidP="00F63B4E">
      <w:pPr>
        <w:pStyle w:val="HTMLconformatoprevio"/>
        <w:shd w:val="clear" w:color="auto" w:fill="272822"/>
        <w:rPr>
          <w:color w:val="F8F8F2"/>
          <w:sz w:val="32"/>
          <w:szCs w:val="32"/>
        </w:rPr>
      </w:pPr>
      <w:r w:rsidRPr="00DE3869">
        <w:rPr>
          <w:i/>
          <w:iCs/>
          <w:color w:val="66D9EF"/>
          <w:sz w:val="32"/>
          <w:szCs w:val="32"/>
        </w:rPr>
        <w:t xml:space="preserve">from </w:t>
      </w:r>
      <w:r w:rsidRPr="00DE3869">
        <w:rPr>
          <w:color w:val="F8F8F2"/>
          <w:sz w:val="32"/>
          <w:szCs w:val="32"/>
        </w:rPr>
        <w:t xml:space="preserve">django.conf.urls </w:t>
      </w:r>
      <w:r w:rsidRPr="00DE3869">
        <w:rPr>
          <w:i/>
          <w:iCs/>
          <w:color w:val="66D9EF"/>
          <w:sz w:val="32"/>
          <w:szCs w:val="32"/>
        </w:rPr>
        <w:t xml:space="preserve">import  </w:t>
      </w:r>
      <w:r w:rsidRPr="00DE3869">
        <w:rPr>
          <w:color w:val="F8F8F2"/>
          <w:sz w:val="32"/>
          <w:szCs w:val="32"/>
        </w:rPr>
        <w:t>url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from </w:t>
      </w:r>
      <w:r w:rsidRPr="00DE3869">
        <w:rPr>
          <w:color w:val="F8F8F2"/>
          <w:sz w:val="32"/>
          <w:szCs w:val="32"/>
        </w:rPr>
        <w:t xml:space="preserve">.views </w:t>
      </w:r>
      <w:r w:rsidRPr="00DE3869">
        <w:rPr>
          <w:i/>
          <w:iCs/>
          <w:color w:val="66D9EF"/>
          <w:sz w:val="32"/>
          <w:szCs w:val="32"/>
        </w:rPr>
        <w:t xml:space="preserve">import </w:t>
      </w:r>
      <w:r w:rsidRPr="00DE3869">
        <w:rPr>
          <w:color w:val="F8F8F2"/>
          <w:sz w:val="32"/>
          <w:szCs w:val="32"/>
        </w:rPr>
        <w:t>ConStaticEsp</w:t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from </w:t>
      </w:r>
      <w:r w:rsidRPr="00DE3869">
        <w:rPr>
          <w:color w:val="F8F8F2"/>
          <w:sz w:val="32"/>
          <w:szCs w:val="32"/>
        </w:rPr>
        <w:t xml:space="preserve">.views </w:t>
      </w:r>
      <w:r w:rsidRPr="00DE3869">
        <w:rPr>
          <w:i/>
          <w:iCs/>
          <w:color w:val="66D9EF"/>
          <w:sz w:val="32"/>
          <w:szCs w:val="32"/>
        </w:rPr>
        <w:t xml:space="preserve">import </w:t>
      </w:r>
      <w:r w:rsidRPr="00DE3869">
        <w:rPr>
          <w:color w:val="F8F8F2"/>
          <w:sz w:val="32"/>
          <w:szCs w:val="32"/>
        </w:rPr>
        <w:t>ConStaticDip</w:t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from </w:t>
      </w:r>
      <w:r w:rsidRPr="00DE3869">
        <w:rPr>
          <w:color w:val="F8F8F2"/>
          <w:sz w:val="32"/>
          <w:szCs w:val="32"/>
        </w:rPr>
        <w:t xml:space="preserve">.views </w:t>
      </w:r>
      <w:r w:rsidRPr="00DE3869">
        <w:rPr>
          <w:i/>
          <w:iCs/>
          <w:color w:val="66D9EF"/>
          <w:sz w:val="32"/>
          <w:szCs w:val="32"/>
        </w:rPr>
        <w:t xml:space="preserve">import </w:t>
      </w:r>
      <w:r w:rsidRPr="00DE3869">
        <w:rPr>
          <w:color w:val="F8F8F2"/>
          <w:sz w:val="32"/>
          <w:szCs w:val="32"/>
        </w:rPr>
        <w:t>ConStaticView</w:t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from </w:t>
      </w:r>
      <w:r w:rsidRPr="00DE3869">
        <w:rPr>
          <w:color w:val="F8F8F2"/>
          <w:sz w:val="32"/>
          <w:szCs w:val="32"/>
        </w:rPr>
        <w:t xml:space="preserve">.views </w:t>
      </w:r>
      <w:r w:rsidRPr="00DE3869">
        <w:rPr>
          <w:i/>
          <w:iCs/>
          <w:color w:val="66D9EF"/>
          <w:sz w:val="32"/>
          <w:szCs w:val="32"/>
        </w:rPr>
        <w:t xml:space="preserve">import </w:t>
      </w:r>
      <w:r w:rsidRPr="00DE3869">
        <w:rPr>
          <w:color w:val="F8F8F2"/>
          <w:sz w:val="32"/>
          <w:szCs w:val="32"/>
        </w:rPr>
        <w:t>ConDinamicBusq</w:t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from </w:t>
      </w:r>
      <w:r w:rsidRPr="00DE3869">
        <w:rPr>
          <w:color w:val="F8F8F2"/>
          <w:sz w:val="32"/>
          <w:szCs w:val="32"/>
        </w:rPr>
        <w:t xml:space="preserve">.views </w:t>
      </w:r>
      <w:r w:rsidRPr="00DE3869">
        <w:rPr>
          <w:i/>
          <w:iCs/>
          <w:color w:val="66D9EF"/>
          <w:sz w:val="32"/>
          <w:szCs w:val="32"/>
        </w:rPr>
        <w:t xml:space="preserve">import </w:t>
      </w:r>
      <w:r w:rsidRPr="00DE3869">
        <w:rPr>
          <w:color w:val="F8F8F2"/>
          <w:sz w:val="32"/>
          <w:szCs w:val="32"/>
        </w:rPr>
        <w:t>ConStaticAutorNombre</w:t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from </w:t>
      </w:r>
      <w:r w:rsidRPr="00DE3869">
        <w:rPr>
          <w:color w:val="F8F8F2"/>
          <w:sz w:val="32"/>
          <w:szCs w:val="32"/>
        </w:rPr>
        <w:t xml:space="preserve">.views </w:t>
      </w:r>
      <w:r w:rsidRPr="00DE3869">
        <w:rPr>
          <w:i/>
          <w:iCs/>
          <w:color w:val="66D9EF"/>
          <w:sz w:val="32"/>
          <w:szCs w:val="32"/>
        </w:rPr>
        <w:t xml:space="preserve">import </w:t>
      </w:r>
      <w:r w:rsidRPr="00DE3869">
        <w:rPr>
          <w:color w:val="F8F8F2"/>
          <w:sz w:val="32"/>
          <w:szCs w:val="32"/>
        </w:rPr>
        <w:t>ConDinamicBusqReset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75715E"/>
          <w:sz w:val="32"/>
          <w:szCs w:val="32"/>
        </w:rPr>
        <w:t># se pone el nombre de la app delante del nombre de la url para identificar que el nombre pertenece a la app, en</w:t>
      </w:r>
      <w:r w:rsidRPr="00DE3869">
        <w:rPr>
          <w:color w:val="75715E"/>
          <w:sz w:val="32"/>
          <w:szCs w:val="32"/>
        </w:rPr>
        <w:br/>
        <w:t># caso de existir otra template con el mismo nombre poder identificar esta que pertenece a la app DB</w:t>
      </w:r>
      <w:r w:rsidRPr="00DE3869">
        <w:rPr>
          <w:color w:val="75715E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t xml:space="preserve">urlpatterns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[</w:t>
      </w:r>
      <w:r w:rsidRPr="00DE3869">
        <w:rPr>
          <w:color w:val="F8F8F2"/>
          <w:sz w:val="32"/>
          <w:szCs w:val="32"/>
        </w:rPr>
        <w:br/>
        <w:t xml:space="preserve">    url(</w:t>
      </w:r>
      <w:r w:rsidRPr="00DE3869">
        <w:rPr>
          <w:color w:val="E6DB74"/>
          <w:sz w:val="32"/>
          <w:szCs w:val="32"/>
        </w:rPr>
        <w:t>r'^conStaticDip/$'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ConStaticDip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name</w:t>
      </w:r>
      <w:r w:rsidRPr="00DE3869">
        <w:rPr>
          <w:color w:val="F92672"/>
          <w:sz w:val="32"/>
          <w:szCs w:val="32"/>
        </w:rPr>
        <w:t>=</w:t>
      </w:r>
      <w:r w:rsidRPr="00DE3869">
        <w:rPr>
          <w:color w:val="E6DB74"/>
          <w:sz w:val="32"/>
          <w:szCs w:val="32"/>
        </w:rPr>
        <w:t>'DB.ConStaticDip'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  <w:t xml:space="preserve">    </w:t>
      </w:r>
      <w:r w:rsidRPr="00DE3869">
        <w:rPr>
          <w:color w:val="F8F8F2"/>
          <w:sz w:val="32"/>
          <w:szCs w:val="32"/>
        </w:rPr>
        <w:t>url(</w:t>
      </w:r>
      <w:r w:rsidRPr="00DE3869">
        <w:rPr>
          <w:color w:val="E6DB74"/>
          <w:sz w:val="32"/>
          <w:szCs w:val="32"/>
        </w:rPr>
        <w:t>r'^conStaticEsp/$'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ConStaticEsp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name</w:t>
      </w:r>
      <w:r w:rsidRPr="00DE3869">
        <w:rPr>
          <w:color w:val="F92672"/>
          <w:sz w:val="32"/>
          <w:szCs w:val="32"/>
        </w:rPr>
        <w:t>=</w:t>
      </w:r>
      <w:r w:rsidRPr="00DE3869">
        <w:rPr>
          <w:color w:val="E6DB74"/>
          <w:sz w:val="32"/>
          <w:szCs w:val="32"/>
        </w:rPr>
        <w:t>'DB.ConStaticEsp'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  <w:t xml:space="preserve">    </w:t>
      </w:r>
      <w:r w:rsidRPr="00DE3869">
        <w:rPr>
          <w:color w:val="F8F8F2"/>
          <w:sz w:val="32"/>
          <w:szCs w:val="32"/>
        </w:rPr>
        <w:t>url(</w:t>
      </w:r>
      <w:r w:rsidRPr="00DE3869">
        <w:rPr>
          <w:color w:val="E6DB74"/>
          <w:sz w:val="32"/>
          <w:szCs w:val="32"/>
        </w:rPr>
        <w:t>r'^conStaticView/(?P&lt;authorId&gt;[0-9]+)/$'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ConStaticView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lastRenderedPageBreak/>
        <w:t>name</w:t>
      </w:r>
      <w:r w:rsidRPr="00DE3869">
        <w:rPr>
          <w:color w:val="F92672"/>
          <w:sz w:val="32"/>
          <w:szCs w:val="32"/>
        </w:rPr>
        <w:t>=</w:t>
      </w:r>
      <w:r w:rsidRPr="00DE3869">
        <w:rPr>
          <w:color w:val="E6DB74"/>
          <w:sz w:val="32"/>
          <w:szCs w:val="32"/>
        </w:rPr>
        <w:t>'DB.ConStaticView'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  <w:t xml:space="preserve">    </w:t>
      </w:r>
      <w:r w:rsidRPr="00DE3869">
        <w:rPr>
          <w:color w:val="F8F8F2"/>
          <w:sz w:val="32"/>
          <w:szCs w:val="32"/>
        </w:rPr>
        <w:t>url(</w:t>
      </w:r>
      <w:r w:rsidRPr="00DE3869">
        <w:rPr>
          <w:color w:val="E6DB74"/>
          <w:sz w:val="32"/>
          <w:szCs w:val="32"/>
        </w:rPr>
        <w:t>r'^conDinamicBusq/$'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ConDinamicBusq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name</w:t>
      </w:r>
      <w:r w:rsidRPr="00DE3869">
        <w:rPr>
          <w:color w:val="F92672"/>
          <w:sz w:val="32"/>
          <w:szCs w:val="32"/>
        </w:rPr>
        <w:t>=</w:t>
      </w:r>
      <w:r w:rsidRPr="00DE3869">
        <w:rPr>
          <w:color w:val="E6DB74"/>
          <w:sz w:val="32"/>
          <w:szCs w:val="32"/>
        </w:rPr>
        <w:t>'DB.ConDinamicBusq'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  <w:t xml:space="preserve">    </w:t>
      </w:r>
      <w:r w:rsidRPr="00DE3869">
        <w:rPr>
          <w:color w:val="F8F8F2"/>
          <w:sz w:val="32"/>
          <w:szCs w:val="32"/>
        </w:rPr>
        <w:t>url(</w:t>
      </w:r>
      <w:r w:rsidRPr="00DE3869">
        <w:rPr>
          <w:color w:val="E6DB74"/>
          <w:sz w:val="32"/>
          <w:szCs w:val="32"/>
        </w:rPr>
        <w:t>r'^conStaticAuthorName/(?P&lt;courseId&gt;[0-9]+)/$'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ConStaticAutorNombre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name</w:t>
      </w:r>
      <w:r w:rsidRPr="00DE3869">
        <w:rPr>
          <w:color w:val="F92672"/>
          <w:sz w:val="32"/>
          <w:szCs w:val="32"/>
        </w:rPr>
        <w:t>=</w:t>
      </w:r>
      <w:r w:rsidRPr="00DE3869">
        <w:rPr>
          <w:color w:val="E6DB74"/>
          <w:sz w:val="32"/>
          <w:szCs w:val="32"/>
        </w:rPr>
        <w:t>'DB.ConStaticAutorNombre'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  <w:t xml:space="preserve">    </w:t>
      </w:r>
      <w:r w:rsidRPr="00DE3869">
        <w:rPr>
          <w:color w:val="F8F8F2"/>
          <w:sz w:val="32"/>
          <w:szCs w:val="32"/>
        </w:rPr>
        <w:t>url(</w:t>
      </w:r>
      <w:r w:rsidRPr="00DE3869">
        <w:rPr>
          <w:color w:val="E6DB74"/>
          <w:sz w:val="32"/>
          <w:szCs w:val="32"/>
        </w:rPr>
        <w:t>r'^conDinamicBusq/reset/$'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ConDinamicBusqReset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name</w:t>
      </w:r>
      <w:r w:rsidRPr="00DE3869">
        <w:rPr>
          <w:color w:val="F92672"/>
          <w:sz w:val="32"/>
          <w:szCs w:val="32"/>
        </w:rPr>
        <w:t>=</w:t>
      </w:r>
      <w:r w:rsidRPr="00DE3869">
        <w:rPr>
          <w:color w:val="E6DB74"/>
          <w:sz w:val="32"/>
          <w:szCs w:val="32"/>
        </w:rPr>
        <w:t>'DB.ConDinamicBusqReset'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t>]</w:t>
      </w:r>
    </w:p>
    <w:p w:rsidR="00F63B4E" w:rsidRPr="00DE3869" w:rsidRDefault="00F63B4E" w:rsidP="00067CEC">
      <w:pPr>
        <w:rPr>
          <w:sz w:val="32"/>
          <w:szCs w:val="32"/>
        </w:rPr>
      </w:pPr>
    </w:p>
    <w:p w:rsidR="00D559F4" w:rsidRPr="00DE3869" w:rsidRDefault="007D23E8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El código anterior define las urls de la aplicación, les asocia una vista y un nombre para que puedan ser llamadas desde los templates de una forma </w:t>
      </w:r>
      <w:r w:rsidR="001A1FF5" w:rsidRPr="00DE3869">
        <w:rPr>
          <w:sz w:val="32"/>
          <w:szCs w:val="32"/>
        </w:rPr>
        <w:t>más</w:t>
      </w:r>
      <w:r w:rsidRPr="00DE3869">
        <w:rPr>
          <w:sz w:val="32"/>
          <w:szCs w:val="32"/>
        </w:rPr>
        <w:t xml:space="preserve"> sencilla, tener presente que las url se almacenan en la lista con </w:t>
      </w:r>
      <w:r w:rsidR="001A1FF5" w:rsidRPr="00DE3869">
        <w:rPr>
          <w:sz w:val="32"/>
          <w:szCs w:val="32"/>
        </w:rPr>
        <w:t>nombre</w:t>
      </w:r>
      <w:r w:rsidRPr="00DE3869">
        <w:rPr>
          <w:sz w:val="32"/>
          <w:szCs w:val="32"/>
        </w:rPr>
        <w:t xml:space="preserve"> urlpatterns para que pueda ser reconocida por Django.</w:t>
      </w:r>
    </w:p>
    <w:p w:rsidR="007D23E8" w:rsidRPr="00DE3869" w:rsidRDefault="007D23E8" w:rsidP="00067CEC">
      <w:pPr>
        <w:rPr>
          <w:sz w:val="32"/>
          <w:szCs w:val="32"/>
        </w:rPr>
      </w:pPr>
    </w:p>
    <w:p w:rsidR="007D23E8" w:rsidRPr="00DE3869" w:rsidRDefault="007D23E8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En el script model.py se describe el modelo, se puede leer:</w:t>
      </w:r>
    </w:p>
    <w:p w:rsidR="007D23E8" w:rsidRPr="00DE3869" w:rsidRDefault="007D23E8" w:rsidP="007D23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F8F8F2"/>
          <w:sz w:val="32"/>
          <w:szCs w:val="32"/>
        </w:rPr>
      </w:pP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django.db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django.core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validators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datetime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date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75715E"/>
          <w:sz w:val="32"/>
          <w:szCs w:val="32"/>
        </w:rPr>
        <w:t># Create your models here</w:t>
      </w:r>
      <w:r w:rsidRPr="00DE3869">
        <w:rPr>
          <w:rFonts w:ascii="Courier New" w:eastAsia="Times New Roman" w:hAnsi="Courier New" w:cs="Courier New"/>
          <w:color w:val="75715E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from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django.utils.html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import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format_html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Organismo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(models.Model)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nombre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200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siglas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50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'Siglas'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blank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lastRenderedPageBreak/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def __str__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return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.nombre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Provincia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(models.Model)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nombreProvincia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'PinarDelRio'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'Pinar del Rio'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'Artemisa'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'Artemisa'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'LaHabana'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 Habana'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'Mayabeque'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'Mayabeque'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'Matanzas'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'Matanzas'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'Cienfuegos'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'Cienfuegos'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'VillaClara'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'Villa Clara'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'SanctiSpiritus'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'Sancti Spiritus'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'CiegoDeAvila'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'Ciego de Avila'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'Camaguey'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'Camaguey'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'LasTunas'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'Las Tunas'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'Granma'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'Granma'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'Holguin'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'Holguin'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'SantiagoDeCuba'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'Santiago de Cuba'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'Guantanamo'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'Guantanamo'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'IslaDeLaJuventud'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'Isla de la Juventud'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lastRenderedPageBreak/>
        <w:br/>
        <w:t xml:space="preserve">    codigo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models.IntegerField(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primary_key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'Codigo*'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default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1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nombre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25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choices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nombreProvincia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default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'LaHabana'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      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unique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def __str__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return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.nombre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Estudiante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(models.Model)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Meta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verbose_name_plural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'Estudiantes'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sexoAutor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'Masculino'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'Femenino'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maxEdadValidator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validators.MaxValueValidator(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130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message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'Aun se desconoce si alguien ha sobrepasado los 130'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CI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models.PositiveIntegerField(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primary_key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'Carnet de Identidad*'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edad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models.PositiveSmallIntegerField(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'Edad*'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validators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[maxEdadValidator])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nombreApellidos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200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 y Apellidos*'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email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models.EmailField(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'Email'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blank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lastRenderedPageBreak/>
        <w:t xml:space="preserve">    sexo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'Sexo*'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5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choices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sexoAutor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default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cargo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'Cargo*'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100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centroTrabajo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200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'Centro de Trabajo*'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reservaDeQueCuadro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200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'Reserva de que Cuadro'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blank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organismo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models.ForeignKey(Organismo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'Organismo*'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provincia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models.ForeignKey(Provincia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'Provincia*'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municipio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models.ForeignKey(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'Municipio'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null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blank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def __str__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return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.nombreApellidos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Curso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(models.Model)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tipoCurso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'Especialidad'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'Especialidad'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'Diplomado'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'Diplomado'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clasificacionCurso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'Administracion Publica'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'Administracion Publica'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'Empresarial'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'Empresarial'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tipo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25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'Tipo*'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choices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tipoCurso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default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'Especialidad'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lastRenderedPageBreak/>
        <w:t xml:space="preserve">    clasificacion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25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'Clasificacion*'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choices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clasificacionCurso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                        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default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'Empresarial'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edicion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models.PositiveIntegerField(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'Edicion*'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default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1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nombre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100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b/>
          <w:bCs/>
          <w:i/>
          <w:iCs/>
          <w:color w:val="C7C7FF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75715E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75715E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estudiantes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models.ManyToManyField(Estudiante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'Estudiantes*'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def __str__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return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.nombre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Municipio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(models.Model)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nombreMunicipio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'Pinar del Rio'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'ConsolacionDelSur'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'Consolacion del Sur'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'LaPalma'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 Palma'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'LosPalacios'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'Los Palacios'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'Mantua'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'Mantua'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'MinasDeMatahambre'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'Minas de Matahambre'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'PinarDelRio'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'Pinar del Rio'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lastRenderedPageBreak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'SanJuanYMartinez'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Juan y Martinez'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'SanLuis'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Luis'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'Sandino'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'Sandino'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'Vinales'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'Vinales'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'Artemisa'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'Alquizar'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'Alquizar'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'Artemisa'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'Artemisa'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'Bauta'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'Bauta'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'Caimito'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'Caimito'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'Guanajay'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'Guanajay'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'GuiraDeMelena'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'Guira de Melena'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'Mariel'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'Mariel'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'SanAntonioDeLosBanos'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Antonio de los Banos'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'Candelaria'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'Candelaria'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'SanCristobal'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Cristobal'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'BahiaHonda'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'Bahia Honda'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 Habana'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'ArroyoNaranjo'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'Arroyo Naranjo'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'Boyeros'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'Boyeros'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'CentroHabana'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'Centro Habana'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'Cerro'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'Cerro'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'Cotorro'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'Cotorro'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'DiezDeOctubre'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'Diez de Octubre'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lastRenderedPageBreak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'Guanabacoa'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'Guanabacoa'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'LaHabanaDelEste'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 Habana del Este'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'LaHabanaVieja'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 Habana Vieja'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'LaLisa'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 Lisa'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'Marianao'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'Marianao'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'Playa'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'Playa'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'PlazaDeLaRevolucion'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'Plaza de la Revolucion'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'Regla'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'Regla'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'SanMiguelDelPadron'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Miguel del Padron'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'Mayabeque'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'Batabano'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'Batabano'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'Bejucal'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'Bejucal'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'Guines'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'Guines'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'Jaruco'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'Jaruco'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'Madruga'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'Madruga'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'MelenaDelSur'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'Melena del Sur'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'NuevaPaz'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'Nueva Paz'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'Quivican'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'Quivican'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'SanJoseDeLasLajas'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Jose de las Lajas'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'SanNicolas'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Nicolas'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'SantaCruzDelNorte'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'Santa Cruz del Norte'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'Matanzas'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'Calimete'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'Calimete'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lastRenderedPageBreak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'Cardenas'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'Cardenas'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'CienagaDeZapata'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'Cienaga de Zapata'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'Colon'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'Colon'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'JagueyGrande'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'Jaguey Grande'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'Jovellanos'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'Jovellanos'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'Limonar'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'Limonar'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'LosArabos'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'Los Arabos'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'Marti'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'Marti'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'Matanzas'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'Matanzas'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'PedroBetancourt'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'Pedro Betancourt'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'Perico'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'Perico'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'UnionDeReyes'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'Union de Reyes'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'Cienfuegos'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'Abreus'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'Abreus'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'AguadaDePasajeros'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'Aguada de Pasajeros'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'Cienfuegos'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'Cienfuegos'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'Cruces'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'Cruces'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'Cumanayagua'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'Cumanayagua'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'Lajas'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'Lajas'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'Palmira'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'Palmira'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'Rodas'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'Rodas'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'Villa Clara'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'Caibarien'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'Caibarien'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'Camajuani'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'Camajuani'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'Cifuentes'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'Cifuentes'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lastRenderedPageBreak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'Corralillo'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'Corralillo'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'Encrucijada'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'Encrucijada'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'Manicaragua'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'Manicaragua'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'Placetas'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'Placetas'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'QuemadoDeGuines'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'Quemado de Guines'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'Ranchuelo'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'Ranchuelo'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'SanJuanDeLosRemedios'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Juan de los Remedios'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'SaguaLaGrande'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'Sagua la Grande'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'SantaClara'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'Santa Clara'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'SantoDomingo'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'Santo Domingo'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'Sancti Spiritus'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'Cabaiguan'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'Cabaiguan'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'Fomento'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'Fomento'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'Jatibonico'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'Jatibonico'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'LaSierpe'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 Sierpe'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'SanctiSpiritus'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'Sancti Spiritus'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'Taguasco'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'Taguasco'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'Trinidad'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'Trinidad'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'Yaguajay'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'Yaguajay'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'Ciego de Avila'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'Baragua'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'Baragua'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'Bolivia'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'Bolivia'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'Chambas'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'Chambas'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'CiegoDeAvila'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'Ciego de Avila'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lastRenderedPageBreak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'CiroRedondo'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'Ciro Redondo'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'Florencia'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'Florencia'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'Majagua'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'Majagua'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'Moron'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'Moron'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'PrimerDeEnero'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'Primero de Enero'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'Venezuela'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'Venezuela'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'Camaguey'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'Camaguey'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'Camaguey'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'CarlosManuelDeCespedes'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'Carlos M. de Cespedes'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'Esmeralda'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'Esmeralda'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'Florida'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'Florida'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'Guaimaro'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'Guaimaro'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'Jimaguayu'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'Jimaguayu'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'Minas'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'Minas'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'Najasa'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'Najasa'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'Nuevitas'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'Nuevitas'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'SantaCruzDelSur'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'Santa Cruz del Sur'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'Sibanicu'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'Sibanicu'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'SierraDeCubitas'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'Sierra de Cubitas'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'Vertientes'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'Vertientes'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'Las Tunas'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'Amancio'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'Amancio'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'Colombia'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'Colombia'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'JesusMenendez'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'Jesius Menendez'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'Jobabo'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'Jobabo'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lastRenderedPageBreak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'Majibacoa'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'Majibacoa'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'Manati'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'Manati'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'PuertoPadre'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'Puerto Padre'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'LasTunas'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'Las Tunas'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'Holguin'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'Antilla'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'Antilla'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'Baguanos'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'Baguanos'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'Banes'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'Banes'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'Cacocum'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'Cacocum'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'CalixtoGarcia'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'Calixto Garcia'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'Cueto'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'Cueto'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'FrankPais'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'Frank Pais'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'Gibara'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'Gibara'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'Holguin'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'Holguin'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'Mayari'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'Mayari'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'Moa'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'Moa'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'RafaelFreyre'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'Rafael Freyre'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'SaguaDeTanamo'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'Sagua de Tanamo'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'Urbano Noris'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'Urbano Noris'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'Granma'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'BartolomeMaso'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'Bartolome Maso'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'Bayamo'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'Bayamo'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'BueyArriba'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'Buey Arriba'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'Campechuela'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'Campechuela'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'CautoCristo'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'Cauto Cristo'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'Guisa'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'Guisa'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lastRenderedPageBreak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'Jiguani'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'Jiguani'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'Manzanillo'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'Manzanillo'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'MediaLuna'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'Media Luna'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'Niquero'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'Niquero'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'Pilon'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'Pilon'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'RioCauto'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'Rio Cauto'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'Yara'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'Yara'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'Santiago de Cuba'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'Contramaestre'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'Contramaestre'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'Guama'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'Guama'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'Mella'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'Mella'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'PalmaSoriano'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'Palma Soriano'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'SanLuis'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Luis'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'SantiagoDeCuba'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'Santiago de Cuba'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'SegundoFrente'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'Segundo Frente'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'SongoLaMaya'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'Songo-La Maya'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'TercerFrente'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'Tercer Frente'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'Guantanamo'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'Baracoa'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'Baracoa'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'Caimanera'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'Caimanera'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'ElSalvador'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'El Salvador'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'Guantanamo'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'Guantanamo'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'Imias'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'Imias'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'Maisi'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'Maisi'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'ManuelTames'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'Manuel Tames'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lastRenderedPageBreak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'NicetoPerez'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'Niceto Perez'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'SanAntonioDelSur'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'San Antonio del Sur'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'Yateras'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'Yateras'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'Isla de la Juventud'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    (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'IslaDeLaJuventud'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'Isla de la Juventud'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br/>
        <w:t xml:space="preserve">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)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def __str__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return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.nombre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nombre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25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'Nombre*'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choices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nombreMunicipio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unique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provincia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models.ForeignKey(Provincia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'Provincia*'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PalabraClave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(models.Model)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Meta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verbose_name_plural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'Palabras Claves'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palabra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50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'Palabra*'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unique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def __str__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return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.palabra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Tesis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(models.Model)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class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Meta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verbose_name_plural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'Tesis'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lastRenderedPageBreak/>
        <w:br/>
        <w:t xml:space="preserve">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link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models.URLField(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'Enlace al articulo en Internet'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blank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titulo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100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'Titulo*'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tema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models.TextField(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'Tema*'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ubicacion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models.CharField(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max_length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AE81FF"/>
          <w:sz w:val="32"/>
          <w:szCs w:val="32"/>
        </w:rPr>
        <w:t>100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'Ubicacion'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blank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True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organismo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models.ForeignKey(Organismo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'Organismo*'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estudiantes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models.ManyToManyField(Estudiante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'Estudiantes*'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palabras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models.ManyToManyField(PalabraClave</w:t>
      </w:r>
      <w:r w:rsidRPr="00DE386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verbose_name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=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'Palabras claves*'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>def __str__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return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.titulo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def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Palabras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html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'&lt;select&gt;'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for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palabra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in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.palabras.all()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html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+=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 xml:space="preserve">'&lt;option&gt;'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+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palabra.</w:t>
      </w:r>
      <w:r w:rsidRPr="00DE3869">
        <w:rPr>
          <w:rFonts w:ascii="Courier New" w:eastAsia="Times New Roman" w:hAnsi="Courier New" w:cs="Courier New"/>
          <w:color w:val="66D9EF"/>
          <w:sz w:val="32"/>
          <w:szCs w:val="32"/>
        </w:rPr>
        <w:t>__str__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()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+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'&lt;/option&gt;'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html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+=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'&lt;/select&gt;'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return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format_html(html)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def </w:t>
      </w:r>
      <w:r w:rsidRPr="00DE3869">
        <w:rPr>
          <w:rFonts w:ascii="Courier New" w:eastAsia="Times New Roman" w:hAnsi="Courier New" w:cs="Courier New"/>
          <w:color w:val="A6E22E"/>
          <w:sz w:val="32"/>
          <w:szCs w:val="32"/>
        </w:rPr>
        <w:t>Estudiantes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(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lastRenderedPageBreak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html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'&lt;select&gt;'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for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estudiante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in </w:t>
      </w:r>
      <w:r w:rsidRPr="00DE3869">
        <w:rPr>
          <w:rFonts w:ascii="Courier New" w:eastAsia="Times New Roman" w:hAnsi="Courier New" w:cs="Courier New"/>
          <w:i/>
          <w:iCs/>
          <w:color w:val="FD971F"/>
          <w:sz w:val="32"/>
          <w:szCs w:val="32"/>
        </w:rPr>
        <w:t>self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.estudiantes.all()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>: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br/>
        <w:t xml:space="preserve">    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html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+=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 xml:space="preserve">'&lt;option&gt;'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+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estudiante.</w:t>
      </w:r>
      <w:r w:rsidRPr="00DE3869">
        <w:rPr>
          <w:rFonts w:ascii="Courier New" w:eastAsia="Times New Roman" w:hAnsi="Courier New" w:cs="Courier New"/>
          <w:color w:val="66D9EF"/>
          <w:sz w:val="32"/>
          <w:szCs w:val="32"/>
        </w:rPr>
        <w:t>__str__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()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+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'&lt;/option&gt;'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html </w:t>
      </w:r>
      <w:r w:rsidRPr="00DE3869">
        <w:rPr>
          <w:rFonts w:ascii="Courier New" w:eastAsia="Times New Roman" w:hAnsi="Courier New" w:cs="Courier New"/>
          <w:color w:val="F92672"/>
          <w:sz w:val="32"/>
          <w:szCs w:val="32"/>
        </w:rPr>
        <w:t xml:space="preserve">+= 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t>'&lt;/select&gt;'</w:t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E6DB74"/>
          <w:sz w:val="32"/>
          <w:szCs w:val="32"/>
        </w:rPr>
        <w:br/>
        <w:t xml:space="preserve">        </w:t>
      </w:r>
      <w:r w:rsidRPr="00DE3869">
        <w:rPr>
          <w:rFonts w:ascii="Courier New" w:eastAsia="Times New Roman" w:hAnsi="Courier New" w:cs="Courier New"/>
          <w:i/>
          <w:iCs/>
          <w:color w:val="66D9EF"/>
          <w:sz w:val="32"/>
          <w:szCs w:val="32"/>
        </w:rPr>
        <w:t xml:space="preserve">return 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t>format_html(html)</w:t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E3869">
        <w:rPr>
          <w:rFonts w:ascii="Courier New" w:eastAsia="Times New Roman" w:hAnsi="Courier New" w:cs="Courier New"/>
          <w:color w:val="F8F8F2"/>
          <w:sz w:val="32"/>
          <w:szCs w:val="32"/>
        </w:rPr>
        <w:br/>
      </w:r>
    </w:p>
    <w:p w:rsidR="007D23E8" w:rsidRPr="00DE3869" w:rsidRDefault="007D23E8" w:rsidP="00067CEC">
      <w:pPr>
        <w:rPr>
          <w:sz w:val="32"/>
          <w:szCs w:val="32"/>
        </w:rPr>
      </w:pPr>
    </w:p>
    <w:p w:rsidR="007D23E8" w:rsidRPr="00DE3869" w:rsidRDefault="007D23E8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Cada clase define un nuevo modelo, las propiedades de la clase que son instancias de clases definidas en models, son o campos del modelo o relaciones entre los modelos.</w:t>
      </w:r>
      <w:r w:rsidR="00406487" w:rsidRPr="00DE3869">
        <w:rPr>
          <w:sz w:val="32"/>
          <w:szCs w:val="32"/>
        </w:rPr>
        <w:t xml:space="preserve"> La clase Meta modifica información de metadatos acerca de un modelo, en este caso, modifica el nombre</w:t>
      </w:r>
      <w:r w:rsidR="008B5C0D" w:rsidRPr="00DE3869">
        <w:rPr>
          <w:sz w:val="32"/>
          <w:szCs w:val="32"/>
        </w:rPr>
        <w:t xml:space="preserve"> en plural del modelo, importante al mostrarlo en el sitio de administración. Los métodos (funciones) definidos en los modelos, no son </w:t>
      </w:r>
      <w:r w:rsidR="001A1FF5" w:rsidRPr="00DE3869">
        <w:rPr>
          <w:sz w:val="32"/>
          <w:szCs w:val="32"/>
        </w:rPr>
        <w:t>más</w:t>
      </w:r>
      <w:r w:rsidR="008B5C0D" w:rsidRPr="00DE3869">
        <w:rPr>
          <w:sz w:val="32"/>
          <w:szCs w:val="32"/>
        </w:rPr>
        <w:t xml:space="preserve"> que ‘’llamables’’, esto es, métodos que pueden mostrar cierta información en el sitio de administración, en este caso estos métodos se solicitan para llamar en la propiedad list_display vista anteriormente, retornan un fragmento </w:t>
      </w:r>
      <w:r w:rsidR="00FE0C19" w:rsidRPr="00DE3869">
        <w:rPr>
          <w:sz w:val="32"/>
          <w:szCs w:val="32"/>
        </w:rPr>
        <w:t>HTML</w:t>
      </w:r>
      <w:r w:rsidR="008B5C0D" w:rsidRPr="00DE3869">
        <w:rPr>
          <w:sz w:val="32"/>
          <w:szCs w:val="32"/>
        </w:rPr>
        <w:t xml:space="preserve">, que en este caso no es </w:t>
      </w:r>
      <w:r w:rsidR="00FE0C19" w:rsidRPr="00DE3869">
        <w:rPr>
          <w:sz w:val="32"/>
          <w:szCs w:val="32"/>
        </w:rPr>
        <w:t>más</w:t>
      </w:r>
      <w:r w:rsidR="008B5C0D" w:rsidRPr="00DE3869">
        <w:rPr>
          <w:sz w:val="32"/>
          <w:szCs w:val="32"/>
        </w:rPr>
        <w:t xml:space="preserve"> que código </w:t>
      </w:r>
      <w:r w:rsidR="00FE0C19" w:rsidRPr="00DE3869">
        <w:rPr>
          <w:sz w:val="32"/>
          <w:szCs w:val="32"/>
        </w:rPr>
        <w:t>HTML</w:t>
      </w:r>
      <w:r w:rsidR="008B5C0D" w:rsidRPr="00DE3869">
        <w:rPr>
          <w:sz w:val="32"/>
          <w:szCs w:val="32"/>
        </w:rPr>
        <w:t xml:space="preserve"> formateado en un string, el cual será embebido en los campos del modelo en el sitio de administración.</w:t>
      </w:r>
    </w:p>
    <w:p w:rsidR="007604C2" w:rsidRPr="00DE3869" w:rsidRDefault="007604C2" w:rsidP="00067CEC">
      <w:pPr>
        <w:rPr>
          <w:sz w:val="32"/>
          <w:szCs w:val="32"/>
        </w:rPr>
      </w:pPr>
    </w:p>
    <w:p w:rsidR="007604C2" w:rsidRPr="00DE3869" w:rsidRDefault="007604C2" w:rsidP="00067CEC">
      <w:pPr>
        <w:rPr>
          <w:sz w:val="32"/>
          <w:szCs w:val="32"/>
          <w:lang w:val="en-US"/>
        </w:rPr>
      </w:pPr>
      <w:r w:rsidRPr="00DE3869">
        <w:rPr>
          <w:sz w:val="32"/>
          <w:szCs w:val="32"/>
        </w:rPr>
        <w:lastRenderedPageBreak/>
        <w:t>El script views.py es el que tiene</w:t>
      </w:r>
      <w:r w:rsidR="00080EAC" w:rsidRPr="00DE3869">
        <w:rPr>
          <w:sz w:val="32"/>
          <w:szCs w:val="32"/>
        </w:rPr>
        <w:t xml:space="preserve"> las vistas, esto es, funciones que al pedir una url el navegador, son ejecutadas (cada url </w:t>
      </w:r>
      <w:r w:rsidR="00FE0C19" w:rsidRPr="00DE3869">
        <w:rPr>
          <w:sz w:val="32"/>
          <w:szCs w:val="32"/>
        </w:rPr>
        <w:t>está</w:t>
      </w:r>
      <w:r w:rsidR="00080EAC" w:rsidRPr="00DE3869">
        <w:rPr>
          <w:sz w:val="32"/>
          <w:szCs w:val="32"/>
        </w:rPr>
        <w:t xml:space="preserve"> asociada a una vista), realizando algún tipo de lógica y luego, generalmente, envían una </w:t>
      </w:r>
      <w:r w:rsidR="00FE0C19" w:rsidRPr="00DE3869">
        <w:rPr>
          <w:sz w:val="32"/>
          <w:szCs w:val="32"/>
        </w:rPr>
        <w:t>página</w:t>
      </w:r>
      <w:r w:rsidR="00080EAC" w:rsidRPr="00DE3869">
        <w:rPr>
          <w:sz w:val="32"/>
          <w:szCs w:val="32"/>
        </w:rPr>
        <w:t xml:space="preserve"> web al navegador. </w:t>
      </w:r>
      <w:r w:rsidR="00080EAC" w:rsidRPr="00DE3869">
        <w:rPr>
          <w:sz w:val="32"/>
          <w:szCs w:val="32"/>
          <w:lang w:val="en-US"/>
        </w:rPr>
        <w:t>Las vistas son las siguientes:</w:t>
      </w:r>
    </w:p>
    <w:p w:rsidR="00080EAC" w:rsidRPr="00DE3869" w:rsidRDefault="00080EAC" w:rsidP="00080EAC">
      <w:pPr>
        <w:pStyle w:val="HTMLconformatoprevio"/>
        <w:shd w:val="clear" w:color="auto" w:fill="272822"/>
        <w:rPr>
          <w:color w:val="F8F8F2"/>
          <w:sz w:val="32"/>
          <w:szCs w:val="32"/>
        </w:rPr>
      </w:pPr>
      <w:r w:rsidRPr="00DE3869">
        <w:rPr>
          <w:i/>
          <w:iCs/>
          <w:color w:val="66D9EF"/>
          <w:sz w:val="32"/>
          <w:szCs w:val="32"/>
          <w:lang w:val="en-US"/>
        </w:rPr>
        <w:t xml:space="preserve">import </w:t>
      </w:r>
      <w:r w:rsidRPr="00DE3869">
        <w:rPr>
          <w:color w:val="F8F8F2"/>
          <w:sz w:val="32"/>
          <w:szCs w:val="32"/>
          <w:lang w:val="en-US"/>
        </w:rPr>
        <w:t>os</w:t>
      </w:r>
      <w:r w:rsidRPr="00DE3869">
        <w:rPr>
          <w:color w:val="F8F8F2"/>
          <w:sz w:val="32"/>
          <w:szCs w:val="32"/>
          <w:lang w:val="en-US"/>
        </w:rPr>
        <w:br/>
      </w:r>
      <w:r w:rsidRPr="00DE3869">
        <w:rPr>
          <w:i/>
          <w:iCs/>
          <w:color w:val="66D9EF"/>
          <w:sz w:val="32"/>
          <w:szCs w:val="32"/>
          <w:lang w:val="en-US"/>
        </w:rPr>
        <w:t xml:space="preserve">import </w:t>
      </w:r>
      <w:r w:rsidRPr="00DE3869">
        <w:rPr>
          <w:color w:val="F8F8F2"/>
          <w:sz w:val="32"/>
          <w:szCs w:val="32"/>
          <w:lang w:val="en-US"/>
        </w:rPr>
        <w:t>pickle</w:t>
      </w:r>
      <w:r w:rsidRPr="00DE3869">
        <w:rPr>
          <w:color w:val="F8F8F2"/>
          <w:sz w:val="32"/>
          <w:szCs w:val="32"/>
          <w:lang w:val="en-US"/>
        </w:rPr>
        <w:br/>
      </w:r>
      <w:r w:rsidRPr="00DE3869">
        <w:rPr>
          <w:i/>
          <w:iCs/>
          <w:color w:val="66D9EF"/>
          <w:sz w:val="32"/>
          <w:szCs w:val="32"/>
          <w:lang w:val="en-US"/>
        </w:rPr>
        <w:t xml:space="preserve">import </w:t>
      </w:r>
      <w:r w:rsidRPr="00DE3869">
        <w:rPr>
          <w:color w:val="F8F8F2"/>
          <w:sz w:val="32"/>
          <w:szCs w:val="32"/>
          <w:lang w:val="en-US"/>
        </w:rPr>
        <w:t>io</w:t>
      </w:r>
      <w:r w:rsidRPr="00DE3869">
        <w:rPr>
          <w:color w:val="F8F8F2"/>
          <w:sz w:val="32"/>
          <w:szCs w:val="32"/>
          <w:lang w:val="en-US"/>
        </w:rPr>
        <w:br/>
      </w:r>
      <w:r w:rsidRPr="00DE3869">
        <w:rPr>
          <w:i/>
          <w:iCs/>
          <w:color w:val="66D9EF"/>
          <w:sz w:val="32"/>
          <w:szCs w:val="32"/>
          <w:lang w:val="en-US"/>
        </w:rPr>
        <w:t xml:space="preserve">from </w:t>
      </w:r>
      <w:r w:rsidRPr="00DE3869">
        <w:rPr>
          <w:color w:val="F8F8F2"/>
          <w:sz w:val="32"/>
          <w:szCs w:val="32"/>
          <w:lang w:val="en-US"/>
        </w:rPr>
        <w:t xml:space="preserve">django </w:t>
      </w:r>
      <w:r w:rsidRPr="00DE3869">
        <w:rPr>
          <w:i/>
          <w:iCs/>
          <w:color w:val="66D9EF"/>
          <w:sz w:val="32"/>
          <w:szCs w:val="32"/>
          <w:lang w:val="en-US"/>
        </w:rPr>
        <w:t xml:space="preserve">import </w:t>
      </w:r>
      <w:r w:rsidRPr="00DE3869">
        <w:rPr>
          <w:color w:val="F8F8F2"/>
          <w:sz w:val="32"/>
          <w:szCs w:val="32"/>
          <w:lang w:val="en-US"/>
        </w:rPr>
        <w:t>shortcuts</w:t>
      </w:r>
      <w:r w:rsidRPr="00DE3869">
        <w:rPr>
          <w:color w:val="F8F8F2"/>
          <w:sz w:val="32"/>
          <w:szCs w:val="32"/>
          <w:lang w:val="en-US"/>
        </w:rPr>
        <w:br/>
      </w:r>
      <w:r w:rsidRPr="00DE3869">
        <w:rPr>
          <w:i/>
          <w:iCs/>
          <w:color w:val="66D9EF"/>
          <w:sz w:val="32"/>
          <w:szCs w:val="32"/>
          <w:lang w:val="en-US"/>
        </w:rPr>
        <w:t xml:space="preserve">from </w:t>
      </w:r>
      <w:r w:rsidRPr="00DE3869">
        <w:rPr>
          <w:color w:val="F8F8F2"/>
          <w:sz w:val="32"/>
          <w:szCs w:val="32"/>
          <w:lang w:val="en-US"/>
        </w:rPr>
        <w:t xml:space="preserve">django.contrib.admin.sites </w:t>
      </w:r>
      <w:r w:rsidRPr="00DE3869">
        <w:rPr>
          <w:i/>
          <w:iCs/>
          <w:color w:val="66D9EF"/>
          <w:sz w:val="32"/>
          <w:szCs w:val="32"/>
          <w:lang w:val="en-US"/>
        </w:rPr>
        <w:t xml:space="preserve">import </w:t>
      </w:r>
      <w:r w:rsidRPr="00DE3869">
        <w:rPr>
          <w:color w:val="F8F8F2"/>
          <w:sz w:val="32"/>
          <w:szCs w:val="32"/>
          <w:lang w:val="en-US"/>
        </w:rPr>
        <w:t>site</w:t>
      </w:r>
      <w:r w:rsidRPr="00DE3869">
        <w:rPr>
          <w:color w:val="F8F8F2"/>
          <w:sz w:val="32"/>
          <w:szCs w:val="32"/>
          <w:lang w:val="en-US"/>
        </w:rPr>
        <w:br/>
      </w:r>
      <w:r w:rsidRPr="00DE3869">
        <w:rPr>
          <w:i/>
          <w:iCs/>
          <w:color w:val="66D9EF"/>
          <w:sz w:val="32"/>
          <w:szCs w:val="32"/>
          <w:lang w:val="en-US"/>
        </w:rPr>
        <w:t xml:space="preserve">from </w:t>
      </w:r>
      <w:r w:rsidRPr="00DE3869">
        <w:rPr>
          <w:color w:val="F8F8F2"/>
          <w:sz w:val="32"/>
          <w:szCs w:val="32"/>
          <w:lang w:val="en-US"/>
        </w:rPr>
        <w:t xml:space="preserve">DB.code </w:t>
      </w:r>
      <w:r w:rsidRPr="00DE3869">
        <w:rPr>
          <w:i/>
          <w:iCs/>
          <w:color w:val="66D9EF"/>
          <w:sz w:val="32"/>
          <w:szCs w:val="32"/>
          <w:lang w:val="en-US"/>
        </w:rPr>
        <w:t xml:space="preserve">import </w:t>
      </w:r>
      <w:r w:rsidRPr="00DE3869">
        <w:rPr>
          <w:color w:val="F8F8F2"/>
          <w:sz w:val="32"/>
          <w:szCs w:val="32"/>
          <w:lang w:val="en-US"/>
        </w:rPr>
        <w:t>Consul</w:t>
      </w:r>
      <w:r w:rsidRPr="00DE3869">
        <w:rPr>
          <w:color w:val="F8F8F2"/>
          <w:sz w:val="32"/>
          <w:szCs w:val="32"/>
          <w:lang w:val="en-US"/>
        </w:rPr>
        <w:br/>
      </w:r>
      <w:r w:rsidRPr="00DE3869">
        <w:rPr>
          <w:color w:val="F8F8F2"/>
          <w:sz w:val="32"/>
          <w:szCs w:val="32"/>
          <w:lang w:val="en-US"/>
        </w:rPr>
        <w:br/>
      </w:r>
      <w:r w:rsidRPr="00DE3869">
        <w:rPr>
          <w:color w:val="75715E"/>
          <w:sz w:val="32"/>
          <w:szCs w:val="32"/>
          <w:lang w:val="en-US"/>
        </w:rPr>
        <w:t># Create your views here.</w:t>
      </w:r>
      <w:r w:rsidRPr="00DE3869">
        <w:rPr>
          <w:color w:val="75715E"/>
          <w:sz w:val="32"/>
          <w:szCs w:val="32"/>
          <w:lang w:val="en-US"/>
        </w:rPr>
        <w:br/>
      </w:r>
      <w:r w:rsidRPr="00DE3869">
        <w:rPr>
          <w:color w:val="75715E"/>
          <w:sz w:val="32"/>
          <w:szCs w:val="32"/>
          <w:lang w:val="en-US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ConStaticDip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color w:val="F8F8F2"/>
          <w:sz w:val="32"/>
          <w:szCs w:val="32"/>
        </w:rPr>
        <w:t>site.has_permission(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color w:val="F8F8F2"/>
          <w:sz w:val="32"/>
          <w:szCs w:val="32"/>
        </w:rPr>
        <w:t xml:space="preserve">query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Consul.DipConsul()</w:t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shortcuts.render_to_response(os.path.join(</w:t>
      </w:r>
      <w:r w:rsidRPr="00DE3869">
        <w:rPr>
          <w:color w:val="E6DB74"/>
          <w:sz w:val="32"/>
          <w:szCs w:val="32"/>
        </w:rPr>
        <w:t>'DB'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'TemplateConStaticDiplomado.html'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  <w:t xml:space="preserve">                                            </w:t>
      </w:r>
      <w:r w:rsidRPr="00DE3869">
        <w:rPr>
          <w:color w:val="F8F8F2"/>
          <w:sz w:val="32"/>
          <w:szCs w:val="32"/>
        </w:rPr>
        <w:t>{</w:t>
      </w:r>
      <w:r w:rsidRPr="00DE3869">
        <w:rPr>
          <w:color w:val="E6DB74"/>
          <w:sz w:val="32"/>
          <w:szCs w:val="32"/>
        </w:rPr>
        <w:t>'diplomados'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F8F8F2"/>
          <w:sz w:val="32"/>
          <w:szCs w:val="32"/>
        </w:rPr>
        <w:t>query})</w:t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raise </w:t>
      </w:r>
      <w:r w:rsidRPr="00DE3869">
        <w:rPr>
          <w:color w:val="F8F8F2"/>
          <w:sz w:val="32"/>
          <w:szCs w:val="32"/>
        </w:rPr>
        <w:t>shortcuts.Http404()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ConStaticEsp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color w:val="F8F8F2"/>
          <w:sz w:val="32"/>
          <w:szCs w:val="32"/>
        </w:rPr>
        <w:t>site.has_permission(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color w:val="F8F8F2"/>
          <w:sz w:val="32"/>
          <w:szCs w:val="32"/>
        </w:rPr>
        <w:t xml:space="preserve">query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Consul.EspConsul()</w:t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shortcuts.render_to_response(os.path.join(</w:t>
      </w:r>
      <w:r w:rsidRPr="00DE3869">
        <w:rPr>
          <w:color w:val="E6DB74"/>
          <w:sz w:val="32"/>
          <w:szCs w:val="32"/>
        </w:rPr>
        <w:t>'DB'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'TemplateConStaticEspecialidad.html'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  <w:t xml:space="preserve">                                            </w:t>
      </w:r>
      <w:r w:rsidRPr="00DE3869">
        <w:rPr>
          <w:color w:val="F8F8F2"/>
          <w:sz w:val="32"/>
          <w:szCs w:val="32"/>
        </w:rPr>
        <w:t>{</w:t>
      </w:r>
      <w:r w:rsidRPr="00DE3869">
        <w:rPr>
          <w:color w:val="E6DB74"/>
          <w:sz w:val="32"/>
          <w:szCs w:val="32"/>
        </w:rPr>
        <w:t>'especialidades'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F8F8F2"/>
          <w:sz w:val="32"/>
          <w:szCs w:val="32"/>
        </w:rPr>
        <w:t>query})</w:t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raise </w:t>
      </w:r>
      <w:r w:rsidRPr="00DE3869">
        <w:rPr>
          <w:color w:val="F8F8F2"/>
          <w:sz w:val="32"/>
          <w:szCs w:val="32"/>
        </w:rPr>
        <w:t>shortcuts.Http404()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lastRenderedPageBreak/>
        <w:t xml:space="preserve">def </w:t>
      </w:r>
      <w:r w:rsidRPr="00DE3869">
        <w:rPr>
          <w:color w:val="A6E22E"/>
          <w:sz w:val="32"/>
          <w:szCs w:val="32"/>
        </w:rPr>
        <w:t>ConStaticView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authorId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color w:val="F8F8F2"/>
          <w:sz w:val="32"/>
          <w:szCs w:val="32"/>
        </w:rPr>
        <w:t>site.has_permission(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color w:val="F8F8F2"/>
          <w:sz w:val="32"/>
          <w:szCs w:val="32"/>
        </w:rPr>
        <w:t xml:space="preserve">query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Consul.AuthorInfo(</w:t>
      </w:r>
      <w:r w:rsidRPr="00DE3869">
        <w:rPr>
          <w:i/>
          <w:iCs/>
          <w:color w:val="FD971F"/>
          <w:sz w:val="32"/>
          <w:szCs w:val="32"/>
        </w:rPr>
        <w:t>authorId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shortcuts.render_to_response(os.path.join(</w:t>
      </w:r>
      <w:r w:rsidRPr="00DE3869">
        <w:rPr>
          <w:color w:val="E6DB74"/>
          <w:sz w:val="32"/>
          <w:szCs w:val="32"/>
        </w:rPr>
        <w:t>'DB'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'TemplateConStaticView.html'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{</w:t>
      </w:r>
      <w:r w:rsidRPr="00DE3869">
        <w:rPr>
          <w:color w:val="E6DB74"/>
          <w:sz w:val="32"/>
          <w:szCs w:val="32"/>
        </w:rPr>
        <w:t>'autor'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F8F8F2"/>
          <w:sz w:val="32"/>
          <w:szCs w:val="32"/>
        </w:rPr>
        <w:t>query})</w:t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raise </w:t>
      </w:r>
      <w:r w:rsidRPr="00DE3869">
        <w:rPr>
          <w:color w:val="F8F8F2"/>
          <w:sz w:val="32"/>
          <w:szCs w:val="32"/>
        </w:rPr>
        <w:t>shortcuts.Http404()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ConStaticAutorNombre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courseId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color w:val="F8F8F2"/>
          <w:sz w:val="32"/>
          <w:szCs w:val="32"/>
        </w:rPr>
        <w:t>site.has_permission(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color w:val="F8F8F2"/>
          <w:sz w:val="32"/>
          <w:szCs w:val="32"/>
        </w:rPr>
        <w:t xml:space="preserve">query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Consul.StaticViewConsul(</w:t>
      </w:r>
      <w:r w:rsidRPr="00DE3869">
        <w:rPr>
          <w:i/>
          <w:iCs/>
          <w:color w:val="FD971F"/>
          <w:sz w:val="32"/>
          <w:szCs w:val="32"/>
        </w:rPr>
        <w:t>courseId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shortcuts.render_to_response(os.path.join(</w:t>
      </w:r>
      <w:r w:rsidRPr="00DE3869">
        <w:rPr>
          <w:color w:val="E6DB74"/>
          <w:sz w:val="32"/>
          <w:szCs w:val="32"/>
        </w:rPr>
        <w:t>'DB'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'TemplateConStaticAutorNombre.html'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{</w:t>
      </w:r>
      <w:r w:rsidRPr="00DE3869">
        <w:rPr>
          <w:color w:val="E6DB74"/>
          <w:sz w:val="32"/>
          <w:szCs w:val="32"/>
        </w:rPr>
        <w:t>'autores'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F8F8F2"/>
          <w:sz w:val="32"/>
          <w:szCs w:val="32"/>
        </w:rPr>
        <w:t>query})</w:t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raise </w:t>
      </w:r>
      <w:r w:rsidRPr="00DE3869">
        <w:rPr>
          <w:color w:val="F8F8F2"/>
          <w:sz w:val="32"/>
          <w:szCs w:val="32"/>
        </w:rPr>
        <w:t>shortcuts.Http404()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ConDinamicBusq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color w:val="F8F8F2"/>
          <w:sz w:val="32"/>
          <w:szCs w:val="32"/>
        </w:rPr>
        <w:t>site.has_permission(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color w:val="E6DB74"/>
          <w:sz w:val="32"/>
          <w:szCs w:val="32"/>
        </w:rPr>
        <w:t xml:space="preserve">'raio' </w:t>
      </w:r>
      <w:r w:rsidRPr="00DE3869">
        <w:rPr>
          <w:i/>
          <w:iCs/>
          <w:color w:val="66D9EF"/>
          <w:sz w:val="32"/>
          <w:szCs w:val="32"/>
        </w:rPr>
        <w:t xml:space="preserve">in 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.GET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color w:val="75715E"/>
          <w:sz w:val="32"/>
          <w:szCs w:val="32"/>
        </w:rPr>
        <w:t># se le pregunta al request que usuario es y en dependencia se carga el pickle de ese usuario</w:t>
      </w:r>
      <w:r w:rsidRPr="00DE3869">
        <w:rPr>
          <w:color w:val="75715E"/>
          <w:sz w:val="32"/>
          <w:szCs w:val="32"/>
        </w:rPr>
        <w:br/>
        <w:t xml:space="preserve">            </w:t>
      </w:r>
      <w:r w:rsidRPr="00DE3869">
        <w:rPr>
          <w:color w:val="F8F8F2"/>
          <w:sz w:val="32"/>
          <w:szCs w:val="32"/>
        </w:rPr>
        <w:t xml:space="preserve">radioId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.GET[</w:t>
      </w:r>
      <w:r w:rsidRPr="00DE3869">
        <w:rPr>
          <w:color w:val="E6DB74"/>
          <w:sz w:val="32"/>
          <w:szCs w:val="32"/>
        </w:rPr>
        <w:t>'raio'</w:t>
      </w:r>
      <w:r w:rsidRPr="00DE3869">
        <w:rPr>
          <w:color w:val="F8F8F2"/>
          <w:sz w:val="32"/>
          <w:szCs w:val="32"/>
        </w:rPr>
        <w:t>]</w:t>
      </w:r>
      <w:r w:rsidRPr="00DE3869">
        <w:rPr>
          <w:color w:val="F8F8F2"/>
          <w:sz w:val="32"/>
          <w:szCs w:val="32"/>
        </w:rPr>
        <w:br/>
        <w:t xml:space="preserve">            busq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.GET[</w:t>
      </w:r>
      <w:r w:rsidRPr="00DE3869">
        <w:rPr>
          <w:color w:val="E6DB74"/>
          <w:sz w:val="32"/>
          <w:szCs w:val="32"/>
        </w:rPr>
        <w:t>'busqeda'</w:t>
      </w:r>
      <w:r w:rsidRPr="00DE3869">
        <w:rPr>
          <w:color w:val="F8F8F2"/>
          <w:sz w:val="32"/>
          <w:szCs w:val="32"/>
        </w:rPr>
        <w:t>]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color w:val="F8F8F2"/>
          <w:sz w:val="32"/>
          <w:szCs w:val="32"/>
        </w:rPr>
        <w:t xml:space="preserve">busq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shortcuts.render_to_response(os.path.join(</w:t>
      </w:r>
      <w:r w:rsidRPr="00DE3869">
        <w:rPr>
          <w:color w:val="E6DB74"/>
          <w:sz w:val="32"/>
          <w:szCs w:val="32"/>
        </w:rPr>
        <w:t>'DB'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'TemplateConDinamicBuscador.html'</w:t>
      </w:r>
      <w:r w:rsidRPr="00DE3869">
        <w:rPr>
          <w:color w:val="F8F8F2"/>
          <w:sz w:val="32"/>
          <w:szCs w:val="32"/>
        </w:rPr>
        <w:t>))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>try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    </w:t>
      </w:r>
      <w:r w:rsidRPr="00DE3869">
        <w:rPr>
          <w:color w:val="75715E"/>
          <w:sz w:val="32"/>
          <w:szCs w:val="32"/>
        </w:rPr>
        <w:t># si no existe se crea</w:t>
      </w:r>
      <w:r w:rsidRPr="00DE3869">
        <w:rPr>
          <w:color w:val="75715E"/>
          <w:sz w:val="32"/>
          <w:szCs w:val="32"/>
        </w:rPr>
        <w:br/>
      </w:r>
      <w:r w:rsidRPr="00DE3869">
        <w:rPr>
          <w:b/>
          <w:bCs/>
          <w:i/>
          <w:iCs/>
          <w:color w:val="C7C7FF"/>
          <w:sz w:val="32"/>
          <w:szCs w:val="32"/>
        </w:rPr>
        <w:lastRenderedPageBreak/>
        <w:br/>
        <w:t xml:space="preserve">                </w:t>
      </w:r>
      <w:r w:rsidRPr="00DE3869">
        <w:rPr>
          <w:color w:val="F8F8F2"/>
          <w:sz w:val="32"/>
          <w:szCs w:val="32"/>
        </w:rPr>
        <w:t xml:space="preserve">file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66D9EF"/>
          <w:sz w:val="32"/>
          <w:szCs w:val="32"/>
        </w:rPr>
        <w:t>open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.user.</w:t>
      </w:r>
      <w:r w:rsidRPr="00DE3869">
        <w:rPr>
          <w:color w:val="66D9EF"/>
          <w:sz w:val="32"/>
          <w:szCs w:val="32"/>
        </w:rPr>
        <w:t>__str__</w:t>
      </w:r>
      <w:r w:rsidRPr="00DE3869">
        <w:rPr>
          <w:color w:val="F8F8F2"/>
          <w:sz w:val="32"/>
          <w:szCs w:val="32"/>
        </w:rPr>
        <w:t>()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'rb'</w:t>
      </w:r>
      <w:r w:rsidRPr="00DE3869">
        <w:rPr>
          <w:color w:val="F8F8F2"/>
          <w:sz w:val="32"/>
          <w:szCs w:val="32"/>
        </w:rPr>
        <w:t xml:space="preserve">) </w:t>
      </w:r>
      <w:r w:rsidRPr="00DE3869">
        <w:rPr>
          <w:color w:val="75715E"/>
          <w:sz w:val="32"/>
          <w:szCs w:val="32"/>
        </w:rPr>
        <w:t># se crea solo si se abre en modo de escritura</w:t>
      </w:r>
      <w:r w:rsidRPr="00DE3869">
        <w:rPr>
          <w:color w:val="75715E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>except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    </w:t>
      </w:r>
      <w:r w:rsidRPr="00DE3869">
        <w:rPr>
          <w:color w:val="75715E"/>
          <w:sz w:val="32"/>
          <w:szCs w:val="32"/>
        </w:rPr>
        <w:t># el file no se puede abrir por alguna razon se retorna una consulta vacia o que diga que hubo un error</w:t>
      </w:r>
      <w:r w:rsidRPr="00DE3869">
        <w:rPr>
          <w:color w:val="75715E"/>
          <w:sz w:val="32"/>
          <w:szCs w:val="32"/>
        </w:rPr>
        <w:br/>
        <w:t xml:space="preserve">                # y que llame al administrador</w:t>
      </w:r>
      <w:r w:rsidRPr="00DE3869">
        <w:rPr>
          <w:color w:val="75715E"/>
          <w:sz w:val="32"/>
          <w:szCs w:val="32"/>
        </w:rPr>
        <w:br/>
        <w:t xml:space="preserve">                </w:t>
      </w:r>
      <w:r w:rsidRPr="00DE3869">
        <w:rPr>
          <w:color w:val="66D9EF"/>
          <w:sz w:val="32"/>
          <w:szCs w:val="32"/>
        </w:rPr>
        <w:t>print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E6DB74"/>
          <w:sz w:val="32"/>
          <w:szCs w:val="32"/>
        </w:rPr>
        <w:t>'error en abrir el file'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  <w:t xml:space="preserve">                </w:t>
      </w:r>
      <w:r w:rsidRPr="00DE3869">
        <w:rPr>
          <w:i/>
          <w:iCs/>
          <w:color w:val="66D9EF"/>
          <w:sz w:val="32"/>
          <w:szCs w:val="32"/>
        </w:rPr>
        <w:t>pass</w:t>
      </w:r>
      <w:r w:rsidRPr="00DE3869">
        <w:rPr>
          <w:i/>
          <w:iCs/>
          <w:color w:val="66D9EF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br/>
        <w:t xml:space="preserve">            try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    </w:t>
      </w:r>
      <w:r w:rsidRPr="00DE3869">
        <w:rPr>
          <w:color w:val="F8F8F2"/>
          <w:sz w:val="32"/>
          <w:szCs w:val="32"/>
        </w:rPr>
        <w:t xml:space="preserve">result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pickle.load(file)</w:t>
      </w:r>
      <w:r w:rsidRPr="00DE3869">
        <w:rPr>
          <w:color w:val="F8F8F2"/>
          <w:sz w:val="32"/>
          <w:szCs w:val="32"/>
        </w:rPr>
        <w:br/>
        <w:t xml:space="preserve">                </w:t>
      </w:r>
      <w:r w:rsidRPr="00DE3869">
        <w:rPr>
          <w:color w:val="66D9EF"/>
          <w:sz w:val="32"/>
          <w:szCs w:val="32"/>
        </w:rPr>
        <w:t>print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E6DB74"/>
          <w:sz w:val="32"/>
          <w:szCs w:val="32"/>
        </w:rPr>
        <w:t>'se cargo la estructura'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>except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    </w:t>
      </w:r>
      <w:r w:rsidRPr="00DE3869">
        <w:rPr>
          <w:color w:val="75715E"/>
          <w:sz w:val="32"/>
          <w:szCs w:val="32"/>
        </w:rPr>
        <w:t># se hace algo parecido a lo de arriba, si no se pudo cargar es porque el archivo aunque existe, esta</w:t>
      </w:r>
      <w:r w:rsidRPr="00DE3869">
        <w:rPr>
          <w:color w:val="75715E"/>
          <w:sz w:val="32"/>
          <w:szCs w:val="32"/>
        </w:rPr>
        <w:br/>
        <w:t xml:space="preserve">                # vacio, en ese caso lo que se haria seria llenarlo con alguna especie de flag que me indique que debo</w:t>
      </w:r>
      <w:r w:rsidRPr="00DE3869">
        <w:rPr>
          <w:color w:val="75715E"/>
          <w:sz w:val="32"/>
          <w:szCs w:val="32"/>
        </w:rPr>
        <w:br/>
        <w:t xml:space="preserve">                # realizar una consulta nueva y no cargar lo que esta y realizar una subconsulta</w:t>
      </w:r>
      <w:r w:rsidRPr="00DE3869">
        <w:rPr>
          <w:color w:val="75715E"/>
          <w:sz w:val="32"/>
          <w:szCs w:val="32"/>
        </w:rPr>
        <w:br/>
        <w:t xml:space="preserve">                </w:t>
      </w:r>
      <w:r w:rsidRPr="00DE3869">
        <w:rPr>
          <w:color w:val="66D9EF"/>
          <w:sz w:val="32"/>
          <w:szCs w:val="32"/>
        </w:rPr>
        <w:t>print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E6DB74"/>
          <w:sz w:val="32"/>
          <w:szCs w:val="32"/>
        </w:rPr>
        <w:t>'el file estaba vacio'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  <w:t xml:space="preserve">                result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66D9EF"/>
          <w:sz w:val="32"/>
          <w:szCs w:val="32"/>
        </w:rPr>
        <w:t>None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'new'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>try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    </w:t>
      </w:r>
      <w:r w:rsidRPr="00DE3869">
        <w:rPr>
          <w:color w:val="F8F8F2"/>
          <w:sz w:val="32"/>
          <w:szCs w:val="32"/>
        </w:rPr>
        <w:t>file.close()</w:t>
      </w:r>
      <w:r w:rsidRPr="00DE3869">
        <w:rPr>
          <w:color w:val="F8F8F2"/>
          <w:sz w:val="32"/>
          <w:szCs w:val="32"/>
        </w:rPr>
        <w:br/>
        <w:t xml:space="preserve">                </w:t>
      </w:r>
      <w:r w:rsidRPr="00DE3869">
        <w:rPr>
          <w:color w:val="66D9EF"/>
          <w:sz w:val="32"/>
          <w:szCs w:val="32"/>
        </w:rPr>
        <w:t>print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E6DB74"/>
          <w:sz w:val="32"/>
          <w:szCs w:val="32"/>
        </w:rPr>
        <w:t>'se cerro el file'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>except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</w:r>
      <w:r w:rsidRPr="00DE3869">
        <w:rPr>
          <w:color w:val="F92672"/>
          <w:sz w:val="32"/>
          <w:szCs w:val="32"/>
        </w:rPr>
        <w:lastRenderedPageBreak/>
        <w:t xml:space="preserve">                </w:t>
      </w:r>
      <w:r w:rsidRPr="00DE3869">
        <w:rPr>
          <w:i/>
          <w:iCs/>
          <w:color w:val="66D9EF"/>
          <w:sz w:val="32"/>
          <w:szCs w:val="32"/>
        </w:rPr>
        <w:t>pass</w:t>
      </w:r>
      <w:r w:rsidRPr="00DE3869">
        <w:rPr>
          <w:i/>
          <w:iCs/>
          <w:color w:val="66D9EF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br/>
        <w:t xml:space="preserve">            if</w:t>
      </w:r>
      <w:r w:rsidRPr="00DE3869">
        <w:rPr>
          <w:color w:val="F8F8F2"/>
          <w:sz w:val="32"/>
          <w:szCs w:val="32"/>
        </w:rPr>
        <w:t>(result[</w:t>
      </w:r>
      <w:r w:rsidRPr="00DE3869">
        <w:rPr>
          <w:color w:val="AE81FF"/>
          <w:sz w:val="32"/>
          <w:szCs w:val="32"/>
        </w:rPr>
        <w:t>1</w:t>
      </w:r>
      <w:r w:rsidRPr="00DE3869">
        <w:rPr>
          <w:color w:val="F8F8F2"/>
          <w:sz w:val="32"/>
          <w:szCs w:val="32"/>
        </w:rPr>
        <w:t xml:space="preserve">]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'new'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</w:r>
      <w:r w:rsidRPr="00DE3869">
        <w:rPr>
          <w:color w:val="F92672"/>
          <w:sz w:val="32"/>
          <w:szCs w:val="32"/>
        </w:rPr>
        <w:br/>
        <w:t xml:space="preserve">                </w:t>
      </w:r>
      <w:r w:rsidRPr="00DE3869">
        <w:rPr>
          <w:color w:val="F8F8F2"/>
          <w:sz w:val="32"/>
          <w:szCs w:val="32"/>
        </w:rPr>
        <w:t xml:space="preserve">file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66D9EF"/>
          <w:sz w:val="32"/>
          <w:szCs w:val="32"/>
        </w:rPr>
        <w:t>open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.user.</w:t>
      </w:r>
      <w:r w:rsidRPr="00DE3869">
        <w:rPr>
          <w:color w:val="66D9EF"/>
          <w:sz w:val="32"/>
          <w:szCs w:val="32"/>
        </w:rPr>
        <w:t>__str__</w:t>
      </w:r>
      <w:r w:rsidRPr="00DE3869">
        <w:rPr>
          <w:color w:val="F8F8F2"/>
          <w:sz w:val="32"/>
          <w:szCs w:val="32"/>
        </w:rPr>
        <w:t>()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'wb'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    query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Consul.DinamicBusqConsul(radioId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busq)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    estructura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(query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'sub'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    pickle.dump(estructura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file)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    </w:t>
      </w:r>
      <w:r w:rsidRPr="00DE3869">
        <w:rPr>
          <w:color w:val="66D9EF"/>
          <w:sz w:val="32"/>
          <w:szCs w:val="32"/>
        </w:rPr>
        <w:t>print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E6DB74"/>
          <w:sz w:val="32"/>
          <w:szCs w:val="32"/>
        </w:rPr>
        <w:t>'se realizo una consulta nueva, y se cargo la estructura al file'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>else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    </w:t>
      </w:r>
      <w:r w:rsidRPr="00DE3869">
        <w:rPr>
          <w:color w:val="75715E"/>
          <w:sz w:val="32"/>
          <w:szCs w:val="32"/>
        </w:rPr>
        <w:t># result es el resultado de una subconsulta</w:t>
      </w:r>
      <w:r w:rsidRPr="00DE3869">
        <w:rPr>
          <w:color w:val="75715E"/>
          <w:sz w:val="32"/>
          <w:szCs w:val="32"/>
        </w:rPr>
        <w:br/>
      </w:r>
      <w:r w:rsidRPr="00DE3869">
        <w:rPr>
          <w:color w:val="75715E"/>
          <w:sz w:val="32"/>
          <w:szCs w:val="32"/>
        </w:rPr>
        <w:br/>
        <w:t xml:space="preserve">                </w:t>
      </w:r>
      <w:r w:rsidRPr="00DE3869">
        <w:rPr>
          <w:color w:val="F8F8F2"/>
          <w:sz w:val="32"/>
          <w:szCs w:val="32"/>
        </w:rPr>
        <w:t xml:space="preserve">file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66D9EF"/>
          <w:sz w:val="32"/>
          <w:szCs w:val="32"/>
        </w:rPr>
        <w:t>open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.user.</w:t>
      </w:r>
      <w:r w:rsidRPr="00DE3869">
        <w:rPr>
          <w:color w:val="66D9EF"/>
          <w:sz w:val="32"/>
          <w:szCs w:val="32"/>
        </w:rPr>
        <w:t>__str__</w:t>
      </w:r>
      <w:r w:rsidRPr="00DE3869">
        <w:rPr>
          <w:color w:val="F8F8F2"/>
          <w:sz w:val="32"/>
          <w:szCs w:val="32"/>
        </w:rPr>
        <w:t>()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'wb'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    query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Consul.SubDinamicBusqConsul(radioId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busq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result[</w:t>
      </w:r>
      <w:r w:rsidRPr="00DE3869">
        <w:rPr>
          <w:color w:val="AE81FF"/>
          <w:sz w:val="32"/>
          <w:szCs w:val="32"/>
        </w:rPr>
        <w:t>0</w:t>
      </w:r>
      <w:r w:rsidRPr="00DE3869">
        <w:rPr>
          <w:color w:val="F8F8F2"/>
          <w:sz w:val="32"/>
          <w:szCs w:val="32"/>
        </w:rPr>
        <w:t>])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    estructura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(query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'sub'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    pickle.dump(estructura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F8F8F2"/>
          <w:sz w:val="32"/>
          <w:szCs w:val="32"/>
        </w:rPr>
        <w:t>file)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    </w:t>
      </w:r>
      <w:r w:rsidRPr="00DE3869">
        <w:rPr>
          <w:color w:val="66D9EF"/>
          <w:sz w:val="32"/>
          <w:szCs w:val="32"/>
        </w:rPr>
        <w:t>print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E6DB74"/>
          <w:sz w:val="32"/>
          <w:szCs w:val="32"/>
        </w:rPr>
        <w:t>'se realizo una subconsulta y se guardo la estructura'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lastRenderedPageBreak/>
        <w:t xml:space="preserve">            </w:t>
      </w:r>
      <w:r w:rsidRPr="00DE3869">
        <w:rPr>
          <w:i/>
          <w:iCs/>
          <w:color w:val="66D9EF"/>
          <w:sz w:val="32"/>
          <w:szCs w:val="32"/>
        </w:rPr>
        <w:t>try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    </w:t>
      </w:r>
      <w:r w:rsidRPr="00DE3869">
        <w:rPr>
          <w:color w:val="F8F8F2"/>
          <w:sz w:val="32"/>
          <w:szCs w:val="32"/>
        </w:rPr>
        <w:t>file.close()</w:t>
      </w:r>
      <w:r w:rsidRPr="00DE3869">
        <w:rPr>
          <w:color w:val="F8F8F2"/>
          <w:sz w:val="32"/>
          <w:szCs w:val="32"/>
        </w:rPr>
        <w:br/>
        <w:t xml:space="preserve">                </w:t>
      </w:r>
      <w:r w:rsidRPr="00DE3869">
        <w:rPr>
          <w:color w:val="66D9EF"/>
          <w:sz w:val="32"/>
          <w:szCs w:val="32"/>
        </w:rPr>
        <w:t>print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E6DB74"/>
          <w:sz w:val="32"/>
          <w:szCs w:val="32"/>
        </w:rPr>
        <w:t>'se cerro el file'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>except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    </w:t>
      </w:r>
      <w:r w:rsidRPr="00DE3869">
        <w:rPr>
          <w:i/>
          <w:iCs/>
          <w:color w:val="66D9EF"/>
          <w:sz w:val="32"/>
          <w:szCs w:val="32"/>
        </w:rPr>
        <w:t>pass</w:t>
      </w:r>
      <w:r w:rsidRPr="00DE3869">
        <w:rPr>
          <w:i/>
          <w:iCs/>
          <w:color w:val="66D9EF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br/>
        <w:t xml:space="preserve">            return </w:t>
      </w:r>
      <w:r w:rsidRPr="00DE3869">
        <w:rPr>
          <w:color w:val="F8F8F2"/>
          <w:sz w:val="32"/>
          <w:szCs w:val="32"/>
        </w:rPr>
        <w:t>shortcuts.render_to_response(os.path.join(</w:t>
      </w:r>
      <w:r w:rsidRPr="00DE3869">
        <w:rPr>
          <w:color w:val="E6DB74"/>
          <w:sz w:val="32"/>
          <w:szCs w:val="32"/>
        </w:rPr>
        <w:t>'DB'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'TemplateConDinamicBuscador.html'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  <w:t xml:space="preserve">                                            </w:t>
      </w:r>
      <w:r w:rsidRPr="00DE3869">
        <w:rPr>
          <w:color w:val="F8F8F2"/>
          <w:sz w:val="32"/>
          <w:szCs w:val="32"/>
        </w:rPr>
        <w:t>{</w:t>
      </w:r>
      <w:r w:rsidRPr="00DE3869">
        <w:rPr>
          <w:color w:val="E6DB74"/>
          <w:sz w:val="32"/>
          <w:szCs w:val="32"/>
        </w:rPr>
        <w:t>'resultado'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F8F8F2"/>
          <w:sz w:val="32"/>
          <w:szCs w:val="32"/>
        </w:rPr>
        <w:t>query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'count'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F8F8F2"/>
          <w:sz w:val="32"/>
          <w:szCs w:val="32"/>
        </w:rPr>
        <w:t>query.count()})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>try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color w:val="F8F8F2"/>
          <w:sz w:val="32"/>
          <w:szCs w:val="32"/>
        </w:rPr>
        <w:t xml:space="preserve">file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66D9EF"/>
          <w:sz w:val="32"/>
          <w:szCs w:val="32"/>
        </w:rPr>
        <w:t>open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.user.</w:t>
      </w:r>
      <w:r w:rsidRPr="00DE3869">
        <w:rPr>
          <w:color w:val="66D9EF"/>
          <w:sz w:val="32"/>
          <w:szCs w:val="32"/>
        </w:rPr>
        <w:t>__str__</w:t>
      </w:r>
      <w:r w:rsidRPr="00DE3869">
        <w:rPr>
          <w:color w:val="F8F8F2"/>
          <w:sz w:val="32"/>
          <w:szCs w:val="32"/>
        </w:rPr>
        <w:t>()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'rb'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estructura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pickle.load(file)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file.close()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shortcuts.render_to_response(os.path.join(</w:t>
      </w:r>
      <w:r w:rsidRPr="00DE3869">
        <w:rPr>
          <w:color w:val="E6DB74"/>
          <w:sz w:val="32"/>
          <w:szCs w:val="32"/>
        </w:rPr>
        <w:t>'DB'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'TemplateConDinamicBuscador.html'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>,</w:t>
      </w:r>
      <w:r w:rsidRPr="00DE3869">
        <w:rPr>
          <w:color w:val="CC7832"/>
          <w:sz w:val="32"/>
          <w:szCs w:val="32"/>
        </w:rPr>
        <w:br/>
        <w:t xml:space="preserve">                                                </w:t>
      </w:r>
      <w:r w:rsidRPr="00DE3869">
        <w:rPr>
          <w:color w:val="F8F8F2"/>
          <w:sz w:val="32"/>
          <w:szCs w:val="32"/>
        </w:rPr>
        <w:t>{</w:t>
      </w:r>
      <w:r w:rsidRPr="00DE3869">
        <w:rPr>
          <w:color w:val="E6DB74"/>
          <w:sz w:val="32"/>
          <w:szCs w:val="32"/>
        </w:rPr>
        <w:t>'resultado'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F8F8F2"/>
          <w:sz w:val="32"/>
          <w:szCs w:val="32"/>
        </w:rPr>
        <w:t>estructura[</w:t>
      </w:r>
      <w:r w:rsidRPr="00DE3869">
        <w:rPr>
          <w:color w:val="AE81FF"/>
          <w:sz w:val="32"/>
          <w:szCs w:val="32"/>
        </w:rPr>
        <w:t>0</w:t>
      </w:r>
      <w:r w:rsidRPr="00DE3869">
        <w:rPr>
          <w:color w:val="F8F8F2"/>
          <w:sz w:val="32"/>
          <w:szCs w:val="32"/>
        </w:rPr>
        <w:t>]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'count'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F8F8F2"/>
          <w:sz w:val="32"/>
          <w:szCs w:val="32"/>
        </w:rPr>
        <w:t>estructura[</w:t>
      </w:r>
      <w:r w:rsidRPr="00DE3869">
        <w:rPr>
          <w:color w:val="AE81FF"/>
          <w:sz w:val="32"/>
          <w:szCs w:val="32"/>
        </w:rPr>
        <w:t>0</w:t>
      </w:r>
      <w:r w:rsidRPr="00DE3869">
        <w:rPr>
          <w:color w:val="F8F8F2"/>
          <w:sz w:val="32"/>
          <w:szCs w:val="32"/>
        </w:rPr>
        <w:t>].count()})</w:t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>except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shortcuts.render_to_response(os.path.join(</w:t>
      </w:r>
      <w:r w:rsidRPr="00DE3869">
        <w:rPr>
          <w:color w:val="E6DB74"/>
          <w:sz w:val="32"/>
          <w:szCs w:val="32"/>
        </w:rPr>
        <w:t>'DB'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'TemplateConDinamicBuscador.html'</w:t>
      </w:r>
      <w:r w:rsidRPr="00DE3869">
        <w:rPr>
          <w:color w:val="F8F8F2"/>
          <w:sz w:val="32"/>
          <w:szCs w:val="32"/>
        </w:rPr>
        <w:t>))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raise </w:t>
      </w:r>
      <w:r w:rsidRPr="00DE3869">
        <w:rPr>
          <w:color w:val="F8F8F2"/>
          <w:sz w:val="32"/>
          <w:szCs w:val="32"/>
        </w:rPr>
        <w:t>shortcuts.Http404()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75715E"/>
          <w:sz w:val="32"/>
          <w:szCs w:val="32"/>
        </w:rPr>
        <w:t># ideal ver como poner el boton de restablecer en el mismo view del boton enviar consulta</w:t>
      </w:r>
      <w:r w:rsidRPr="00DE3869">
        <w:rPr>
          <w:color w:val="75715E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lastRenderedPageBreak/>
        <w:t xml:space="preserve">def </w:t>
      </w:r>
      <w:r w:rsidRPr="00DE3869">
        <w:rPr>
          <w:color w:val="A6E22E"/>
          <w:sz w:val="32"/>
          <w:szCs w:val="32"/>
        </w:rPr>
        <w:t>ConDinamicBusqReset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color w:val="F8F8F2"/>
          <w:sz w:val="32"/>
          <w:szCs w:val="32"/>
        </w:rPr>
        <w:t>site.has_permission(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>try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color w:val="66D9EF"/>
          <w:sz w:val="32"/>
          <w:szCs w:val="32"/>
        </w:rPr>
        <w:t>print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E6DB74"/>
          <w:sz w:val="32"/>
          <w:szCs w:val="32"/>
        </w:rPr>
        <w:t>'se hizo reset'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  <w:t xml:space="preserve">            file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66D9EF"/>
          <w:sz w:val="32"/>
          <w:szCs w:val="32"/>
        </w:rPr>
        <w:t>open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request</w:t>
      </w:r>
      <w:r w:rsidRPr="00DE3869">
        <w:rPr>
          <w:color w:val="F8F8F2"/>
          <w:sz w:val="32"/>
          <w:szCs w:val="32"/>
        </w:rPr>
        <w:t>.user.</w:t>
      </w:r>
      <w:r w:rsidRPr="00DE3869">
        <w:rPr>
          <w:color w:val="66D9EF"/>
          <w:sz w:val="32"/>
          <w:szCs w:val="32"/>
        </w:rPr>
        <w:t>__str__</w:t>
      </w:r>
      <w:r w:rsidRPr="00DE3869">
        <w:rPr>
          <w:color w:val="F8F8F2"/>
          <w:sz w:val="32"/>
          <w:szCs w:val="32"/>
        </w:rPr>
        <w:t>()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'wb'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  <w:t xml:space="preserve">            file.close()</w:t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>except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>pass</w:t>
      </w:r>
      <w:r w:rsidRPr="00DE3869">
        <w:rPr>
          <w:i/>
          <w:iCs/>
          <w:color w:val="66D9EF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br/>
        <w:t xml:space="preserve">        return </w:t>
      </w:r>
      <w:r w:rsidRPr="00DE3869">
        <w:rPr>
          <w:color w:val="F8F8F2"/>
          <w:sz w:val="32"/>
          <w:szCs w:val="32"/>
        </w:rPr>
        <w:t>shortcuts.render_to_response(os.path.join(</w:t>
      </w:r>
      <w:r w:rsidRPr="00DE3869">
        <w:rPr>
          <w:color w:val="E6DB74"/>
          <w:sz w:val="32"/>
          <w:szCs w:val="32"/>
        </w:rPr>
        <w:t>'DB'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E6DB74"/>
          <w:sz w:val="32"/>
          <w:szCs w:val="32"/>
        </w:rPr>
        <w:t>'TemplateConDinamicBuscador.html'</w:t>
      </w:r>
      <w:r w:rsidRPr="00DE3869">
        <w:rPr>
          <w:color w:val="F8F8F2"/>
          <w:sz w:val="32"/>
          <w:szCs w:val="32"/>
        </w:rPr>
        <w:t>))</w:t>
      </w:r>
    </w:p>
    <w:p w:rsidR="00080EAC" w:rsidRPr="00DE3869" w:rsidRDefault="00080EAC" w:rsidP="00067CEC">
      <w:pPr>
        <w:rPr>
          <w:sz w:val="32"/>
          <w:szCs w:val="32"/>
        </w:rPr>
      </w:pPr>
    </w:p>
    <w:p w:rsidR="00080EAC" w:rsidRPr="00DE3869" w:rsidRDefault="00080EAC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vista ConStaticDip es la encargada de realizar la consulta </w:t>
      </w:r>
      <w:r w:rsidR="00FE0C19" w:rsidRPr="00DE3869">
        <w:rPr>
          <w:sz w:val="32"/>
          <w:szCs w:val="32"/>
        </w:rPr>
        <w:t>estática</w:t>
      </w:r>
      <w:r w:rsidRPr="00DE3869">
        <w:rPr>
          <w:sz w:val="32"/>
          <w:szCs w:val="32"/>
        </w:rPr>
        <w:t xml:space="preserve"> de los cursos por diplomados, la misma, al recibir una petición, verifica que el usuario que la realiza se encuentre registrado en el sitio y además </w:t>
      </w:r>
      <w:r w:rsidR="00FE0C19" w:rsidRPr="00DE3869">
        <w:rPr>
          <w:sz w:val="32"/>
          <w:szCs w:val="32"/>
        </w:rPr>
        <w:t>haya</w:t>
      </w:r>
      <w:r w:rsidRPr="00DE3869">
        <w:rPr>
          <w:sz w:val="32"/>
          <w:szCs w:val="32"/>
        </w:rPr>
        <w:t xml:space="preserve"> iniciado sesión, de no ser </w:t>
      </w:r>
      <w:r w:rsidR="00FE0C19" w:rsidRPr="00DE3869">
        <w:rPr>
          <w:sz w:val="32"/>
          <w:szCs w:val="32"/>
        </w:rPr>
        <w:t>así</w:t>
      </w:r>
      <w:r w:rsidRPr="00DE3869">
        <w:rPr>
          <w:sz w:val="32"/>
          <w:szCs w:val="32"/>
        </w:rPr>
        <w:t xml:space="preserve"> devuelve una </w:t>
      </w:r>
      <w:r w:rsidR="00FE0C19" w:rsidRPr="00DE3869">
        <w:rPr>
          <w:sz w:val="32"/>
          <w:szCs w:val="32"/>
        </w:rPr>
        <w:t>página</w:t>
      </w:r>
      <w:r w:rsidRPr="00DE3869">
        <w:rPr>
          <w:sz w:val="32"/>
          <w:szCs w:val="32"/>
        </w:rPr>
        <w:t xml:space="preserve"> de error. </w:t>
      </w:r>
      <w:r w:rsidR="00FE0C19" w:rsidRPr="00DE3869">
        <w:rPr>
          <w:sz w:val="32"/>
          <w:szCs w:val="32"/>
        </w:rPr>
        <w:t>Después</w:t>
      </w:r>
      <w:r w:rsidRPr="00DE3869">
        <w:rPr>
          <w:sz w:val="32"/>
          <w:szCs w:val="32"/>
        </w:rPr>
        <w:t xml:space="preserve"> de realizar la consulta, devuelve el template con los datos de la consulta.</w:t>
      </w:r>
    </w:p>
    <w:p w:rsidR="00080EAC" w:rsidRPr="00DE3869" w:rsidRDefault="00080EAC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vista ConStaticEsp realiza lo </w:t>
      </w:r>
      <w:r w:rsidR="00FE0C19" w:rsidRPr="00DE3869">
        <w:rPr>
          <w:sz w:val="32"/>
          <w:szCs w:val="32"/>
        </w:rPr>
        <w:t>mismo,</w:t>
      </w:r>
      <w:r w:rsidRPr="00DE3869">
        <w:rPr>
          <w:sz w:val="32"/>
          <w:szCs w:val="32"/>
        </w:rPr>
        <w:t xml:space="preserve"> pero ahora con una consulta de</w:t>
      </w:r>
      <w:r w:rsidR="00EB1A53" w:rsidRPr="00DE3869">
        <w:rPr>
          <w:sz w:val="32"/>
          <w:szCs w:val="32"/>
        </w:rPr>
        <w:t xml:space="preserve"> los cursos por especialidades.</w:t>
      </w:r>
    </w:p>
    <w:p w:rsidR="00EB1A53" w:rsidRPr="00DE3869" w:rsidRDefault="00EB1A53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vista ConStaticAutorNombre es la encargada de, una vez seleccionado un curso, ya sea por especialidad o por diplomado en las vistas anteriores, desplegar una </w:t>
      </w:r>
      <w:r w:rsidR="00FE0C19" w:rsidRPr="00DE3869">
        <w:rPr>
          <w:sz w:val="32"/>
          <w:szCs w:val="32"/>
        </w:rPr>
        <w:t>página</w:t>
      </w:r>
      <w:r w:rsidRPr="00DE3869">
        <w:rPr>
          <w:sz w:val="32"/>
          <w:szCs w:val="32"/>
        </w:rPr>
        <w:t xml:space="preserve"> intermedia con los nombres de los estudiantes que se encuentran en ese curso, posteriormente cada nombre es un enlace a los datos de ese estudiante.</w:t>
      </w:r>
    </w:p>
    <w:p w:rsidR="00EB1A53" w:rsidRPr="00DE3869" w:rsidRDefault="00EB1A53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lastRenderedPageBreak/>
        <w:t xml:space="preserve">La vista ConStaticView es la encargada de dado un autor devolver la </w:t>
      </w:r>
      <w:r w:rsidR="00FE0C19" w:rsidRPr="00DE3869">
        <w:rPr>
          <w:sz w:val="32"/>
          <w:szCs w:val="32"/>
        </w:rPr>
        <w:t>página</w:t>
      </w:r>
      <w:r w:rsidRPr="00DE3869">
        <w:rPr>
          <w:sz w:val="32"/>
          <w:szCs w:val="32"/>
        </w:rPr>
        <w:t xml:space="preserve"> con información referente a </w:t>
      </w:r>
      <w:r w:rsidR="00FE0C19" w:rsidRPr="00DE3869">
        <w:rPr>
          <w:sz w:val="32"/>
          <w:szCs w:val="32"/>
        </w:rPr>
        <w:t>él</w:t>
      </w:r>
      <w:r w:rsidRPr="00DE3869">
        <w:rPr>
          <w:sz w:val="32"/>
          <w:szCs w:val="32"/>
        </w:rPr>
        <w:t xml:space="preserve">, se ejecuta al seguir el enlace del nombre de un estudiante que se encuentre en un curso, para esto realiza la consulta y devuelve la </w:t>
      </w:r>
      <w:r w:rsidR="00FE0C19" w:rsidRPr="00DE3869">
        <w:rPr>
          <w:sz w:val="32"/>
          <w:szCs w:val="32"/>
        </w:rPr>
        <w:t>página</w:t>
      </w:r>
      <w:r w:rsidRPr="00DE3869">
        <w:rPr>
          <w:sz w:val="32"/>
          <w:szCs w:val="32"/>
        </w:rPr>
        <w:t xml:space="preserve"> con la información correspondiente.</w:t>
      </w:r>
    </w:p>
    <w:p w:rsidR="001A18AC" w:rsidRPr="00DE3869" w:rsidRDefault="00EB1A53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vista ConDinamicBusq es la </w:t>
      </w:r>
      <w:r w:rsidR="00FE0C19" w:rsidRPr="00DE3869">
        <w:rPr>
          <w:sz w:val="32"/>
          <w:szCs w:val="32"/>
        </w:rPr>
        <w:t>más</w:t>
      </w:r>
      <w:r w:rsidRPr="00DE3869">
        <w:rPr>
          <w:sz w:val="32"/>
          <w:szCs w:val="32"/>
        </w:rPr>
        <w:t xml:space="preserve"> difícil de entender de todas, es la encargada de gestionar las consultas y subconsultas sobre las tesis, las cuales pueden ser filtradas por distintos parámetros. Para ello al igual que todas las vistas si un usuario ha iniciado sesión en el sitio</w:t>
      </w:r>
      <w:r w:rsidR="001A18AC" w:rsidRPr="00DE3869">
        <w:rPr>
          <w:sz w:val="32"/>
          <w:szCs w:val="32"/>
        </w:rPr>
        <w:t xml:space="preserve">, se verifica que se halla hecho un GET no solicitando la </w:t>
      </w:r>
      <w:r w:rsidR="00FE0C19" w:rsidRPr="00DE3869">
        <w:rPr>
          <w:sz w:val="32"/>
          <w:szCs w:val="32"/>
        </w:rPr>
        <w:t>página</w:t>
      </w:r>
      <w:r w:rsidR="001A18AC" w:rsidRPr="00DE3869">
        <w:rPr>
          <w:sz w:val="32"/>
          <w:szCs w:val="32"/>
        </w:rPr>
        <w:t xml:space="preserve">, sino enviando información, los parámetros por los que se desean filtrar y el string que se debe hacer coincidir para buscar, si se envía esta información, entonces se comienza a verificar que se pueda abrir el archivo donde </w:t>
      </w:r>
      <w:r w:rsidR="00FE0C19" w:rsidRPr="00DE3869">
        <w:rPr>
          <w:sz w:val="32"/>
          <w:szCs w:val="32"/>
        </w:rPr>
        <w:t>está</w:t>
      </w:r>
      <w:r w:rsidR="001A18AC" w:rsidRPr="00DE3869">
        <w:rPr>
          <w:sz w:val="32"/>
          <w:szCs w:val="32"/>
        </w:rPr>
        <w:t xml:space="preserve"> la </w:t>
      </w:r>
      <w:r w:rsidR="00FE0C19" w:rsidRPr="00DE3869">
        <w:rPr>
          <w:sz w:val="32"/>
          <w:szCs w:val="32"/>
        </w:rPr>
        <w:t>última</w:t>
      </w:r>
      <w:r w:rsidR="001A18AC" w:rsidRPr="00DE3869">
        <w:rPr>
          <w:sz w:val="32"/>
          <w:szCs w:val="32"/>
        </w:rPr>
        <w:t xml:space="preserve"> consulta realizada por el usuario, de poderse abrir se carga la consulta y se realiza una subconsulta, de no poderse abrir, pues entonces se crea el archivo de nuevo y se realiza una consulta, posteriormente se guarda la consulta con un flag que indica que la próxima vez que se cargue el archivo debe </w:t>
      </w:r>
      <w:r w:rsidR="00FE0C19" w:rsidRPr="00DE3869">
        <w:rPr>
          <w:sz w:val="32"/>
          <w:szCs w:val="32"/>
        </w:rPr>
        <w:t>realizarse</w:t>
      </w:r>
      <w:r w:rsidR="001A18AC" w:rsidRPr="00DE3869">
        <w:rPr>
          <w:sz w:val="32"/>
          <w:szCs w:val="32"/>
        </w:rPr>
        <w:t xml:space="preserve"> una subconsulta sobre esos datos, en el caso de que el archivo no </w:t>
      </w:r>
      <w:r w:rsidR="00FE0C19" w:rsidRPr="00DE3869">
        <w:rPr>
          <w:sz w:val="32"/>
          <w:szCs w:val="32"/>
        </w:rPr>
        <w:t>haya</w:t>
      </w:r>
      <w:r w:rsidR="001A18AC" w:rsidRPr="00DE3869">
        <w:rPr>
          <w:sz w:val="32"/>
          <w:szCs w:val="32"/>
        </w:rPr>
        <w:t xml:space="preserve"> podido abrirse o no </w:t>
      </w:r>
      <w:r w:rsidR="00FE0C19" w:rsidRPr="00DE3869">
        <w:rPr>
          <w:sz w:val="32"/>
          <w:szCs w:val="32"/>
        </w:rPr>
        <w:t>haya</w:t>
      </w:r>
      <w:r w:rsidR="001A18AC" w:rsidRPr="00DE3869">
        <w:rPr>
          <w:sz w:val="32"/>
          <w:szCs w:val="32"/>
        </w:rPr>
        <w:t xml:space="preserve"> podido cargarse se realiza una consulta sobre la base de datos. Como las funciones open(), y dump() lanzan excepción en caso de no poder </w:t>
      </w:r>
      <w:r w:rsidR="00FE0C19" w:rsidRPr="00DE3869">
        <w:rPr>
          <w:sz w:val="32"/>
          <w:szCs w:val="32"/>
        </w:rPr>
        <w:t>realizarse</w:t>
      </w:r>
      <w:r w:rsidR="001A18AC" w:rsidRPr="00DE3869">
        <w:rPr>
          <w:sz w:val="32"/>
          <w:szCs w:val="32"/>
        </w:rPr>
        <w:t xml:space="preserve"> correctamente pues se han utilizado varios bloques de código try, except.</w:t>
      </w:r>
    </w:p>
    <w:p w:rsidR="00665D3D" w:rsidRPr="00DE3869" w:rsidRDefault="001A18AC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vista ConDinamicBusqReset es la encargada de gestionar la acción del botón restablecer en la </w:t>
      </w:r>
      <w:r w:rsidR="00FE0C19" w:rsidRPr="00DE3869">
        <w:rPr>
          <w:sz w:val="32"/>
          <w:szCs w:val="32"/>
        </w:rPr>
        <w:t>página</w:t>
      </w:r>
      <w:r w:rsidRPr="00DE3869">
        <w:rPr>
          <w:sz w:val="32"/>
          <w:szCs w:val="32"/>
        </w:rPr>
        <w:t xml:space="preserve"> de las búsquedas de las tesis, esta vista sencillamente borra el contenido del archivo del usuario que lo solicita y envía </w:t>
      </w:r>
      <w:r w:rsidR="00665D3D" w:rsidRPr="00DE3869">
        <w:rPr>
          <w:sz w:val="32"/>
          <w:szCs w:val="32"/>
        </w:rPr>
        <w:t>‘’</w:t>
      </w:r>
      <w:r w:rsidRPr="00DE3869">
        <w:rPr>
          <w:sz w:val="32"/>
          <w:szCs w:val="32"/>
        </w:rPr>
        <w:t>en blanco</w:t>
      </w:r>
      <w:r w:rsidR="00665D3D" w:rsidRPr="00DE3869">
        <w:rPr>
          <w:sz w:val="32"/>
          <w:szCs w:val="32"/>
        </w:rPr>
        <w:t>’’</w:t>
      </w:r>
      <w:r w:rsidRPr="00DE3869">
        <w:rPr>
          <w:sz w:val="32"/>
          <w:szCs w:val="32"/>
        </w:rPr>
        <w:t xml:space="preserve"> la </w:t>
      </w:r>
      <w:r w:rsidR="00FE0C19" w:rsidRPr="00DE3869">
        <w:rPr>
          <w:sz w:val="32"/>
          <w:szCs w:val="32"/>
        </w:rPr>
        <w:t>página</w:t>
      </w:r>
      <w:r w:rsidRPr="00DE3869">
        <w:rPr>
          <w:sz w:val="32"/>
          <w:szCs w:val="32"/>
        </w:rPr>
        <w:t xml:space="preserve"> </w:t>
      </w:r>
      <w:r w:rsidRPr="00DE3869">
        <w:rPr>
          <w:sz w:val="32"/>
          <w:szCs w:val="32"/>
        </w:rPr>
        <w:lastRenderedPageBreak/>
        <w:t>de las búsquedas, de esta forma la vista anterior puede realizar una nueva consulta sobre la base de datos en vez de una subconsulta sobre los datos guardados</w:t>
      </w:r>
      <w:r w:rsidR="00665D3D" w:rsidRPr="00DE3869">
        <w:rPr>
          <w:sz w:val="32"/>
          <w:szCs w:val="32"/>
        </w:rPr>
        <w:t xml:space="preserve"> en el archivo, puesto que se encuentra el archivo en blanco, esto es, no va a poder cargar los datos del archivo.</w:t>
      </w:r>
    </w:p>
    <w:p w:rsidR="009F60F2" w:rsidRPr="00DE3869" w:rsidRDefault="009F60F2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El script code.py contiene las funciones que son llamadas para las distintas consultas. </w:t>
      </w:r>
      <w:r w:rsidR="00CD2835" w:rsidRPr="00DE3869">
        <w:rPr>
          <w:sz w:val="32"/>
          <w:szCs w:val="32"/>
        </w:rPr>
        <w:t>Estas se encuentran siendo funciones (métodos) estáticos de la clase Consul.</w:t>
      </w:r>
    </w:p>
    <w:p w:rsidR="009F60F2" w:rsidRPr="00DE3869" w:rsidRDefault="009F60F2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La función DipConsul devuelve un objeto que contiene todos los cursos que son del tipo diplomado</w:t>
      </w:r>
      <w:r w:rsidR="008D16B9" w:rsidRPr="00DE3869">
        <w:rPr>
          <w:sz w:val="32"/>
          <w:szCs w:val="32"/>
        </w:rPr>
        <w:t xml:space="preserve">. </w:t>
      </w:r>
    </w:p>
    <w:p w:rsidR="009F60F2" w:rsidRPr="00DE3869" w:rsidRDefault="009F60F2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La función EspConsul devuelve un objeto que contiene todos los cursos que son del tipo de especialidad</w:t>
      </w:r>
      <w:r w:rsidR="008D16B9" w:rsidRPr="00DE3869">
        <w:rPr>
          <w:sz w:val="32"/>
          <w:szCs w:val="32"/>
        </w:rPr>
        <w:t>.</w:t>
      </w:r>
    </w:p>
    <w:p w:rsidR="008D16B9" w:rsidRPr="00DE3869" w:rsidRDefault="008D16B9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función </w:t>
      </w:r>
      <w:r w:rsidR="00CD2835" w:rsidRPr="00DE3869">
        <w:rPr>
          <w:sz w:val="32"/>
          <w:szCs w:val="32"/>
        </w:rPr>
        <w:t>AuthorInfo dado el id de un estudiante devuelve el objeto que le representa y posee toda la información referente a ese estudiante.</w:t>
      </w:r>
    </w:p>
    <w:p w:rsidR="00CD2835" w:rsidRPr="00DE3869" w:rsidRDefault="00CD2835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La función StaticViewConsul dado el id de un curso devuelve un objeto que tiene todos los estudiantes en ese curso.</w:t>
      </w:r>
    </w:p>
    <w:p w:rsidR="00CD2835" w:rsidRPr="00DE3869" w:rsidRDefault="00CD2835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La función DinamicBusqConsul se encarga de dado el parámetro seleccionado al filtrar las tesis y el string que debe hacerse coincidir, realizar la consulta adecuada y devolver el objeto resultante de dicha consulta.</w:t>
      </w:r>
    </w:p>
    <w:p w:rsidR="007C7561" w:rsidRPr="00DE3869" w:rsidRDefault="007C7561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La función SubDinamicBusqConsul realiza algo similar a la anterior solo que recibe un objeto que ya es una consulta para realizar sobre el mismo una subconsulta.</w:t>
      </w:r>
    </w:p>
    <w:p w:rsidR="007C7561" w:rsidRPr="00DE3869" w:rsidRDefault="007C7561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función FiltTesisPorNombreOrganismo realiza una consulta sobre las tesis por el organismo para el cual fueron hechas, o sea, dado el nombre de un organismo para el cual </w:t>
      </w:r>
      <w:r w:rsidRPr="00DE3869">
        <w:rPr>
          <w:sz w:val="32"/>
          <w:szCs w:val="32"/>
        </w:rPr>
        <w:lastRenderedPageBreak/>
        <w:t>fueron hechas las tesis, buscar todas aquellas que fueron hechas para este organismo.</w:t>
      </w:r>
    </w:p>
    <w:p w:rsidR="007C7561" w:rsidRPr="00DE3869" w:rsidRDefault="007C7561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La función SubFiltTesisPorNombreOrganismo realiza algo similar pero sobre un objeto que ya contiene tesis de una consulta anterior, o sea, dado un objeto que contiene tesis de alguna consulta realizada, filtra las mismas por el nombre de un organismo que se le pasa como parámetro y devuelve estas nuevas tesis, subconjunto de las anteriores.</w:t>
      </w:r>
    </w:p>
    <w:p w:rsidR="007C7561" w:rsidRPr="00DE3869" w:rsidRDefault="007C7561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>La función FiltTesisPorNombreAutor realiza una consulta sobre las tesis, buscando aquellas que contengan el nombre del estudiante pedido entre sus autores, y devuelve un objeto con las mismas.</w:t>
      </w:r>
    </w:p>
    <w:p w:rsidR="007C7561" w:rsidRPr="00DE3869" w:rsidRDefault="007C7561" w:rsidP="007C7561">
      <w:pPr>
        <w:rPr>
          <w:sz w:val="32"/>
          <w:szCs w:val="32"/>
        </w:rPr>
      </w:pPr>
      <w:r w:rsidRPr="00DE3869">
        <w:rPr>
          <w:sz w:val="32"/>
          <w:szCs w:val="32"/>
        </w:rPr>
        <w:t>La función SubFiltTesisPorNombreAutor realiza algo parecido a la anterior solo que esta vez como una subconsulta sobre un objeto que ya contiene tesis.</w:t>
      </w:r>
    </w:p>
    <w:p w:rsidR="007C7561" w:rsidRPr="00DE3869" w:rsidRDefault="007C7561" w:rsidP="007C7561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función FiltTesisPorNombreProvincia </w:t>
      </w:r>
      <w:r w:rsidR="00CB3FCA" w:rsidRPr="00DE3869">
        <w:rPr>
          <w:sz w:val="32"/>
          <w:szCs w:val="32"/>
        </w:rPr>
        <w:t>realiza una consulta sobre las tesis, buscando aquellas tesis donde se encuentren estudiantes que sean de la provincia pedida.</w:t>
      </w:r>
    </w:p>
    <w:p w:rsidR="00CB3FCA" w:rsidRPr="00DE3869" w:rsidRDefault="00CB3FCA" w:rsidP="007C7561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función SubFiltTesisPorNombreProvincia realiza algo similar a la función </w:t>
      </w:r>
      <w:r w:rsidR="00FE0C19" w:rsidRPr="00DE3869">
        <w:rPr>
          <w:sz w:val="32"/>
          <w:szCs w:val="32"/>
        </w:rPr>
        <w:t>anterior,</w:t>
      </w:r>
      <w:r w:rsidRPr="00DE3869">
        <w:rPr>
          <w:sz w:val="32"/>
          <w:szCs w:val="32"/>
        </w:rPr>
        <w:t xml:space="preserve"> pero sobre una consulta de tesis que ya se ha realizado, o sea, dado ya un objeto que contiene tesis de una consulta ya realizada, las filtra siguiendo el criterio anterior.</w:t>
      </w:r>
    </w:p>
    <w:p w:rsidR="007C7561" w:rsidRPr="00DE3869" w:rsidRDefault="00CB3FCA" w:rsidP="007C7561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función </w:t>
      </w:r>
      <w:r w:rsidR="007C7561" w:rsidRPr="00DE3869">
        <w:rPr>
          <w:sz w:val="32"/>
          <w:szCs w:val="32"/>
        </w:rPr>
        <w:t>FiltTesisPorCentroTrabajo</w:t>
      </w:r>
      <w:r w:rsidRPr="00DE3869">
        <w:rPr>
          <w:sz w:val="32"/>
          <w:szCs w:val="32"/>
        </w:rPr>
        <w:t xml:space="preserve"> realiza una consulta sobre las tesis buscando </w:t>
      </w:r>
      <w:r w:rsidR="00FE0C19" w:rsidRPr="00DE3869">
        <w:rPr>
          <w:sz w:val="32"/>
          <w:szCs w:val="32"/>
        </w:rPr>
        <w:t>estudiantes</w:t>
      </w:r>
      <w:r w:rsidRPr="00DE3869">
        <w:rPr>
          <w:sz w:val="32"/>
          <w:szCs w:val="32"/>
        </w:rPr>
        <w:t xml:space="preserve"> que se </w:t>
      </w:r>
      <w:r w:rsidR="00FE0C19" w:rsidRPr="00DE3869">
        <w:rPr>
          <w:sz w:val="32"/>
          <w:szCs w:val="32"/>
        </w:rPr>
        <w:t>encuentren</w:t>
      </w:r>
      <w:r w:rsidRPr="00DE3869">
        <w:rPr>
          <w:sz w:val="32"/>
          <w:szCs w:val="32"/>
        </w:rPr>
        <w:t xml:space="preserve"> entre sus autores</w:t>
      </w:r>
      <w:r w:rsidR="00CC34C9" w:rsidRPr="00DE3869">
        <w:rPr>
          <w:sz w:val="32"/>
          <w:szCs w:val="32"/>
        </w:rPr>
        <w:t xml:space="preserve"> y pertenezcan al centro de trabajo pedido.</w:t>
      </w:r>
    </w:p>
    <w:p w:rsidR="00CC34C9" w:rsidRPr="00DE3869" w:rsidRDefault="00CC34C9" w:rsidP="007C7561">
      <w:pPr>
        <w:rPr>
          <w:sz w:val="32"/>
          <w:szCs w:val="32"/>
        </w:rPr>
      </w:pPr>
      <w:r w:rsidRPr="00DE3869">
        <w:rPr>
          <w:sz w:val="32"/>
          <w:szCs w:val="32"/>
        </w:rPr>
        <w:lastRenderedPageBreak/>
        <w:t xml:space="preserve">La función SubFiltTesisPorCentroTrabajo realiza algo similar a la </w:t>
      </w:r>
      <w:r w:rsidR="00FE0C19" w:rsidRPr="00DE3869">
        <w:rPr>
          <w:sz w:val="32"/>
          <w:szCs w:val="32"/>
        </w:rPr>
        <w:t>anterior,</w:t>
      </w:r>
      <w:r w:rsidRPr="00DE3869">
        <w:rPr>
          <w:sz w:val="32"/>
          <w:szCs w:val="32"/>
        </w:rPr>
        <w:t xml:space="preserve"> pero sobre un objeto que ya contiene tesis, o sea, realiza una subconsulta.</w:t>
      </w:r>
    </w:p>
    <w:p w:rsidR="007C7561" w:rsidRPr="00DE3869" w:rsidRDefault="00CC34C9" w:rsidP="007C7561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función </w:t>
      </w:r>
      <w:r w:rsidR="007C7561" w:rsidRPr="00DE3869">
        <w:rPr>
          <w:sz w:val="32"/>
          <w:szCs w:val="32"/>
        </w:rPr>
        <w:t>FiltTesisPorPalabras</w:t>
      </w:r>
      <w:r w:rsidRPr="00DE3869">
        <w:rPr>
          <w:sz w:val="32"/>
          <w:szCs w:val="32"/>
        </w:rPr>
        <w:t xml:space="preserve"> realiza una consulta sobre las tesis filtrando por las palabras claves.</w:t>
      </w:r>
    </w:p>
    <w:p w:rsidR="00CC34C9" w:rsidRPr="00DE3869" w:rsidRDefault="00CC34C9" w:rsidP="00CC34C9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función SubFiltTesisPorPalabras </w:t>
      </w:r>
      <w:r w:rsidR="00FC3807" w:rsidRPr="00DE3869">
        <w:rPr>
          <w:sz w:val="32"/>
          <w:szCs w:val="32"/>
        </w:rPr>
        <w:t>realiza algo similar a la anterior solo que sobre un objeto que ya contiene tesis, realiza una subconsulta.</w:t>
      </w:r>
    </w:p>
    <w:p w:rsidR="007C7561" w:rsidRPr="00DE3869" w:rsidRDefault="00FC3807" w:rsidP="007C7561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La función </w:t>
      </w:r>
      <w:r w:rsidR="007C7561" w:rsidRPr="00DE3869">
        <w:rPr>
          <w:sz w:val="32"/>
          <w:szCs w:val="32"/>
        </w:rPr>
        <w:t>FiltTesisPorCargo</w:t>
      </w:r>
      <w:r w:rsidRPr="00DE3869">
        <w:rPr>
          <w:sz w:val="32"/>
          <w:szCs w:val="32"/>
        </w:rPr>
        <w:t xml:space="preserve"> realiza una consulta sobre las tesis buscando aquellas que tengan estudiantes en el cargo pedido</w:t>
      </w:r>
      <w:r w:rsidR="00A4285A" w:rsidRPr="00DE3869">
        <w:rPr>
          <w:sz w:val="32"/>
          <w:szCs w:val="32"/>
        </w:rPr>
        <w:t>.</w:t>
      </w:r>
    </w:p>
    <w:p w:rsidR="00A4285A" w:rsidRPr="00DE3869" w:rsidRDefault="00A4285A" w:rsidP="007C7561">
      <w:pPr>
        <w:rPr>
          <w:sz w:val="32"/>
          <w:szCs w:val="32"/>
        </w:rPr>
      </w:pPr>
      <w:r w:rsidRPr="00DE3869">
        <w:rPr>
          <w:sz w:val="32"/>
          <w:szCs w:val="32"/>
        </w:rPr>
        <w:t>La función SubFiltTesisPorCargo realiza algo similar a la anterior solo que sobre un objeto que ya contiene tesis de otra consulta realizada.</w:t>
      </w:r>
    </w:p>
    <w:p w:rsidR="00665D3D" w:rsidRPr="00DE3869" w:rsidRDefault="00665D3D" w:rsidP="00067CEC">
      <w:pPr>
        <w:rPr>
          <w:sz w:val="32"/>
          <w:szCs w:val="32"/>
        </w:rPr>
      </w:pPr>
    </w:p>
    <w:p w:rsidR="00665D3D" w:rsidRPr="00DE3869" w:rsidRDefault="00665D3D" w:rsidP="00665D3D">
      <w:pPr>
        <w:pStyle w:val="HTMLconformatoprevio"/>
        <w:shd w:val="clear" w:color="auto" w:fill="272822"/>
        <w:rPr>
          <w:color w:val="F8F8F2"/>
          <w:sz w:val="32"/>
          <w:szCs w:val="32"/>
        </w:rPr>
      </w:pPr>
      <w:r w:rsidRPr="00DE3869">
        <w:rPr>
          <w:i/>
          <w:iCs/>
          <w:color w:val="66D9EF"/>
          <w:sz w:val="32"/>
          <w:szCs w:val="32"/>
        </w:rPr>
        <w:t xml:space="preserve">from </w:t>
      </w:r>
      <w:r w:rsidRPr="00DE3869">
        <w:rPr>
          <w:color w:val="F8F8F2"/>
          <w:sz w:val="32"/>
          <w:szCs w:val="32"/>
        </w:rPr>
        <w:t xml:space="preserve">.models </w:t>
      </w:r>
      <w:r w:rsidRPr="00DE3869">
        <w:rPr>
          <w:i/>
          <w:iCs/>
          <w:color w:val="66D9EF"/>
          <w:sz w:val="32"/>
          <w:szCs w:val="32"/>
        </w:rPr>
        <w:t xml:space="preserve">import </w:t>
      </w:r>
      <w:r w:rsidRPr="00DE3869">
        <w:rPr>
          <w:color w:val="F92672"/>
          <w:sz w:val="32"/>
          <w:szCs w:val="32"/>
        </w:rPr>
        <w:t>*</w:t>
      </w:r>
      <w:r w:rsidRPr="00DE3869">
        <w:rPr>
          <w:color w:val="F92672"/>
          <w:sz w:val="32"/>
          <w:szCs w:val="32"/>
        </w:rPr>
        <w:br/>
      </w:r>
      <w:r w:rsidRPr="00DE3869">
        <w:rPr>
          <w:color w:val="F9267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class </w:t>
      </w:r>
      <w:r w:rsidRPr="00DE3869">
        <w:rPr>
          <w:color w:val="A6E22E"/>
          <w:sz w:val="32"/>
          <w:szCs w:val="32"/>
        </w:rPr>
        <w:t>Consul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color w:val="66D9EF"/>
          <w:sz w:val="32"/>
          <w:szCs w:val="32"/>
        </w:rPr>
        <w:t>@</w:t>
      </w:r>
      <w:r w:rsidRPr="00DE3869">
        <w:rPr>
          <w:color w:val="A6E22E"/>
          <w:sz w:val="32"/>
          <w:szCs w:val="32"/>
        </w:rPr>
        <w:t>staticmethod</w:t>
      </w:r>
      <w:r w:rsidRPr="00DE3869">
        <w:rPr>
          <w:color w:val="A6E22E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DipConsul</w:t>
      </w:r>
      <w:r w:rsidRPr="00DE3869">
        <w:rPr>
          <w:color w:val="F8F8F2"/>
          <w:sz w:val="32"/>
          <w:szCs w:val="32"/>
        </w:rPr>
        <w:t>()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Curso.objects.filter(</w:t>
      </w:r>
      <w:r w:rsidRPr="00DE3869">
        <w:rPr>
          <w:i/>
          <w:iCs/>
          <w:color w:val="FD971F"/>
          <w:sz w:val="32"/>
          <w:szCs w:val="32"/>
        </w:rPr>
        <w:t>tipo</w:t>
      </w:r>
      <w:r w:rsidRPr="00DE3869">
        <w:rPr>
          <w:color w:val="F92672"/>
          <w:sz w:val="32"/>
          <w:szCs w:val="32"/>
        </w:rPr>
        <w:t>=</w:t>
      </w:r>
      <w:r w:rsidRPr="00DE3869">
        <w:rPr>
          <w:color w:val="E6DB74"/>
          <w:sz w:val="32"/>
          <w:szCs w:val="32"/>
        </w:rPr>
        <w:t>'Diplomado'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color w:val="66D9EF"/>
          <w:sz w:val="32"/>
          <w:szCs w:val="32"/>
        </w:rPr>
        <w:t>@</w:t>
      </w:r>
      <w:r w:rsidRPr="00DE3869">
        <w:rPr>
          <w:color w:val="A6E22E"/>
          <w:sz w:val="32"/>
          <w:szCs w:val="32"/>
        </w:rPr>
        <w:t>staticmethod</w:t>
      </w:r>
      <w:r w:rsidRPr="00DE3869">
        <w:rPr>
          <w:color w:val="A6E22E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AuthorInfo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id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Estudiante.objects.get(</w:t>
      </w:r>
      <w:r w:rsidRPr="00DE3869">
        <w:rPr>
          <w:i/>
          <w:iCs/>
          <w:color w:val="FD971F"/>
          <w:sz w:val="32"/>
          <w:szCs w:val="32"/>
        </w:rPr>
        <w:t>pk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id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color w:val="66D9EF"/>
          <w:sz w:val="32"/>
          <w:szCs w:val="32"/>
        </w:rPr>
        <w:t>@</w:t>
      </w:r>
      <w:r w:rsidRPr="00DE3869">
        <w:rPr>
          <w:color w:val="A6E22E"/>
          <w:sz w:val="32"/>
          <w:szCs w:val="32"/>
        </w:rPr>
        <w:t>staticmethod</w:t>
      </w:r>
      <w:r w:rsidRPr="00DE3869">
        <w:rPr>
          <w:color w:val="A6E22E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EspConsul</w:t>
      </w:r>
      <w:r w:rsidRPr="00DE3869">
        <w:rPr>
          <w:color w:val="F8F8F2"/>
          <w:sz w:val="32"/>
          <w:szCs w:val="32"/>
        </w:rPr>
        <w:t>()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lastRenderedPageBreak/>
        <w:t>Curso.objects.filter(</w:t>
      </w:r>
      <w:r w:rsidRPr="00DE3869">
        <w:rPr>
          <w:i/>
          <w:iCs/>
          <w:color w:val="FD971F"/>
          <w:sz w:val="32"/>
          <w:szCs w:val="32"/>
        </w:rPr>
        <w:t>tipo</w:t>
      </w:r>
      <w:r w:rsidRPr="00DE3869">
        <w:rPr>
          <w:color w:val="F92672"/>
          <w:sz w:val="32"/>
          <w:szCs w:val="32"/>
        </w:rPr>
        <w:t>=</w:t>
      </w:r>
      <w:r w:rsidRPr="00DE3869">
        <w:rPr>
          <w:color w:val="E6DB74"/>
          <w:sz w:val="32"/>
          <w:szCs w:val="32"/>
        </w:rPr>
        <w:t>'Especialidad'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color w:val="66D9EF"/>
          <w:sz w:val="32"/>
          <w:szCs w:val="32"/>
        </w:rPr>
        <w:t>@</w:t>
      </w:r>
      <w:r w:rsidRPr="00DE3869">
        <w:rPr>
          <w:color w:val="A6E22E"/>
          <w:sz w:val="32"/>
          <w:szCs w:val="32"/>
        </w:rPr>
        <w:t>staticmethod</w:t>
      </w:r>
      <w:r w:rsidRPr="00DE3869">
        <w:rPr>
          <w:color w:val="A6E22E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StaticViewConsul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id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color w:val="75715E"/>
          <w:sz w:val="32"/>
          <w:szCs w:val="32"/>
        </w:rPr>
        <w:t>'''</w:t>
      </w:r>
      <w:r w:rsidRPr="00DE3869">
        <w:rPr>
          <w:color w:val="75715E"/>
          <w:sz w:val="32"/>
          <w:szCs w:val="32"/>
        </w:rPr>
        <w:br/>
        <w:t xml:space="preserve">        :param id: string con el valor del id del elemento de la tabla</w:t>
      </w:r>
      <w:r w:rsidRPr="00DE3869">
        <w:rPr>
          <w:color w:val="75715E"/>
          <w:sz w:val="32"/>
          <w:szCs w:val="32"/>
        </w:rPr>
        <w:br/>
        <w:t xml:space="preserve">        :return: un objeto tipo QuerySet</w:t>
      </w:r>
      <w:r w:rsidRPr="00DE3869">
        <w:rPr>
          <w:color w:val="75715E"/>
          <w:sz w:val="32"/>
          <w:szCs w:val="32"/>
        </w:rPr>
        <w:br/>
        <w:t xml:space="preserve">        '''</w:t>
      </w:r>
      <w:r w:rsidRPr="00DE3869">
        <w:rPr>
          <w:color w:val="75715E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Curso.objects.get(</w:t>
      </w:r>
      <w:r w:rsidRPr="00DE3869">
        <w:rPr>
          <w:i/>
          <w:iCs/>
          <w:color w:val="FD971F"/>
          <w:sz w:val="32"/>
          <w:szCs w:val="32"/>
        </w:rPr>
        <w:t>pk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id</w:t>
      </w:r>
      <w:r w:rsidRPr="00DE3869">
        <w:rPr>
          <w:color w:val="F8F8F2"/>
          <w:sz w:val="32"/>
          <w:szCs w:val="32"/>
        </w:rPr>
        <w:t>).estudiantes.all()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color w:val="66D9EF"/>
          <w:sz w:val="32"/>
          <w:szCs w:val="32"/>
        </w:rPr>
        <w:t>@</w:t>
      </w:r>
      <w:r w:rsidRPr="00DE3869">
        <w:rPr>
          <w:color w:val="A6E22E"/>
          <w:sz w:val="32"/>
          <w:szCs w:val="32"/>
        </w:rPr>
        <w:t>staticmethod</w:t>
      </w:r>
      <w:r w:rsidRPr="00DE3869">
        <w:rPr>
          <w:color w:val="A6E22E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DinamicBusqConsul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idradio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color w:val="75715E"/>
          <w:sz w:val="32"/>
          <w:szCs w:val="32"/>
        </w:rPr>
        <w:t>'''</w:t>
      </w:r>
      <w:r w:rsidRPr="00DE3869">
        <w:rPr>
          <w:color w:val="75715E"/>
          <w:sz w:val="32"/>
          <w:szCs w:val="32"/>
        </w:rPr>
        <w:br/>
        <w:t xml:space="preserve">        Realiza una consulta basada en los parametros seleccionados en la app</w:t>
      </w:r>
      <w:r w:rsidRPr="00DE3869">
        <w:rPr>
          <w:color w:val="75715E"/>
          <w:sz w:val="32"/>
          <w:szCs w:val="32"/>
        </w:rPr>
        <w:br/>
        <w:t xml:space="preserve">        :param idradio: tipo string, se pasa el value de un radio button de la app para saber la opcion</w:t>
      </w:r>
      <w:r w:rsidRPr="00DE3869">
        <w:rPr>
          <w:color w:val="75715E"/>
          <w:sz w:val="32"/>
          <w:szCs w:val="32"/>
        </w:rPr>
        <w:br/>
        <w:t xml:space="preserve">                        seleccionada</w:t>
      </w:r>
      <w:r w:rsidRPr="00DE3869">
        <w:rPr>
          <w:color w:val="75715E"/>
          <w:sz w:val="32"/>
          <w:szCs w:val="32"/>
        </w:rPr>
        <w:br/>
        <w:t xml:space="preserve">        :param textbox: tipo string, se pasa el texto de un textbox con lo que se desea buscar</w:t>
      </w:r>
      <w:r w:rsidRPr="00DE3869">
        <w:rPr>
          <w:color w:val="75715E"/>
          <w:sz w:val="32"/>
          <w:szCs w:val="32"/>
        </w:rPr>
        <w:br/>
        <w:t xml:space="preserve">        :return: un objeto de tipo QuerySet de Django, con los elementos de la consulta realizada</w:t>
      </w:r>
      <w:r w:rsidRPr="00DE3869">
        <w:rPr>
          <w:color w:val="75715E"/>
          <w:sz w:val="32"/>
          <w:szCs w:val="32"/>
        </w:rPr>
        <w:br/>
        <w:t xml:space="preserve">        '''</w:t>
      </w:r>
      <w:r w:rsidRPr="00DE3869">
        <w:rPr>
          <w:color w:val="75715E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'byOrganism'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FiltTesisPorNombreOrganismo(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elif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'byProvince'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FiltTesisPorNombreProvincia(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lastRenderedPageBreak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elif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'byWorkCenter'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FiltTesisPorCentroTrabajo(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elif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'byCargo'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FiltTesisPorCargo(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elif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'byWord'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FiltTesisPorPalabras(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F8F8F2"/>
          <w:sz w:val="32"/>
          <w:szCs w:val="32"/>
        </w:rPr>
        <w:t>.strip().split(</w:t>
      </w:r>
      <w:r w:rsidRPr="00DE3869">
        <w:rPr>
          <w:color w:val="E6DB74"/>
          <w:sz w:val="32"/>
          <w:szCs w:val="32"/>
        </w:rPr>
        <w:t>','</w:t>
      </w:r>
      <w:r w:rsidRPr="00DE3869">
        <w:rPr>
          <w:color w:val="F8F8F2"/>
          <w:sz w:val="32"/>
          <w:szCs w:val="32"/>
        </w:rPr>
        <w:t>))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>else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75715E"/>
          <w:sz w:val="32"/>
          <w:szCs w:val="32"/>
        </w:rPr>
        <w:t># se filtro por autor por defecto</w:t>
      </w:r>
      <w:r w:rsidRPr="00DE3869">
        <w:rPr>
          <w:color w:val="75715E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FiltTesisPorNombreAutor(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color w:val="66D9EF"/>
          <w:sz w:val="32"/>
          <w:szCs w:val="32"/>
        </w:rPr>
        <w:t>@</w:t>
      </w:r>
      <w:r w:rsidRPr="00DE3869">
        <w:rPr>
          <w:color w:val="A6E22E"/>
          <w:sz w:val="32"/>
          <w:szCs w:val="32"/>
        </w:rPr>
        <w:t>staticmethod</w:t>
      </w:r>
      <w:r w:rsidRPr="00DE3869">
        <w:rPr>
          <w:color w:val="A6E22E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SubDinamicBusqConsul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idradio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'byOrganism'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SubFiltTesisPorNombreOrganismo(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elif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'byProvince'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SubFiltTesisPorNombreProvincia(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elif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'byWorkCenter'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SubFiltTesisPorCentroTrabajo(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elif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'byCargo'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lastRenderedPageBreak/>
        <w:t>SubFiltTesisPorCargo(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 xml:space="preserve">elif </w:t>
      </w:r>
      <w:r w:rsidRPr="00DE3869">
        <w:rPr>
          <w:i/>
          <w:iCs/>
          <w:color w:val="FD971F"/>
          <w:sz w:val="32"/>
          <w:szCs w:val="32"/>
        </w:rPr>
        <w:t xml:space="preserve">idradio </w:t>
      </w:r>
      <w:r w:rsidRPr="00DE3869">
        <w:rPr>
          <w:color w:val="F92672"/>
          <w:sz w:val="32"/>
          <w:szCs w:val="32"/>
        </w:rPr>
        <w:t xml:space="preserve">== </w:t>
      </w:r>
      <w:r w:rsidRPr="00DE3869">
        <w:rPr>
          <w:color w:val="E6DB74"/>
          <w:sz w:val="32"/>
          <w:szCs w:val="32"/>
        </w:rPr>
        <w:t>'byWord'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SubFiltTesisPorPalabras(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F8F8F2"/>
          <w:sz w:val="32"/>
          <w:szCs w:val="32"/>
        </w:rPr>
        <w:t>.strip().split(</w:t>
      </w:r>
      <w:r w:rsidRPr="00DE3869">
        <w:rPr>
          <w:color w:val="E6DB74"/>
          <w:sz w:val="32"/>
          <w:szCs w:val="32"/>
        </w:rPr>
        <w:t>','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    </w:t>
      </w:r>
      <w:r w:rsidRPr="00DE3869">
        <w:rPr>
          <w:i/>
          <w:iCs/>
          <w:color w:val="66D9EF"/>
          <w:sz w:val="32"/>
          <w:szCs w:val="32"/>
        </w:rPr>
        <w:t>else</w:t>
      </w:r>
      <w:r w:rsidRPr="00DE3869">
        <w:rPr>
          <w:color w:val="F92672"/>
          <w:sz w:val="32"/>
          <w:szCs w:val="32"/>
        </w:rPr>
        <w:t xml:space="preserve">: </w:t>
      </w:r>
      <w:r w:rsidRPr="00DE3869">
        <w:rPr>
          <w:color w:val="75715E"/>
          <w:sz w:val="32"/>
          <w:szCs w:val="32"/>
        </w:rPr>
        <w:t># se filtro por autor por defecto</w:t>
      </w:r>
      <w:r w:rsidRPr="00DE3869">
        <w:rPr>
          <w:color w:val="75715E"/>
          <w:sz w:val="32"/>
          <w:szCs w:val="32"/>
        </w:rPr>
        <w:br/>
        <w:t xml:space="preserve">        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SubFiltTesisPorNombreAutor(</w:t>
      </w:r>
      <w:r w:rsidRPr="00DE3869">
        <w:rPr>
          <w:i/>
          <w:iCs/>
          <w:color w:val="FD971F"/>
          <w:sz w:val="32"/>
          <w:szCs w:val="32"/>
        </w:rPr>
        <w:t>textbox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FiltTesisPorNombreOrganismo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organism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color w:val="75715E"/>
          <w:sz w:val="32"/>
          <w:szCs w:val="32"/>
        </w:rPr>
        <w:t>'''</w:t>
      </w:r>
      <w:r w:rsidRPr="00DE3869">
        <w:rPr>
          <w:color w:val="75715E"/>
          <w:sz w:val="32"/>
          <w:szCs w:val="32"/>
        </w:rPr>
        <w:br/>
        <w:t xml:space="preserve">    Reliza la consulta de las tesis filtrando por el organismo, o sea, dado el organismo, devuelve las tesis</w:t>
      </w:r>
      <w:r w:rsidRPr="00DE3869">
        <w:rPr>
          <w:color w:val="75715E"/>
          <w:sz w:val="32"/>
          <w:szCs w:val="32"/>
        </w:rPr>
        <w:br/>
        <w:t xml:space="preserve">    que fueron realizadas para el mismo</w:t>
      </w:r>
      <w:r w:rsidRPr="00DE3869">
        <w:rPr>
          <w:color w:val="75715E"/>
          <w:sz w:val="32"/>
          <w:szCs w:val="32"/>
        </w:rPr>
        <w:br/>
        <w:t xml:space="preserve">    :param organism: un string, el organismo por el cual se va a filtrar, se usa contains</w:t>
      </w:r>
      <w:r w:rsidRPr="00DE3869">
        <w:rPr>
          <w:color w:val="75715E"/>
          <w:sz w:val="32"/>
          <w:szCs w:val="32"/>
        </w:rPr>
        <w:br/>
        <w:t xml:space="preserve">    :return: el QuerySet de Django conteniendo las tesis que cumplen con la consulta pedida</w:t>
      </w:r>
      <w:r w:rsidRPr="00DE3869">
        <w:rPr>
          <w:color w:val="75715E"/>
          <w:sz w:val="32"/>
          <w:szCs w:val="32"/>
        </w:rPr>
        <w:br/>
        <w:t xml:space="preserve">    '''</w:t>
      </w:r>
      <w:r w:rsidRPr="00DE3869">
        <w:rPr>
          <w:color w:val="75715E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Tesis.objects.filter(</w:t>
      </w:r>
      <w:r w:rsidRPr="00DE3869">
        <w:rPr>
          <w:i/>
          <w:iCs/>
          <w:color w:val="FD971F"/>
          <w:sz w:val="32"/>
          <w:szCs w:val="32"/>
        </w:rPr>
        <w:t>organismo__nombre__icontains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organism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FiltTesisPorNombreAutor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autor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color w:val="75715E"/>
          <w:sz w:val="32"/>
          <w:szCs w:val="32"/>
        </w:rPr>
        <w:t>'''</w:t>
      </w:r>
      <w:r w:rsidRPr="00DE3869">
        <w:rPr>
          <w:color w:val="75715E"/>
          <w:sz w:val="32"/>
          <w:szCs w:val="32"/>
        </w:rPr>
        <w:br/>
        <w:t xml:space="preserve">    Realiza una consultas sobre las tesis buscando por autor, o sea, para aquellos autores que tengan nombre que</w:t>
      </w:r>
      <w:r w:rsidRPr="00DE3869">
        <w:rPr>
          <w:color w:val="75715E"/>
          <w:sz w:val="32"/>
          <w:szCs w:val="32"/>
        </w:rPr>
        <w:br/>
        <w:t xml:space="preserve">    esten contenidos en el parametro, devuelve las tesis en la que se han visto involucrados</w:t>
      </w:r>
      <w:r w:rsidRPr="00DE3869">
        <w:rPr>
          <w:color w:val="75715E"/>
          <w:sz w:val="32"/>
          <w:szCs w:val="32"/>
        </w:rPr>
        <w:br/>
      </w:r>
      <w:r w:rsidRPr="00DE3869">
        <w:rPr>
          <w:color w:val="75715E"/>
          <w:sz w:val="32"/>
          <w:szCs w:val="32"/>
        </w:rPr>
        <w:lastRenderedPageBreak/>
        <w:t xml:space="preserve">    :param autor: string con el nombre del autor a buscar</w:t>
      </w:r>
      <w:r w:rsidRPr="00DE3869">
        <w:rPr>
          <w:color w:val="75715E"/>
          <w:sz w:val="32"/>
          <w:szCs w:val="32"/>
        </w:rPr>
        <w:br/>
        <w:t xml:space="preserve">    :return: un objeto tipo QuerySet de Django con las tesis encontradas</w:t>
      </w:r>
      <w:r w:rsidRPr="00DE3869">
        <w:rPr>
          <w:color w:val="75715E"/>
          <w:sz w:val="32"/>
          <w:szCs w:val="32"/>
        </w:rPr>
        <w:br/>
        <w:t xml:space="preserve">    '''</w:t>
      </w:r>
      <w:r w:rsidRPr="00DE3869">
        <w:rPr>
          <w:color w:val="75715E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Tesis.objects.filter(</w:t>
      </w:r>
      <w:r w:rsidRPr="00DE3869">
        <w:rPr>
          <w:i/>
          <w:iCs/>
          <w:color w:val="FD971F"/>
          <w:sz w:val="32"/>
          <w:szCs w:val="32"/>
        </w:rPr>
        <w:t>estudiantes__nombreApellidos__icontains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autor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FiltTesisPorNombreProvincia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prov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Tesis.objects.filter(</w:t>
      </w:r>
      <w:r w:rsidRPr="00DE3869">
        <w:rPr>
          <w:i/>
          <w:iCs/>
          <w:color w:val="FD971F"/>
          <w:sz w:val="32"/>
          <w:szCs w:val="32"/>
        </w:rPr>
        <w:t>estudiantes__provincia__nombre__icontains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prov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FiltTesisPorCentroTrabajo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centro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Tesis.objects.filter(</w:t>
      </w:r>
      <w:r w:rsidRPr="00DE3869">
        <w:rPr>
          <w:i/>
          <w:iCs/>
          <w:color w:val="FD971F"/>
          <w:sz w:val="32"/>
          <w:szCs w:val="32"/>
        </w:rPr>
        <w:t>estudiantes__centroTrabajo__icontains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centro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FiltTesisPorCargo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cargo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Tesis.objects.filter(</w:t>
      </w:r>
      <w:r w:rsidRPr="00DE3869">
        <w:rPr>
          <w:i/>
          <w:iCs/>
          <w:color w:val="FD971F"/>
          <w:sz w:val="32"/>
          <w:szCs w:val="32"/>
        </w:rPr>
        <w:t>estudiantes__cargo__icontains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cargo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FiltTesisPorPalabras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palabras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color w:val="F8F8F2"/>
          <w:sz w:val="32"/>
          <w:szCs w:val="32"/>
        </w:rPr>
        <w:t xml:space="preserve">query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Tesis.objects.filter(</w:t>
      </w:r>
      <w:r w:rsidRPr="00DE3869">
        <w:rPr>
          <w:i/>
          <w:iCs/>
          <w:color w:val="FD971F"/>
          <w:sz w:val="32"/>
          <w:szCs w:val="32"/>
        </w:rPr>
        <w:t>palabras__palabra__icontains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palabras</w:t>
      </w:r>
      <w:r w:rsidRPr="00DE3869">
        <w:rPr>
          <w:color w:val="F8F8F2"/>
          <w:sz w:val="32"/>
          <w:szCs w:val="32"/>
        </w:rPr>
        <w:t>[</w:t>
      </w:r>
      <w:r w:rsidRPr="00DE3869">
        <w:rPr>
          <w:color w:val="AE81FF"/>
          <w:sz w:val="32"/>
          <w:szCs w:val="32"/>
        </w:rPr>
        <w:t>0</w:t>
      </w:r>
      <w:r w:rsidRPr="00DE3869">
        <w:rPr>
          <w:color w:val="F8F8F2"/>
          <w:sz w:val="32"/>
          <w:szCs w:val="32"/>
        </w:rPr>
        <w:t>])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for </w:t>
      </w:r>
      <w:r w:rsidRPr="00DE3869">
        <w:rPr>
          <w:color w:val="F8F8F2"/>
          <w:sz w:val="32"/>
          <w:szCs w:val="32"/>
        </w:rPr>
        <w:t xml:space="preserve">indice </w:t>
      </w:r>
      <w:r w:rsidRPr="00DE3869">
        <w:rPr>
          <w:i/>
          <w:iCs/>
          <w:color w:val="66D9EF"/>
          <w:sz w:val="32"/>
          <w:szCs w:val="32"/>
        </w:rPr>
        <w:t xml:space="preserve">in </w:t>
      </w:r>
      <w:r w:rsidRPr="00DE3869">
        <w:rPr>
          <w:color w:val="66D9EF"/>
          <w:sz w:val="32"/>
          <w:szCs w:val="32"/>
        </w:rPr>
        <w:t>range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AE81FF"/>
          <w:sz w:val="32"/>
          <w:szCs w:val="32"/>
        </w:rPr>
        <w:t>1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66D9EF"/>
          <w:sz w:val="32"/>
          <w:szCs w:val="32"/>
        </w:rPr>
        <w:t>len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palabras</w:t>
      </w:r>
      <w:r w:rsidRPr="00DE3869">
        <w:rPr>
          <w:color w:val="F8F8F2"/>
          <w:sz w:val="32"/>
          <w:szCs w:val="32"/>
        </w:rPr>
        <w:t>))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    </w:t>
      </w:r>
      <w:r w:rsidRPr="00DE3869">
        <w:rPr>
          <w:color w:val="F8F8F2"/>
          <w:sz w:val="32"/>
          <w:szCs w:val="32"/>
        </w:rPr>
        <w:t xml:space="preserve">query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query.filter(</w:t>
      </w:r>
      <w:r w:rsidRPr="00DE3869">
        <w:rPr>
          <w:i/>
          <w:iCs/>
          <w:color w:val="FD971F"/>
          <w:sz w:val="32"/>
          <w:szCs w:val="32"/>
        </w:rPr>
        <w:t>palabras__palabra__icontains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palabras</w:t>
      </w:r>
      <w:r w:rsidRPr="00DE3869">
        <w:rPr>
          <w:color w:val="F8F8F2"/>
          <w:sz w:val="32"/>
          <w:szCs w:val="32"/>
        </w:rPr>
        <w:t>[indice])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lastRenderedPageBreak/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SubFiltTesisPorNombreOrganismo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organism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.filter(</w:t>
      </w:r>
      <w:r w:rsidRPr="00DE3869">
        <w:rPr>
          <w:i/>
          <w:iCs/>
          <w:color w:val="FD971F"/>
          <w:sz w:val="32"/>
          <w:szCs w:val="32"/>
        </w:rPr>
        <w:t>organismo__nombre__icontains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organism</w:t>
      </w:r>
      <w:r w:rsidRPr="00DE3869">
        <w:rPr>
          <w:color w:val="F8F8F2"/>
          <w:sz w:val="32"/>
          <w:szCs w:val="32"/>
        </w:rPr>
        <w:t>).distinct()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SubFiltTesisPorNombreAutor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autor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.filter(</w:t>
      </w:r>
      <w:r w:rsidRPr="00DE3869">
        <w:rPr>
          <w:i/>
          <w:iCs/>
          <w:color w:val="FD971F"/>
          <w:sz w:val="32"/>
          <w:szCs w:val="32"/>
        </w:rPr>
        <w:t>estudiantes__nombreApellidos__icontains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autor</w:t>
      </w:r>
      <w:r w:rsidRPr="00DE3869">
        <w:rPr>
          <w:color w:val="F8F8F2"/>
          <w:sz w:val="32"/>
          <w:szCs w:val="32"/>
        </w:rPr>
        <w:t>).distinct()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SubFiltTesisPorNombreProvincia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prov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.filter(</w:t>
      </w:r>
      <w:r w:rsidRPr="00DE3869">
        <w:rPr>
          <w:i/>
          <w:iCs/>
          <w:color w:val="FD971F"/>
          <w:sz w:val="32"/>
          <w:szCs w:val="32"/>
        </w:rPr>
        <w:t>estudiantes__provincia__nombre__icontains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prov</w:t>
      </w:r>
      <w:r w:rsidRPr="00DE3869">
        <w:rPr>
          <w:color w:val="F8F8F2"/>
          <w:sz w:val="32"/>
          <w:szCs w:val="32"/>
        </w:rPr>
        <w:t>).distinct()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SubFiltTesisPorCentroTrabajo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centro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.filter(</w:t>
      </w:r>
      <w:r w:rsidRPr="00DE3869">
        <w:rPr>
          <w:i/>
          <w:iCs/>
          <w:color w:val="FD971F"/>
          <w:sz w:val="32"/>
          <w:szCs w:val="32"/>
        </w:rPr>
        <w:t>estudiantes__centroTrabajo__icontains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centro</w:t>
      </w:r>
      <w:r w:rsidRPr="00DE3869">
        <w:rPr>
          <w:color w:val="F8F8F2"/>
          <w:sz w:val="32"/>
          <w:szCs w:val="32"/>
        </w:rPr>
        <w:t>).distinct()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SubFiltTesisPorCargo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cargo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.filter(</w:t>
      </w:r>
      <w:r w:rsidRPr="00DE3869">
        <w:rPr>
          <w:i/>
          <w:iCs/>
          <w:color w:val="FD971F"/>
          <w:sz w:val="32"/>
          <w:szCs w:val="32"/>
        </w:rPr>
        <w:t>estudiantes__cargo__icontains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cargo</w:t>
      </w:r>
      <w:r w:rsidRPr="00DE3869">
        <w:rPr>
          <w:color w:val="F8F8F2"/>
          <w:sz w:val="32"/>
          <w:szCs w:val="32"/>
        </w:rPr>
        <w:t>).distinct()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</w:r>
      <w:r w:rsidRPr="00DE3869">
        <w:rPr>
          <w:i/>
          <w:iCs/>
          <w:color w:val="66D9EF"/>
          <w:sz w:val="32"/>
          <w:szCs w:val="32"/>
        </w:rPr>
        <w:t xml:space="preserve">def </w:t>
      </w:r>
      <w:r w:rsidRPr="00DE3869">
        <w:rPr>
          <w:color w:val="A6E22E"/>
          <w:sz w:val="32"/>
          <w:szCs w:val="32"/>
        </w:rPr>
        <w:t>SubFiltTesisPorPalabras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palabras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</w:r>
      <w:r w:rsidRPr="00DE3869">
        <w:rPr>
          <w:color w:val="F92672"/>
          <w:sz w:val="32"/>
          <w:szCs w:val="32"/>
        </w:rPr>
        <w:br/>
        <w:t xml:space="preserve">    </w:t>
      </w:r>
      <w:r w:rsidRPr="00DE3869">
        <w:rPr>
          <w:color w:val="F8F8F2"/>
          <w:sz w:val="32"/>
          <w:szCs w:val="32"/>
        </w:rPr>
        <w:t xml:space="preserve">result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i/>
          <w:iCs/>
          <w:color w:val="FD971F"/>
          <w:sz w:val="32"/>
          <w:szCs w:val="32"/>
        </w:rPr>
        <w:t>query</w:t>
      </w:r>
      <w:r w:rsidRPr="00DE3869">
        <w:rPr>
          <w:color w:val="F8F8F2"/>
          <w:sz w:val="32"/>
          <w:szCs w:val="32"/>
        </w:rPr>
        <w:t>.filter(</w:t>
      </w:r>
      <w:r w:rsidRPr="00DE3869">
        <w:rPr>
          <w:i/>
          <w:iCs/>
          <w:color w:val="FD971F"/>
          <w:sz w:val="32"/>
          <w:szCs w:val="32"/>
        </w:rPr>
        <w:t>palabras__palabra__icontains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palabras</w:t>
      </w:r>
      <w:r w:rsidRPr="00DE3869">
        <w:rPr>
          <w:color w:val="F8F8F2"/>
          <w:sz w:val="32"/>
          <w:szCs w:val="32"/>
        </w:rPr>
        <w:t>[</w:t>
      </w:r>
      <w:r w:rsidRPr="00DE3869">
        <w:rPr>
          <w:color w:val="AE81FF"/>
          <w:sz w:val="32"/>
          <w:szCs w:val="32"/>
        </w:rPr>
        <w:t>0</w:t>
      </w:r>
      <w:r w:rsidRPr="00DE3869">
        <w:rPr>
          <w:color w:val="F8F8F2"/>
          <w:sz w:val="32"/>
          <w:szCs w:val="32"/>
        </w:rPr>
        <w:t>])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for </w:t>
      </w:r>
      <w:r w:rsidRPr="00DE3869">
        <w:rPr>
          <w:color w:val="F8F8F2"/>
          <w:sz w:val="32"/>
          <w:szCs w:val="32"/>
        </w:rPr>
        <w:t xml:space="preserve">indice </w:t>
      </w:r>
      <w:r w:rsidRPr="00DE3869">
        <w:rPr>
          <w:i/>
          <w:iCs/>
          <w:color w:val="66D9EF"/>
          <w:sz w:val="32"/>
          <w:szCs w:val="32"/>
        </w:rPr>
        <w:t xml:space="preserve">in </w:t>
      </w:r>
      <w:r w:rsidRPr="00DE3869">
        <w:rPr>
          <w:color w:val="66D9EF"/>
          <w:sz w:val="32"/>
          <w:szCs w:val="32"/>
        </w:rPr>
        <w:t>range</w:t>
      </w:r>
      <w:r w:rsidRPr="00DE3869">
        <w:rPr>
          <w:color w:val="F8F8F2"/>
          <w:sz w:val="32"/>
          <w:szCs w:val="32"/>
        </w:rPr>
        <w:t>(</w:t>
      </w:r>
      <w:r w:rsidRPr="00DE3869">
        <w:rPr>
          <w:color w:val="AE81FF"/>
          <w:sz w:val="32"/>
          <w:szCs w:val="32"/>
        </w:rPr>
        <w:t>1</w:t>
      </w:r>
      <w:r w:rsidRPr="00DE3869">
        <w:rPr>
          <w:color w:val="CC7832"/>
          <w:sz w:val="32"/>
          <w:szCs w:val="32"/>
        </w:rPr>
        <w:t xml:space="preserve">, </w:t>
      </w:r>
      <w:r w:rsidRPr="00DE3869">
        <w:rPr>
          <w:color w:val="66D9EF"/>
          <w:sz w:val="32"/>
          <w:szCs w:val="32"/>
        </w:rPr>
        <w:t>len</w:t>
      </w:r>
      <w:r w:rsidRPr="00DE3869">
        <w:rPr>
          <w:color w:val="F8F8F2"/>
          <w:sz w:val="32"/>
          <w:szCs w:val="32"/>
        </w:rPr>
        <w:t>(</w:t>
      </w:r>
      <w:r w:rsidRPr="00DE3869">
        <w:rPr>
          <w:i/>
          <w:iCs/>
          <w:color w:val="FD971F"/>
          <w:sz w:val="32"/>
          <w:szCs w:val="32"/>
        </w:rPr>
        <w:t>palabras</w:t>
      </w:r>
      <w:r w:rsidRPr="00DE3869">
        <w:rPr>
          <w:color w:val="F8F8F2"/>
          <w:sz w:val="32"/>
          <w:szCs w:val="32"/>
        </w:rPr>
        <w:t>))</w:t>
      </w:r>
      <w:r w:rsidRPr="00DE3869">
        <w:rPr>
          <w:color w:val="F92672"/>
          <w:sz w:val="32"/>
          <w:szCs w:val="32"/>
        </w:rPr>
        <w:t>:</w:t>
      </w:r>
      <w:r w:rsidRPr="00DE3869">
        <w:rPr>
          <w:color w:val="F92672"/>
          <w:sz w:val="32"/>
          <w:szCs w:val="32"/>
        </w:rPr>
        <w:br/>
      </w:r>
      <w:r w:rsidRPr="00DE3869">
        <w:rPr>
          <w:color w:val="F92672"/>
          <w:sz w:val="32"/>
          <w:szCs w:val="32"/>
        </w:rPr>
        <w:lastRenderedPageBreak/>
        <w:t xml:space="preserve">        </w:t>
      </w:r>
      <w:r w:rsidRPr="00DE3869">
        <w:rPr>
          <w:color w:val="F8F8F2"/>
          <w:sz w:val="32"/>
          <w:szCs w:val="32"/>
        </w:rPr>
        <w:t xml:space="preserve">result </w:t>
      </w:r>
      <w:r w:rsidRPr="00DE3869">
        <w:rPr>
          <w:color w:val="F92672"/>
          <w:sz w:val="32"/>
          <w:szCs w:val="32"/>
        </w:rPr>
        <w:t xml:space="preserve">= </w:t>
      </w:r>
      <w:r w:rsidRPr="00DE3869">
        <w:rPr>
          <w:color w:val="F8F8F2"/>
          <w:sz w:val="32"/>
          <w:szCs w:val="32"/>
        </w:rPr>
        <w:t>result.filter(</w:t>
      </w:r>
      <w:r w:rsidRPr="00DE3869">
        <w:rPr>
          <w:i/>
          <w:iCs/>
          <w:color w:val="FD971F"/>
          <w:sz w:val="32"/>
          <w:szCs w:val="32"/>
        </w:rPr>
        <w:t>palabras__palabra__icontains</w:t>
      </w:r>
      <w:r w:rsidRPr="00DE3869">
        <w:rPr>
          <w:color w:val="F92672"/>
          <w:sz w:val="32"/>
          <w:szCs w:val="32"/>
        </w:rPr>
        <w:t>=</w:t>
      </w:r>
      <w:r w:rsidRPr="00DE3869">
        <w:rPr>
          <w:i/>
          <w:iCs/>
          <w:color w:val="FD971F"/>
          <w:sz w:val="32"/>
          <w:szCs w:val="32"/>
        </w:rPr>
        <w:t>palabras</w:t>
      </w:r>
      <w:r w:rsidRPr="00DE3869">
        <w:rPr>
          <w:color w:val="F8F8F2"/>
          <w:sz w:val="32"/>
          <w:szCs w:val="32"/>
        </w:rPr>
        <w:t>[indice])</w:t>
      </w:r>
      <w:r w:rsidRPr="00DE3869">
        <w:rPr>
          <w:color w:val="F8F8F2"/>
          <w:sz w:val="32"/>
          <w:szCs w:val="32"/>
        </w:rPr>
        <w:br/>
      </w:r>
      <w:r w:rsidRPr="00DE3869">
        <w:rPr>
          <w:color w:val="F8F8F2"/>
          <w:sz w:val="32"/>
          <w:szCs w:val="32"/>
        </w:rPr>
        <w:br/>
        <w:t xml:space="preserve">    </w:t>
      </w:r>
      <w:r w:rsidRPr="00DE3869">
        <w:rPr>
          <w:i/>
          <w:iCs/>
          <w:color w:val="66D9EF"/>
          <w:sz w:val="32"/>
          <w:szCs w:val="32"/>
        </w:rPr>
        <w:t xml:space="preserve">return </w:t>
      </w:r>
      <w:r w:rsidRPr="00DE3869">
        <w:rPr>
          <w:color w:val="F8F8F2"/>
          <w:sz w:val="32"/>
          <w:szCs w:val="32"/>
        </w:rPr>
        <w:t>result.distinct()</w:t>
      </w:r>
    </w:p>
    <w:p w:rsidR="00EB1A53" w:rsidRPr="00DE3869" w:rsidRDefault="001A18AC" w:rsidP="00067CEC">
      <w:pPr>
        <w:rPr>
          <w:sz w:val="32"/>
          <w:szCs w:val="32"/>
        </w:rPr>
      </w:pPr>
      <w:r w:rsidRPr="00DE3869">
        <w:rPr>
          <w:sz w:val="32"/>
          <w:szCs w:val="32"/>
        </w:rPr>
        <w:t xml:space="preserve"> </w:t>
      </w:r>
    </w:p>
    <w:p w:rsidR="00080EAC" w:rsidRPr="00DE3869" w:rsidRDefault="00080EAC" w:rsidP="00067CEC">
      <w:pPr>
        <w:rPr>
          <w:sz w:val="32"/>
          <w:szCs w:val="32"/>
        </w:rPr>
      </w:pPr>
    </w:p>
    <w:sectPr w:rsidR="00080EAC" w:rsidRPr="00DE3869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58A" w:rsidRDefault="00AB458A">
      <w:pPr>
        <w:spacing w:before="0" w:after="0" w:line="240" w:lineRule="auto"/>
      </w:pPr>
      <w:r>
        <w:separator/>
      </w:r>
    </w:p>
  </w:endnote>
  <w:endnote w:type="continuationSeparator" w:id="0">
    <w:p w:rsidR="00AB458A" w:rsidRDefault="00AB45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3E8" w:rsidRPr="00CF40D8" w:rsidRDefault="007D23E8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264791">
      <w:rPr>
        <w:noProof/>
      </w:rPr>
      <w:t>3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58A" w:rsidRDefault="00AB458A">
      <w:pPr>
        <w:spacing w:before="0" w:after="0" w:line="240" w:lineRule="auto"/>
      </w:pPr>
      <w:r>
        <w:separator/>
      </w:r>
    </w:p>
  </w:footnote>
  <w:footnote w:type="continuationSeparator" w:id="0">
    <w:p w:rsidR="00AB458A" w:rsidRDefault="00AB45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EC"/>
    <w:rsid w:val="00061E55"/>
    <w:rsid w:val="00062F8F"/>
    <w:rsid w:val="00067CEC"/>
    <w:rsid w:val="00080EAC"/>
    <w:rsid w:val="000D053A"/>
    <w:rsid w:val="00162E13"/>
    <w:rsid w:val="00166999"/>
    <w:rsid w:val="001A18AC"/>
    <w:rsid w:val="001A1FF5"/>
    <w:rsid w:val="001E7CE0"/>
    <w:rsid w:val="00203A94"/>
    <w:rsid w:val="002048EC"/>
    <w:rsid w:val="00210D08"/>
    <w:rsid w:val="00246E4E"/>
    <w:rsid w:val="00254BFC"/>
    <w:rsid w:val="00264791"/>
    <w:rsid w:val="002C6997"/>
    <w:rsid w:val="002D0521"/>
    <w:rsid w:val="00315DF0"/>
    <w:rsid w:val="00340910"/>
    <w:rsid w:val="00391070"/>
    <w:rsid w:val="003A5D16"/>
    <w:rsid w:val="00406487"/>
    <w:rsid w:val="004241E5"/>
    <w:rsid w:val="00490425"/>
    <w:rsid w:val="004C7BC9"/>
    <w:rsid w:val="00502B52"/>
    <w:rsid w:val="0052431A"/>
    <w:rsid w:val="005350B4"/>
    <w:rsid w:val="00535F0C"/>
    <w:rsid w:val="005E704C"/>
    <w:rsid w:val="005E727E"/>
    <w:rsid w:val="00650176"/>
    <w:rsid w:val="00652A01"/>
    <w:rsid w:val="00665D3D"/>
    <w:rsid w:val="00681314"/>
    <w:rsid w:val="006C7139"/>
    <w:rsid w:val="006F6D69"/>
    <w:rsid w:val="0071452F"/>
    <w:rsid w:val="007604C2"/>
    <w:rsid w:val="00763CEF"/>
    <w:rsid w:val="0076466F"/>
    <w:rsid w:val="007C7561"/>
    <w:rsid w:val="007D23E8"/>
    <w:rsid w:val="007E2A09"/>
    <w:rsid w:val="00806A60"/>
    <w:rsid w:val="00811065"/>
    <w:rsid w:val="00852D90"/>
    <w:rsid w:val="0087552D"/>
    <w:rsid w:val="008A2161"/>
    <w:rsid w:val="008B5C0D"/>
    <w:rsid w:val="008D16B9"/>
    <w:rsid w:val="008D4AB4"/>
    <w:rsid w:val="0099638C"/>
    <w:rsid w:val="009D2D39"/>
    <w:rsid w:val="009F48DB"/>
    <w:rsid w:val="009F60F2"/>
    <w:rsid w:val="00A13C76"/>
    <w:rsid w:val="00A16148"/>
    <w:rsid w:val="00A3538A"/>
    <w:rsid w:val="00A4285A"/>
    <w:rsid w:val="00AB458A"/>
    <w:rsid w:val="00AD3E36"/>
    <w:rsid w:val="00AE339C"/>
    <w:rsid w:val="00BA7F8A"/>
    <w:rsid w:val="00BB1960"/>
    <w:rsid w:val="00C2009F"/>
    <w:rsid w:val="00C24251"/>
    <w:rsid w:val="00C30E71"/>
    <w:rsid w:val="00CB02A0"/>
    <w:rsid w:val="00CB3FCA"/>
    <w:rsid w:val="00CC34C9"/>
    <w:rsid w:val="00CD2835"/>
    <w:rsid w:val="00CF40D8"/>
    <w:rsid w:val="00D31BB0"/>
    <w:rsid w:val="00D559F4"/>
    <w:rsid w:val="00DC083A"/>
    <w:rsid w:val="00DD55D9"/>
    <w:rsid w:val="00DE3869"/>
    <w:rsid w:val="00DF14A1"/>
    <w:rsid w:val="00DF283D"/>
    <w:rsid w:val="00EA3D45"/>
    <w:rsid w:val="00EB1A53"/>
    <w:rsid w:val="00F50981"/>
    <w:rsid w:val="00F61A84"/>
    <w:rsid w:val="00F63B4E"/>
    <w:rsid w:val="00FC3807"/>
    <w:rsid w:val="00FD5B97"/>
    <w:rsid w:val="00FE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9DAB3D"/>
  <w15:docId w15:val="{D25F366F-BACE-4B34-8F39-DC7A0906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7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727E"/>
    <w:rPr>
      <w:rFonts w:ascii="Courier New" w:eastAsia="Times New Roman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CC941-23F4-45C2-AA8A-3B2C885E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218</TotalTime>
  <Pages>1</Pages>
  <Words>5809</Words>
  <Characters>31951</Characters>
  <Application>Microsoft Office Word</Application>
  <DocSecurity>0</DocSecurity>
  <Lines>266</Lines>
  <Paragraphs>75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Manual Técnico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>UH</Company>
  <LinksUpToDate>false</LinksUpToDate>
  <CharactersWithSpaces>37685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Rayniel Ramos González</dc:creator>
  <cp:keywords>Base de datos II</cp:keywords>
  <cp:lastModifiedBy>LsW</cp:lastModifiedBy>
  <cp:revision>6</cp:revision>
  <dcterms:created xsi:type="dcterms:W3CDTF">2018-04-23T14:56:00Z</dcterms:created>
  <dcterms:modified xsi:type="dcterms:W3CDTF">2018-04-25T19:28:00Z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