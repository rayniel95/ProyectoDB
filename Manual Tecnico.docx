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7E2A09" w:rsidRDefault="0087552D" w:rsidP="00067CEC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BAC24CC" wp14:editId="260C8FC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3E8" w:rsidRPr="00C84D22" w:rsidRDefault="007D23E8">
                                <w:pPr>
                                  <w:pStyle w:val="Informacindecontacto"/>
                                </w:pPr>
                                <w:sdt>
                                  <w:sdtPr>
                                    <w:rPr>
                                      <w:lang w:val="es-ES_tradnl"/>
                                    </w:rPr>
                                    <w:alias w:val="Nombre"/>
                                    <w:tag w:val=""/>
                                    <w:id w:val="-15092028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Rayniel Ramos Gonzalez</w:t>
                                    </w:r>
                                  </w:sdtContent>
                                </w:sdt>
                                <w:r w:rsidRPr="00C84D22">
                                  <w:t> | </w:t>
                                </w:r>
                                <w:sdt>
                                  <w:sdtPr>
                                    <w:alias w:val="Nombre de la asignatura"/>
                                    <w:tag w:val=""/>
                                    <w:id w:val="-728219936"/>
                                    <w:placeholder>
                                      <w:docPart w:val="0A2A2F594D304266B12763271B2BCE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Base de datos 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24C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p8fgIAAGQ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" o:allowoverlap="f" filled="f" stroked="f" strokeweight=".5pt">
                    <v:textbox style="mso-fit-shape-to-text:t" inset="0,,0">
                      <w:txbxContent>
                        <w:p w:rsidR="007D23E8" w:rsidRPr="00C84D22" w:rsidRDefault="007D23E8">
                          <w:pPr>
                            <w:pStyle w:val="Informacindecontacto"/>
                          </w:pPr>
                          <w:sdt>
                            <w:sdtPr>
                              <w:rPr>
                                <w:lang w:val="es-ES_tradnl"/>
                              </w:rPr>
                              <w:alias w:val="Nombre"/>
                              <w:tag w:val=""/>
                              <w:id w:val="-15092028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Rayniel Ramos Gonzalez</w:t>
                              </w:r>
                            </w:sdtContent>
                          </w:sdt>
                          <w:r w:rsidRPr="00C84D22">
                            <w:t> | </w:t>
                          </w:r>
                          <w:sdt>
                            <w:sdtPr>
                              <w:alias w:val="Nombre de la asignatura"/>
                              <w:tag w:val=""/>
                              <w:id w:val="-728219936"/>
                              <w:placeholder>
                                <w:docPart w:val="0A2A2F594D304266B12763271B2BCEC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t>Base de datos II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AF3E3A9" wp14:editId="0971B09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7D23E8" w:rsidRPr="00C84D22" w:rsidRDefault="00FE0C19">
                                    <w:pPr>
                                      <w:pStyle w:val="Ttulo"/>
                                    </w:pPr>
                                    <w:r>
                                      <w:t>Manual T</w:t>
                                    </w:r>
                                    <w:r>
                                      <w:rPr>
                                        <w:rFonts w:ascii="Constantia" w:hAnsi="Constantia"/>
                                      </w:rPr>
                                      <w:t>é</w:t>
                                    </w:r>
                                    <w:r>
                                      <w:t>cnico</w:t>
                                    </w:r>
                                  </w:p>
                                </w:sdtContent>
                              </w:sdt>
                              <w:p w:rsidR="007D23E8" w:rsidRPr="00C84D22" w:rsidRDefault="007D23E8" w:rsidP="00067CEC">
                                <w:pPr>
                                  <w:pStyle w:val="Subttulo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F3E3A9" id="Cuadro de texto 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D23E8" w:rsidRPr="00C84D22" w:rsidRDefault="00FE0C19">
                              <w:pPr>
                                <w:pStyle w:val="Ttulo"/>
                              </w:pPr>
                              <w:r>
                                <w:t>Manual T</w:t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>é</w:t>
                              </w:r>
                              <w:r>
                                <w:t>cnico</w:t>
                              </w:r>
                            </w:p>
                          </w:sdtContent>
                        </w:sdt>
                        <w:p w:rsidR="007D23E8" w:rsidRPr="00C84D22" w:rsidRDefault="007D23E8" w:rsidP="00067CEC">
                          <w:pPr>
                            <w:pStyle w:val="Subttulo"/>
                            <w:jc w:val="left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6990AE21" wp14:editId="6E750BF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End w:id="0" w:displacedByCustomXml="prev"/>
    <w:bookmarkEnd w:id="1" w:displacedByCustomXml="prev"/>
    <w:p w:rsidR="00067CEC" w:rsidRDefault="00067CEC" w:rsidP="00067CEC">
      <w:pPr>
        <w:pStyle w:val="Sinespaciado"/>
      </w:pPr>
    </w:p>
    <w:p w:rsidR="00391070" w:rsidRDefault="00067CEC" w:rsidP="00391070">
      <w:pPr>
        <w:spacing w:after="200"/>
      </w:pPr>
      <w:r>
        <w:br w:type="page"/>
      </w:r>
    </w:p>
    <w:p w:rsidR="00391070" w:rsidRDefault="00391070" w:rsidP="00391070">
      <w:pPr>
        <w:pStyle w:val="Ttulo1"/>
      </w:pPr>
      <w:r>
        <w:lastRenderedPageBreak/>
        <w:t>Nombre del software:</w:t>
      </w:r>
    </w:p>
    <w:p w:rsidR="00391070" w:rsidRPr="00391070" w:rsidRDefault="00391070" w:rsidP="00391070">
      <w:r>
        <w:t>GBDE (Gestor de Base de Datos de Estudiantes)</w:t>
      </w:r>
    </w:p>
    <w:p w:rsidR="00391070" w:rsidRDefault="00391070" w:rsidP="00391070">
      <w:pPr>
        <w:pStyle w:val="Ttulo1"/>
      </w:pPr>
      <w:r>
        <w:t>Autor:</w:t>
      </w:r>
    </w:p>
    <w:p w:rsidR="00391070" w:rsidRDefault="00391070" w:rsidP="00391070">
      <w:r>
        <w:t xml:space="preserve">Rayniel Ramos </w:t>
      </w:r>
      <w:r w:rsidR="001A1FF5">
        <w:t>González</w:t>
      </w:r>
    </w:p>
    <w:p w:rsidR="00391070" w:rsidRDefault="00391070" w:rsidP="00391070">
      <w:pPr>
        <w:pStyle w:val="Ttulo1"/>
      </w:pPr>
      <w:bookmarkStart w:id="2" w:name="_GoBack"/>
      <w:bookmarkEnd w:id="2"/>
    </w:p>
    <w:p w:rsidR="00391070" w:rsidRPr="00391070" w:rsidRDefault="00391070" w:rsidP="00391070"/>
    <w:p w:rsidR="00067CEC" w:rsidRDefault="00391070" w:rsidP="00067CEC">
      <w:pPr>
        <w:pStyle w:val="Ttulo1"/>
      </w:pPr>
      <w:r>
        <w:br w:type="page"/>
      </w:r>
      <w:r w:rsidR="00067CEC">
        <w:lastRenderedPageBreak/>
        <w:t>Estructura del proyecto:</w:t>
      </w:r>
    </w:p>
    <w:p w:rsidR="00067CEC" w:rsidRDefault="00067CEC" w:rsidP="00D559F4">
      <w:pPr>
        <w:pStyle w:val="Ttulo1"/>
      </w:pPr>
      <w:r>
        <w:t>Carpeta TesisControlDB:</w:t>
      </w:r>
    </w:p>
    <w:p w:rsidR="00067CEC" w:rsidRDefault="00067CEC" w:rsidP="00067CEC">
      <w:r>
        <w:t>En esta carpeta se encuentran</w:t>
      </w:r>
      <w:r w:rsidR="00061E55">
        <w:t xml:space="preserve"> los distintos archivos donde se guardan las consultas realizadas de los distintos tipos de usuarios, cada archivo tiene el nombre del usuario que realizo la consulta, además </w:t>
      </w:r>
      <w:r w:rsidR="001A1FF5">
        <w:t>está</w:t>
      </w:r>
      <w:r w:rsidR="00061E55">
        <w:t xml:space="preserve"> el manage.py, script que permite realizar todas las operaciones permitidas por Django sobre el proyecto, ver la documentación de Django 1.8 para </w:t>
      </w:r>
      <w:r w:rsidR="001A1FF5">
        <w:t>más</w:t>
      </w:r>
      <w:r w:rsidR="00061E55">
        <w:t xml:space="preserve"> información. </w:t>
      </w:r>
      <w:r w:rsidR="001A1FF5">
        <w:t>También</w:t>
      </w:r>
      <w:r w:rsidR="00061E55">
        <w:t xml:space="preserve"> se encuentra la base de </w:t>
      </w:r>
      <w:r w:rsidR="00D559F4">
        <w:t xml:space="preserve">datos, con el </w:t>
      </w:r>
      <w:r w:rsidR="001A1FF5">
        <w:t>nombre</w:t>
      </w:r>
      <w:r w:rsidR="00D559F4">
        <w:t xml:space="preserve"> db.sqlite3, al ser un archivo de base de datos sqlite3 acepta todas las opciones del manejo con la API de </w:t>
      </w:r>
      <w:r w:rsidR="001A1FF5">
        <w:t>sqlite3,</w:t>
      </w:r>
      <w:r w:rsidR="00D559F4">
        <w:t xml:space="preserve"> aunque no se aconseja agregar, modificar o eliminar datos, o realizar ninguna otra operación con ningún programa que no sea el </w:t>
      </w:r>
      <w:r w:rsidR="001A1FF5">
        <w:t>script</w:t>
      </w:r>
      <w:r w:rsidR="00D559F4">
        <w:t xml:space="preserve"> de manage.py.</w:t>
      </w:r>
    </w:p>
    <w:p w:rsidR="00061E55" w:rsidRDefault="00061E55" w:rsidP="00D559F4">
      <w:pPr>
        <w:pStyle w:val="Ttulo1"/>
      </w:pPr>
      <w:r>
        <w:t>Carpeta .idea:</w:t>
      </w:r>
    </w:p>
    <w:p w:rsidR="00061E55" w:rsidRDefault="001A1FF5" w:rsidP="00067CEC">
      <w:r>
        <w:t>Información</w:t>
      </w:r>
      <w:r w:rsidR="00061E55">
        <w:t xml:space="preserve"> referente al IDE PyCharm.</w:t>
      </w:r>
    </w:p>
    <w:p w:rsidR="00061E55" w:rsidRDefault="00061E55" w:rsidP="00D559F4">
      <w:pPr>
        <w:pStyle w:val="Ttulo1"/>
      </w:pPr>
      <w:r>
        <w:t>Carpeta .spyproject:</w:t>
      </w:r>
    </w:p>
    <w:p w:rsidR="00061E55" w:rsidRDefault="001A1FF5" w:rsidP="00067CEC">
      <w:r>
        <w:t>Información</w:t>
      </w:r>
      <w:r w:rsidR="00061E55">
        <w:t xml:space="preserve"> referente al IDE Spyder.</w:t>
      </w:r>
    </w:p>
    <w:p w:rsidR="00061E55" w:rsidRDefault="00061E55" w:rsidP="00D559F4">
      <w:pPr>
        <w:pStyle w:val="Ttulo1"/>
      </w:pPr>
      <w:r>
        <w:t>Carpeta DB:</w:t>
      </w:r>
    </w:p>
    <w:p w:rsidR="00061E55" w:rsidRDefault="00061E55" w:rsidP="00067CEC">
      <w:r>
        <w:t>En esta carpeta se encuentr</w:t>
      </w:r>
      <w:r w:rsidR="00D559F4">
        <w:t xml:space="preserve">a la app del proyecto como tal. En ella </w:t>
      </w:r>
      <w:r w:rsidR="001A1FF5">
        <w:t>identificamos la carpeta migrations</w:t>
      </w:r>
      <w:r w:rsidR="00D559F4">
        <w:t xml:space="preserve">, la cual contiene todas las migraciones hechas a la base de datos del proyecto desde que comenzó a construirse. </w:t>
      </w:r>
      <w:r w:rsidR="001A1FF5">
        <w:t>También</w:t>
      </w:r>
      <w:r w:rsidR="00D559F4">
        <w:t xml:space="preserve"> </w:t>
      </w:r>
      <w:r w:rsidR="001A1FF5">
        <w:t>está</w:t>
      </w:r>
      <w:r w:rsidR="00D559F4">
        <w:t xml:space="preserve"> la </w:t>
      </w:r>
      <w:r w:rsidR="001A1FF5">
        <w:t>carpeta</w:t>
      </w:r>
      <w:r w:rsidR="00D559F4">
        <w:t xml:space="preserve"> template, en esta carpeta se encuentra las distinta</w:t>
      </w:r>
      <w:r w:rsidR="005E727E">
        <w:t xml:space="preserve">s </w:t>
      </w:r>
      <w:r w:rsidR="001A1FF5">
        <w:t>páginas</w:t>
      </w:r>
      <w:r w:rsidR="005E727E">
        <w:t xml:space="preserve"> web (</w:t>
      </w:r>
      <w:r w:rsidR="001A1FF5">
        <w:t>HTML</w:t>
      </w:r>
      <w:r w:rsidR="005E727E">
        <w:t xml:space="preserve">) que no están incluidas en Django y son necesarias para realizar las consultas y </w:t>
      </w:r>
      <w:r w:rsidR="001A1FF5">
        <w:t>mostrar</w:t>
      </w:r>
      <w:r w:rsidR="005E727E">
        <w:t xml:space="preserve"> distintos tipos de datos, el código de las mismas no debería ser de importancia al programador ya que hablamos de una suerte de interfaz visual.</w:t>
      </w:r>
    </w:p>
    <w:p w:rsidR="005E727E" w:rsidRDefault="005E727E" w:rsidP="00067CEC"/>
    <w:p w:rsidR="005E727E" w:rsidRDefault="005E727E" w:rsidP="00067CEC">
      <w:r>
        <w:t>El script admin dentro de esta carpeta contiene el código referente a las modificaciones hechas sobre el admin site de Django. En el mismo podemos ver:</w:t>
      </w:r>
    </w:p>
    <w:p w:rsidR="005E727E" w:rsidRDefault="005E727E" w:rsidP="00067CEC"/>
    <w:p w:rsidR="005E727E" w:rsidRPr="005E727E" w:rsidRDefault="005E727E" w:rsidP="005E7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F8F8F2"/>
        </w:rPr>
      </w:pPr>
      <w:r w:rsidRPr="005E727E">
        <w:rPr>
          <w:rFonts w:ascii="Courier New" w:eastAsia="Times New Roman" w:hAnsi="Courier New" w:cs="Courier New"/>
          <w:color w:val="75715E"/>
        </w:rPr>
        <w:t># Register your models here.</w:t>
      </w:r>
      <w:r w:rsidRPr="005E727E">
        <w:rPr>
          <w:rFonts w:ascii="Courier New" w:eastAsia="Times New Roman" w:hAnsi="Courier New" w:cs="Courier New"/>
          <w:color w:val="75715E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from </w:t>
      </w:r>
      <w:r w:rsidRPr="005E727E">
        <w:rPr>
          <w:rFonts w:ascii="Courier New" w:eastAsia="Times New Roman" w:hAnsi="Courier New" w:cs="Courier New"/>
          <w:color w:val="F8F8F2"/>
        </w:rPr>
        <w:t xml:space="preserve">django.contrib </w:t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import </w:t>
      </w:r>
      <w:r w:rsidRPr="005E727E">
        <w:rPr>
          <w:rFonts w:ascii="Courier New" w:eastAsia="Times New Roman" w:hAnsi="Courier New" w:cs="Courier New"/>
          <w:color w:val="F8F8F2"/>
        </w:rPr>
        <w:t>admin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from </w:t>
      </w:r>
      <w:r w:rsidRPr="005E727E">
        <w:rPr>
          <w:rFonts w:ascii="Courier New" w:eastAsia="Times New Roman" w:hAnsi="Courier New" w:cs="Courier New"/>
          <w:color w:val="F8F8F2"/>
        </w:rPr>
        <w:t xml:space="preserve">.models </w:t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import </w:t>
      </w:r>
      <w:r w:rsidRPr="005E727E">
        <w:rPr>
          <w:rFonts w:ascii="Courier New" w:eastAsia="Times New Roman" w:hAnsi="Courier New" w:cs="Courier New"/>
          <w:color w:val="F8F8F2"/>
        </w:rPr>
        <w:t>Organismo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from </w:t>
      </w:r>
      <w:r w:rsidRPr="005E727E">
        <w:rPr>
          <w:rFonts w:ascii="Courier New" w:eastAsia="Times New Roman" w:hAnsi="Courier New" w:cs="Courier New"/>
          <w:color w:val="F8F8F2"/>
        </w:rPr>
        <w:t xml:space="preserve">.models </w:t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import </w:t>
      </w:r>
      <w:r w:rsidRPr="005E727E">
        <w:rPr>
          <w:rFonts w:ascii="Courier New" w:eastAsia="Times New Roman" w:hAnsi="Courier New" w:cs="Courier New"/>
          <w:color w:val="F8F8F2"/>
        </w:rPr>
        <w:t>Provincia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from </w:t>
      </w:r>
      <w:r w:rsidRPr="005E727E">
        <w:rPr>
          <w:rFonts w:ascii="Courier New" w:eastAsia="Times New Roman" w:hAnsi="Courier New" w:cs="Courier New"/>
          <w:color w:val="F8F8F2"/>
        </w:rPr>
        <w:t xml:space="preserve">.models </w:t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import </w:t>
      </w:r>
      <w:r w:rsidRPr="005E727E">
        <w:rPr>
          <w:rFonts w:ascii="Courier New" w:eastAsia="Times New Roman" w:hAnsi="Courier New" w:cs="Courier New"/>
          <w:color w:val="F8F8F2"/>
        </w:rPr>
        <w:t>Estudiante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from </w:t>
      </w:r>
      <w:r w:rsidRPr="005E727E">
        <w:rPr>
          <w:rFonts w:ascii="Courier New" w:eastAsia="Times New Roman" w:hAnsi="Courier New" w:cs="Courier New"/>
          <w:color w:val="F8F8F2"/>
        </w:rPr>
        <w:t xml:space="preserve">.models </w:t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import </w:t>
      </w:r>
      <w:r w:rsidRPr="005E727E">
        <w:rPr>
          <w:rFonts w:ascii="Courier New" w:eastAsia="Times New Roman" w:hAnsi="Courier New" w:cs="Courier New"/>
          <w:color w:val="F8F8F2"/>
        </w:rPr>
        <w:t>Curso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from </w:t>
      </w:r>
      <w:r w:rsidRPr="005E727E">
        <w:rPr>
          <w:rFonts w:ascii="Courier New" w:eastAsia="Times New Roman" w:hAnsi="Courier New" w:cs="Courier New"/>
          <w:color w:val="F8F8F2"/>
        </w:rPr>
        <w:t xml:space="preserve">.models </w:t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import </w:t>
      </w:r>
      <w:r w:rsidRPr="005E727E">
        <w:rPr>
          <w:rFonts w:ascii="Courier New" w:eastAsia="Times New Roman" w:hAnsi="Courier New" w:cs="Courier New"/>
          <w:color w:val="F8F8F2"/>
        </w:rPr>
        <w:t>Municipio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from </w:t>
      </w:r>
      <w:r w:rsidRPr="005E727E">
        <w:rPr>
          <w:rFonts w:ascii="Courier New" w:eastAsia="Times New Roman" w:hAnsi="Courier New" w:cs="Courier New"/>
          <w:color w:val="F8F8F2"/>
        </w:rPr>
        <w:t xml:space="preserve">.models </w:t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import </w:t>
      </w:r>
      <w:r w:rsidRPr="005E727E">
        <w:rPr>
          <w:rFonts w:ascii="Courier New" w:eastAsia="Times New Roman" w:hAnsi="Courier New" w:cs="Courier New"/>
          <w:color w:val="F8F8F2"/>
        </w:rPr>
        <w:t>Tesis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from </w:t>
      </w:r>
      <w:r w:rsidRPr="005E727E">
        <w:rPr>
          <w:rFonts w:ascii="Courier New" w:eastAsia="Times New Roman" w:hAnsi="Courier New" w:cs="Courier New"/>
          <w:color w:val="F8F8F2"/>
        </w:rPr>
        <w:t xml:space="preserve">.models </w:t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import </w:t>
      </w:r>
      <w:r w:rsidRPr="005E727E">
        <w:rPr>
          <w:rFonts w:ascii="Courier New" w:eastAsia="Times New Roman" w:hAnsi="Courier New" w:cs="Courier New"/>
          <w:color w:val="F8F8F2"/>
        </w:rPr>
        <w:t>PalabraClave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5E727E">
        <w:rPr>
          <w:rFonts w:ascii="Courier New" w:eastAsia="Times New Roman" w:hAnsi="Courier New" w:cs="Courier New"/>
          <w:color w:val="A6E22E"/>
        </w:rPr>
        <w:t>EstudianteAdmin</w:t>
      </w:r>
      <w:r w:rsidRPr="005E727E">
        <w:rPr>
          <w:rFonts w:ascii="Courier New" w:eastAsia="Times New Roman" w:hAnsi="Courier New" w:cs="Courier New"/>
          <w:color w:val="F8F8F2"/>
        </w:rPr>
        <w:t>(admin.ModelAdmin)</w:t>
      </w:r>
      <w:r w:rsidRPr="005E727E">
        <w:rPr>
          <w:rFonts w:ascii="Courier New" w:eastAsia="Times New Roman" w:hAnsi="Courier New" w:cs="Courier New"/>
          <w:color w:val="F92672"/>
        </w:rPr>
        <w:t>:</w:t>
      </w:r>
      <w:r w:rsidRPr="005E727E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5E727E">
        <w:rPr>
          <w:rFonts w:ascii="Courier New" w:eastAsia="Times New Roman" w:hAnsi="Courier New" w:cs="Courier New"/>
          <w:color w:val="F8F8F2"/>
        </w:rPr>
        <w:t xml:space="preserve">list_display </w:t>
      </w:r>
      <w:r w:rsidRPr="005E727E">
        <w:rPr>
          <w:rFonts w:ascii="Courier New" w:eastAsia="Times New Roman" w:hAnsi="Courier New" w:cs="Courier New"/>
          <w:color w:val="F92672"/>
        </w:rPr>
        <w:t xml:space="preserve">= </w:t>
      </w:r>
      <w:r w:rsidRPr="005E727E">
        <w:rPr>
          <w:rFonts w:ascii="Courier New" w:eastAsia="Times New Roman" w:hAnsi="Courier New" w:cs="Courier New"/>
          <w:color w:val="F8F8F2"/>
        </w:rPr>
        <w:t>(</w:t>
      </w:r>
      <w:r w:rsidRPr="005E727E">
        <w:rPr>
          <w:rFonts w:ascii="Courier New" w:eastAsia="Times New Roman" w:hAnsi="Courier New" w:cs="Courier New"/>
          <w:color w:val="E6DB74"/>
        </w:rPr>
        <w:t>'CI'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'nombreApellidos'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'edad'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'email'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'sexo'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'cargo'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'centroTrabajo'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'reservaDeQueCuadro'</w:t>
      </w:r>
      <w:r w:rsidRPr="005E727E">
        <w:rPr>
          <w:rFonts w:ascii="Courier New" w:eastAsia="Times New Roman" w:hAnsi="Courier New" w:cs="Courier New"/>
          <w:color w:val="CC7832"/>
        </w:rPr>
        <w:t>,</w:t>
      </w:r>
      <w:r w:rsidRPr="005E727E">
        <w:rPr>
          <w:rFonts w:ascii="Courier New" w:eastAsia="Times New Roman" w:hAnsi="Courier New" w:cs="Courier New"/>
          <w:color w:val="CC7832"/>
        </w:rPr>
        <w:br/>
        <w:t xml:space="preserve">                    </w:t>
      </w:r>
      <w:r w:rsidRPr="005E727E">
        <w:rPr>
          <w:rFonts w:ascii="Courier New" w:eastAsia="Times New Roman" w:hAnsi="Courier New" w:cs="Courier New"/>
          <w:color w:val="E6DB74"/>
        </w:rPr>
        <w:t>'provincia'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'organismo'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'municipio'</w:t>
      </w:r>
      <w:r w:rsidRPr="005E727E">
        <w:rPr>
          <w:rFonts w:ascii="Courier New" w:eastAsia="Times New Roman" w:hAnsi="Courier New" w:cs="Courier New"/>
          <w:color w:val="CC7832"/>
        </w:rPr>
        <w:t>,</w:t>
      </w:r>
      <w:r w:rsidRPr="005E727E">
        <w:rPr>
          <w:rFonts w:ascii="Courier New" w:eastAsia="Times New Roman" w:hAnsi="Courier New" w:cs="Courier New"/>
          <w:color w:val="F8F8F2"/>
        </w:rPr>
        <w:t>)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color w:val="F8F8F2"/>
        </w:rPr>
        <w:lastRenderedPageBreak/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5E727E">
        <w:rPr>
          <w:rFonts w:ascii="Courier New" w:eastAsia="Times New Roman" w:hAnsi="Courier New" w:cs="Courier New"/>
          <w:color w:val="A6E22E"/>
        </w:rPr>
        <w:t>OrganismoAdmin</w:t>
      </w:r>
      <w:r w:rsidRPr="005E727E">
        <w:rPr>
          <w:rFonts w:ascii="Courier New" w:eastAsia="Times New Roman" w:hAnsi="Courier New" w:cs="Courier New"/>
          <w:color w:val="F8F8F2"/>
        </w:rPr>
        <w:t>(admin.ModelAdmin)</w:t>
      </w:r>
      <w:r w:rsidRPr="005E727E">
        <w:rPr>
          <w:rFonts w:ascii="Courier New" w:eastAsia="Times New Roman" w:hAnsi="Courier New" w:cs="Courier New"/>
          <w:color w:val="F92672"/>
        </w:rPr>
        <w:t>:</w:t>
      </w:r>
      <w:r w:rsidRPr="005E727E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5E727E">
        <w:rPr>
          <w:rFonts w:ascii="Courier New" w:eastAsia="Times New Roman" w:hAnsi="Courier New" w:cs="Courier New"/>
          <w:color w:val="F8F8F2"/>
        </w:rPr>
        <w:t xml:space="preserve">list_display </w:t>
      </w:r>
      <w:r w:rsidRPr="005E727E">
        <w:rPr>
          <w:rFonts w:ascii="Courier New" w:eastAsia="Times New Roman" w:hAnsi="Courier New" w:cs="Courier New"/>
          <w:color w:val="F92672"/>
        </w:rPr>
        <w:t xml:space="preserve">= </w:t>
      </w:r>
      <w:r w:rsidRPr="005E727E">
        <w:rPr>
          <w:rFonts w:ascii="Courier New" w:eastAsia="Times New Roman" w:hAnsi="Courier New" w:cs="Courier New"/>
          <w:color w:val="F8F8F2"/>
        </w:rPr>
        <w:t>(</w:t>
      </w:r>
      <w:r w:rsidRPr="005E727E">
        <w:rPr>
          <w:rFonts w:ascii="Courier New" w:eastAsia="Times New Roman" w:hAnsi="Courier New" w:cs="Courier New"/>
          <w:color w:val="E6DB74"/>
        </w:rPr>
        <w:t>'id'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'nombre'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'siglas'</w:t>
      </w:r>
      <w:r w:rsidRPr="005E727E">
        <w:rPr>
          <w:rFonts w:ascii="Courier New" w:eastAsia="Times New Roman" w:hAnsi="Courier New" w:cs="Courier New"/>
          <w:color w:val="CC7832"/>
        </w:rPr>
        <w:t>,</w:t>
      </w:r>
      <w:r w:rsidRPr="005E727E">
        <w:rPr>
          <w:rFonts w:ascii="Courier New" w:eastAsia="Times New Roman" w:hAnsi="Courier New" w:cs="Courier New"/>
          <w:color w:val="F8F8F2"/>
        </w:rPr>
        <w:t>)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5E727E">
        <w:rPr>
          <w:rFonts w:ascii="Courier New" w:eastAsia="Times New Roman" w:hAnsi="Courier New" w:cs="Courier New"/>
          <w:color w:val="A6E22E"/>
        </w:rPr>
        <w:t>ProvinciaAdmin</w:t>
      </w:r>
      <w:r w:rsidRPr="005E727E">
        <w:rPr>
          <w:rFonts w:ascii="Courier New" w:eastAsia="Times New Roman" w:hAnsi="Courier New" w:cs="Courier New"/>
          <w:color w:val="F8F8F2"/>
        </w:rPr>
        <w:t>(admin.ModelAdmin)</w:t>
      </w:r>
      <w:r w:rsidRPr="005E727E">
        <w:rPr>
          <w:rFonts w:ascii="Courier New" w:eastAsia="Times New Roman" w:hAnsi="Courier New" w:cs="Courier New"/>
          <w:color w:val="F92672"/>
        </w:rPr>
        <w:t>:</w:t>
      </w:r>
      <w:r w:rsidRPr="005E727E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5E727E">
        <w:rPr>
          <w:rFonts w:ascii="Courier New" w:eastAsia="Times New Roman" w:hAnsi="Courier New" w:cs="Courier New"/>
          <w:color w:val="F8F8F2"/>
        </w:rPr>
        <w:t xml:space="preserve">list_display </w:t>
      </w:r>
      <w:r w:rsidRPr="005E727E">
        <w:rPr>
          <w:rFonts w:ascii="Courier New" w:eastAsia="Times New Roman" w:hAnsi="Courier New" w:cs="Courier New"/>
          <w:color w:val="F92672"/>
        </w:rPr>
        <w:t xml:space="preserve">= </w:t>
      </w:r>
      <w:r w:rsidRPr="005E727E">
        <w:rPr>
          <w:rFonts w:ascii="Courier New" w:eastAsia="Times New Roman" w:hAnsi="Courier New" w:cs="Courier New"/>
          <w:color w:val="F8F8F2"/>
        </w:rPr>
        <w:t>(</w:t>
      </w:r>
      <w:r w:rsidRPr="005E727E">
        <w:rPr>
          <w:rFonts w:ascii="Courier New" w:eastAsia="Times New Roman" w:hAnsi="Courier New" w:cs="Courier New"/>
          <w:color w:val="E6DB74"/>
        </w:rPr>
        <w:t>'codigo'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'nombre'</w:t>
      </w:r>
      <w:r w:rsidRPr="005E727E">
        <w:rPr>
          <w:rFonts w:ascii="Courier New" w:eastAsia="Times New Roman" w:hAnsi="Courier New" w:cs="Courier New"/>
          <w:color w:val="CC7832"/>
        </w:rPr>
        <w:t>,</w:t>
      </w:r>
      <w:r w:rsidRPr="005E727E">
        <w:rPr>
          <w:rFonts w:ascii="Courier New" w:eastAsia="Times New Roman" w:hAnsi="Courier New" w:cs="Courier New"/>
          <w:color w:val="F8F8F2"/>
        </w:rPr>
        <w:t>)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5E727E">
        <w:rPr>
          <w:rFonts w:ascii="Courier New" w:eastAsia="Times New Roman" w:hAnsi="Courier New" w:cs="Courier New"/>
          <w:color w:val="A6E22E"/>
        </w:rPr>
        <w:t>MunicipioAdmin</w:t>
      </w:r>
      <w:r w:rsidRPr="005E727E">
        <w:rPr>
          <w:rFonts w:ascii="Courier New" w:eastAsia="Times New Roman" w:hAnsi="Courier New" w:cs="Courier New"/>
          <w:color w:val="F8F8F2"/>
        </w:rPr>
        <w:t>(admin.ModelAdmin)</w:t>
      </w:r>
      <w:r w:rsidRPr="005E727E">
        <w:rPr>
          <w:rFonts w:ascii="Courier New" w:eastAsia="Times New Roman" w:hAnsi="Courier New" w:cs="Courier New"/>
          <w:color w:val="F92672"/>
        </w:rPr>
        <w:t>:</w:t>
      </w:r>
      <w:r w:rsidRPr="005E727E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5E727E">
        <w:rPr>
          <w:rFonts w:ascii="Courier New" w:eastAsia="Times New Roman" w:hAnsi="Courier New" w:cs="Courier New"/>
          <w:color w:val="F8F8F2"/>
        </w:rPr>
        <w:t xml:space="preserve">list_display </w:t>
      </w:r>
      <w:r w:rsidRPr="005E727E">
        <w:rPr>
          <w:rFonts w:ascii="Courier New" w:eastAsia="Times New Roman" w:hAnsi="Courier New" w:cs="Courier New"/>
          <w:color w:val="F92672"/>
        </w:rPr>
        <w:t xml:space="preserve">= </w:t>
      </w:r>
      <w:r w:rsidRPr="005E727E">
        <w:rPr>
          <w:rFonts w:ascii="Courier New" w:eastAsia="Times New Roman" w:hAnsi="Courier New" w:cs="Courier New"/>
          <w:color w:val="F8F8F2"/>
        </w:rPr>
        <w:t>(</w:t>
      </w:r>
      <w:r w:rsidRPr="005E727E">
        <w:rPr>
          <w:rFonts w:ascii="Courier New" w:eastAsia="Times New Roman" w:hAnsi="Courier New" w:cs="Courier New"/>
          <w:color w:val="E6DB74"/>
        </w:rPr>
        <w:t>'id'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'nombre'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'provincia'</w:t>
      </w:r>
      <w:r w:rsidRPr="005E727E">
        <w:rPr>
          <w:rFonts w:ascii="Courier New" w:eastAsia="Times New Roman" w:hAnsi="Courier New" w:cs="Courier New"/>
          <w:color w:val="CC7832"/>
        </w:rPr>
        <w:t>,</w:t>
      </w:r>
      <w:r w:rsidRPr="005E727E">
        <w:rPr>
          <w:rFonts w:ascii="Courier New" w:eastAsia="Times New Roman" w:hAnsi="Courier New" w:cs="Courier New"/>
          <w:color w:val="F8F8F2"/>
        </w:rPr>
        <w:t>)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5E727E">
        <w:rPr>
          <w:rFonts w:ascii="Courier New" w:eastAsia="Times New Roman" w:hAnsi="Courier New" w:cs="Courier New"/>
          <w:color w:val="A6E22E"/>
        </w:rPr>
        <w:t>PalabraClaveAdmin</w:t>
      </w:r>
      <w:r w:rsidRPr="005E727E">
        <w:rPr>
          <w:rFonts w:ascii="Courier New" w:eastAsia="Times New Roman" w:hAnsi="Courier New" w:cs="Courier New"/>
          <w:color w:val="F8F8F2"/>
        </w:rPr>
        <w:t>(admin.ModelAdmin)</w:t>
      </w:r>
      <w:r w:rsidRPr="005E727E">
        <w:rPr>
          <w:rFonts w:ascii="Courier New" w:eastAsia="Times New Roman" w:hAnsi="Courier New" w:cs="Courier New"/>
          <w:color w:val="F92672"/>
        </w:rPr>
        <w:t>:</w:t>
      </w:r>
      <w:r w:rsidRPr="005E727E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5E727E">
        <w:rPr>
          <w:rFonts w:ascii="Courier New" w:eastAsia="Times New Roman" w:hAnsi="Courier New" w:cs="Courier New"/>
          <w:color w:val="F8F8F2"/>
        </w:rPr>
        <w:t xml:space="preserve">list_display </w:t>
      </w:r>
      <w:r w:rsidRPr="005E727E">
        <w:rPr>
          <w:rFonts w:ascii="Courier New" w:eastAsia="Times New Roman" w:hAnsi="Courier New" w:cs="Courier New"/>
          <w:color w:val="F92672"/>
        </w:rPr>
        <w:t xml:space="preserve">= </w:t>
      </w:r>
      <w:r w:rsidRPr="005E727E">
        <w:rPr>
          <w:rFonts w:ascii="Courier New" w:eastAsia="Times New Roman" w:hAnsi="Courier New" w:cs="Courier New"/>
          <w:color w:val="F8F8F2"/>
        </w:rPr>
        <w:t>(</w:t>
      </w:r>
      <w:r w:rsidRPr="005E727E">
        <w:rPr>
          <w:rFonts w:ascii="Courier New" w:eastAsia="Times New Roman" w:hAnsi="Courier New" w:cs="Courier New"/>
          <w:color w:val="E6DB74"/>
        </w:rPr>
        <w:t>'id'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'palabra'</w:t>
      </w:r>
      <w:r w:rsidRPr="005E727E">
        <w:rPr>
          <w:rFonts w:ascii="Courier New" w:eastAsia="Times New Roman" w:hAnsi="Courier New" w:cs="Courier New"/>
          <w:color w:val="CC7832"/>
        </w:rPr>
        <w:t>,</w:t>
      </w:r>
      <w:r w:rsidRPr="005E727E">
        <w:rPr>
          <w:rFonts w:ascii="Courier New" w:eastAsia="Times New Roman" w:hAnsi="Courier New" w:cs="Courier New"/>
          <w:color w:val="F8F8F2"/>
        </w:rPr>
        <w:t>)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5E727E">
        <w:rPr>
          <w:rFonts w:ascii="Courier New" w:eastAsia="Times New Roman" w:hAnsi="Courier New" w:cs="Courier New"/>
          <w:color w:val="A6E22E"/>
        </w:rPr>
        <w:t>TesisAdmin</w:t>
      </w:r>
      <w:r w:rsidRPr="005E727E">
        <w:rPr>
          <w:rFonts w:ascii="Courier New" w:eastAsia="Times New Roman" w:hAnsi="Courier New" w:cs="Courier New"/>
          <w:color w:val="F8F8F2"/>
        </w:rPr>
        <w:t>(admin.ModelAdmin)</w:t>
      </w:r>
      <w:r w:rsidRPr="005E727E">
        <w:rPr>
          <w:rFonts w:ascii="Courier New" w:eastAsia="Times New Roman" w:hAnsi="Courier New" w:cs="Courier New"/>
          <w:color w:val="F92672"/>
        </w:rPr>
        <w:t>:</w:t>
      </w:r>
      <w:r w:rsidRPr="005E727E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5E727E">
        <w:rPr>
          <w:rFonts w:ascii="Courier New" w:eastAsia="Times New Roman" w:hAnsi="Courier New" w:cs="Courier New"/>
          <w:color w:val="F8F8F2"/>
        </w:rPr>
        <w:t xml:space="preserve">list_display </w:t>
      </w:r>
      <w:r w:rsidRPr="005E727E">
        <w:rPr>
          <w:rFonts w:ascii="Courier New" w:eastAsia="Times New Roman" w:hAnsi="Courier New" w:cs="Courier New"/>
          <w:color w:val="F92672"/>
        </w:rPr>
        <w:t xml:space="preserve">= </w:t>
      </w:r>
      <w:r w:rsidRPr="005E727E">
        <w:rPr>
          <w:rFonts w:ascii="Courier New" w:eastAsia="Times New Roman" w:hAnsi="Courier New" w:cs="Courier New"/>
          <w:color w:val="F8F8F2"/>
        </w:rPr>
        <w:t>(</w:t>
      </w:r>
      <w:r w:rsidRPr="005E727E">
        <w:rPr>
          <w:rFonts w:ascii="Courier New" w:eastAsia="Times New Roman" w:hAnsi="Courier New" w:cs="Courier New"/>
          <w:color w:val="E6DB74"/>
        </w:rPr>
        <w:t>'id'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'titulo'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'ubicacion'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'organismo'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'link'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'Palabras'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'Estudiantes'</w:t>
      </w:r>
      <w:r w:rsidRPr="005E727E">
        <w:rPr>
          <w:rFonts w:ascii="Courier New" w:eastAsia="Times New Roman" w:hAnsi="Courier New" w:cs="Courier New"/>
          <w:color w:val="CC7832"/>
        </w:rPr>
        <w:t>,</w:t>
      </w:r>
      <w:r w:rsidRPr="005E727E">
        <w:rPr>
          <w:rFonts w:ascii="Courier New" w:eastAsia="Times New Roman" w:hAnsi="Courier New" w:cs="Courier New"/>
          <w:color w:val="F8F8F2"/>
        </w:rPr>
        <w:t>)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5E727E">
        <w:rPr>
          <w:rFonts w:ascii="Courier New" w:eastAsia="Times New Roman" w:hAnsi="Courier New" w:cs="Courier New"/>
          <w:color w:val="A6E22E"/>
        </w:rPr>
        <w:t>CursoAdmin</w:t>
      </w:r>
      <w:r w:rsidRPr="005E727E">
        <w:rPr>
          <w:rFonts w:ascii="Courier New" w:eastAsia="Times New Roman" w:hAnsi="Courier New" w:cs="Courier New"/>
          <w:color w:val="F8F8F2"/>
        </w:rPr>
        <w:t>(admin.ModelAdmin)</w:t>
      </w:r>
      <w:r w:rsidRPr="005E727E">
        <w:rPr>
          <w:rFonts w:ascii="Courier New" w:eastAsia="Times New Roman" w:hAnsi="Courier New" w:cs="Courier New"/>
          <w:color w:val="F92672"/>
        </w:rPr>
        <w:t>:</w:t>
      </w:r>
      <w:r w:rsidRPr="005E727E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5E727E">
        <w:rPr>
          <w:rFonts w:ascii="Courier New" w:eastAsia="Times New Roman" w:hAnsi="Courier New" w:cs="Courier New"/>
          <w:color w:val="F8F8F2"/>
        </w:rPr>
        <w:t xml:space="preserve">list_display </w:t>
      </w:r>
      <w:r w:rsidRPr="005E727E">
        <w:rPr>
          <w:rFonts w:ascii="Courier New" w:eastAsia="Times New Roman" w:hAnsi="Courier New" w:cs="Courier New"/>
          <w:color w:val="F92672"/>
        </w:rPr>
        <w:t xml:space="preserve">= </w:t>
      </w:r>
      <w:r w:rsidRPr="005E727E">
        <w:rPr>
          <w:rFonts w:ascii="Courier New" w:eastAsia="Times New Roman" w:hAnsi="Courier New" w:cs="Courier New"/>
          <w:color w:val="F8F8F2"/>
        </w:rPr>
        <w:t>(</w:t>
      </w:r>
      <w:r w:rsidRPr="005E727E">
        <w:rPr>
          <w:rFonts w:ascii="Courier New" w:eastAsia="Times New Roman" w:hAnsi="Courier New" w:cs="Courier New"/>
          <w:color w:val="E6DB74"/>
        </w:rPr>
        <w:t>'id'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'nombre'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'tipo'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'clasificacion'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E6DB74"/>
        </w:rPr>
        <w:t>'edicion'</w:t>
      </w:r>
      <w:r w:rsidRPr="005E727E">
        <w:rPr>
          <w:rFonts w:ascii="Courier New" w:eastAsia="Times New Roman" w:hAnsi="Courier New" w:cs="Courier New"/>
          <w:color w:val="CC7832"/>
        </w:rPr>
        <w:t>,</w:t>
      </w:r>
      <w:r w:rsidRPr="005E727E">
        <w:rPr>
          <w:rFonts w:ascii="Courier New" w:eastAsia="Times New Roman" w:hAnsi="Courier New" w:cs="Courier New"/>
          <w:color w:val="F8F8F2"/>
        </w:rPr>
        <w:t>)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color w:val="F8F8F2"/>
        </w:rPr>
        <w:br/>
        <w:t>admin.site.register(Organismo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F8F8F2"/>
        </w:rPr>
        <w:t>OrganismoAdmin)</w:t>
      </w:r>
      <w:r w:rsidRPr="005E727E">
        <w:rPr>
          <w:rFonts w:ascii="Courier New" w:eastAsia="Times New Roman" w:hAnsi="Courier New" w:cs="Courier New"/>
          <w:color w:val="F8F8F2"/>
        </w:rPr>
        <w:br/>
        <w:t>admin.site.register(Provincia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F8F8F2"/>
        </w:rPr>
        <w:t>ProvinciaAdmin)</w:t>
      </w:r>
      <w:r w:rsidRPr="005E727E">
        <w:rPr>
          <w:rFonts w:ascii="Courier New" w:eastAsia="Times New Roman" w:hAnsi="Courier New" w:cs="Courier New"/>
          <w:color w:val="F8F8F2"/>
        </w:rPr>
        <w:br/>
        <w:t>admin.site.register(Estudiante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F8F8F2"/>
        </w:rPr>
        <w:t>EstudianteAdmin)</w:t>
      </w:r>
      <w:r w:rsidRPr="005E727E">
        <w:rPr>
          <w:rFonts w:ascii="Courier New" w:eastAsia="Times New Roman" w:hAnsi="Courier New" w:cs="Courier New"/>
          <w:color w:val="F8F8F2"/>
        </w:rPr>
        <w:br/>
        <w:t>admin.site.register(Curso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F8F8F2"/>
        </w:rPr>
        <w:t>CursoAdmin)</w:t>
      </w:r>
      <w:r w:rsidRPr="005E727E">
        <w:rPr>
          <w:rFonts w:ascii="Courier New" w:eastAsia="Times New Roman" w:hAnsi="Courier New" w:cs="Courier New"/>
          <w:color w:val="F8F8F2"/>
        </w:rPr>
        <w:br/>
        <w:t>admin.site.register(Municipio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F8F8F2"/>
        </w:rPr>
        <w:t>MunicipioAdmin)</w:t>
      </w:r>
      <w:r w:rsidRPr="005E727E">
        <w:rPr>
          <w:rFonts w:ascii="Courier New" w:eastAsia="Times New Roman" w:hAnsi="Courier New" w:cs="Courier New"/>
          <w:color w:val="F8F8F2"/>
        </w:rPr>
        <w:br/>
        <w:t>admin.site.register(Tesis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F8F8F2"/>
        </w:rPr>
        <w:t>TesisAdmin)</w:t>
      </w:r>
      <w:r w:rsidRPr="005E727E">
        <w:rPr>
          <w:rFonts w:ascii="Courier New" w:eastAsia="Times New Roman" w:hAnsi="Courier New" w:cs="Courier New"/>
          <w:color w:val="F8F8F2"/>
        </w:rPr>
        <w:br/>
        <w:t>admin.site.register(PalabraClave</w:t>
      </w:r>
      <w:r w:rsidRPr="005E727E">
        <w:rPr>
          <w:rFonts w:ascii="Courier New" w:eastAsia="Times New Roman" w:hAnsi="Courier New" w:cs="Courier New"/>
          <w:color w:val="CC7832"/>
        </w:rPr>
        <w:t xml:space="preserve">, </w:t>
      </w:r>
      <w:r w:rsidRPr="005E727E">
        <w:rPr>
          <w:rFonts w:ascii="Courier New" w:eastAsia="Times New Roman" w:hAnsi="Courier New" w:cs="Courier New"/>
          <w:color w:val="F8F8F2"/>
        </w:rPr>
        <w:t>PalabraClaveAdmin)</w:t>
      </w:r>
      <w:r w:rsidRPr="005E727E">
        <w:rPr>
          <w:rFonts w:ascii="Courier New" w:eastAsia="Times New Roman" w:hAnsi="Courier New" w:cs="Courier New"/>
          <w:color w:val="F8F8F2"/>
        </w:rPr>
        <w:br/>
      </w:r>
      <w:r w:rsidRPr="005E727E">
        <w:rPr>
          <w:rFonts w:ascii="Courier New" w:eastAsia="Times New Roman" w:hAnsi="Courier New" w:cs="Courier New"/>
          <w:color w:val="F8F8F2"/>
        </w:rPr>
        <w:br/>
        <w:t xml:space="preserve">admin.site.site_header </w:t>
      </w:r>
      <w:r w:rsidRPr="005E727E">
        <w:rPr>
          <w:rFonts w:ascii="Courier New" w:eastAsia="Times New Roman" w:hAnsi="Courier New" w:cs="Courier New"/>
          <w:color w:val="F92672"/>
        </w:rPr>
        <w:t xml:space="preserve">= </w:t>
      </w:r>
      <w:r w:rsidRPr="005E727E">
        <w:rPr>
          <w:rFonts w:ascii="Courier New" w:eastAsia="Times New Roman" w:hAnsi="Courier New" w:cs="Courier New"/>
          <w:color w:val="E6DB74"/>
        </w:rPr>
        <w:t>'Base de datos'</w:t>
      </w:r>
      <w:r w:rsidRPr="005E727E">
        <w:rPr>
          <w:rFonts w:ascii="Courier New" w:eastAsia="Times New Roman" w:hAnsi="Courier New" w:cs="Courier New"/>
          <w:color w:val="E6DB74"/>
        </w:rPr>
        <w:br/>
      </w:r>
      <w:r w:rsidRPr="005E727E">
        <w:rPr>
          <w:rFonts w:ascii="Courier New" w:eastAsia="Times New Roman" w:hAnsi="Courier New" w:cs="Courier New"/>
          <w:color w:val="E6DB74"/>
        </w:rPr>
        <w:br/>
      </w:r>
      <w:r w:rsidRPr="005E727E">
        <w:rPr>
          <w:rFonts w:ascii="Courier New" w:eastAsia="Times New Roman" w:hAnsi="Courier New" w:cs="Courier New"/>
          <w:color w:val="E6DB74"/>
        </w:rPr>
        <w:br/>
      </w:r>
    </w:p>
    <w:p w:rsidR="00F63B4E" w:rsidRDefault="00F63B4E" w:rsidP="00067CEC">
      <w:r>
        <w:t xml:space="preserve">Las clases herederas de ModelAdmin modifican la visualización del conjunto de datos de un tipo determinado, </w:t>
      </w:r>
      <w:r w:rsidR="001A1FF5">
        <w:t>esto es, permite la visualización</w:t>
      </w:r>
      <w:r>
        <w:t xml:space="preserve"> de los campos registrados en list_display en las </w:t>
      </w:r>
      <w:r w:rsidR="001A1FF5">
        <w:t>páginas</w:t>
      </w:r>
      <w:r>
        <w:t xml:space="preserve"> correspondientes a mostrar el conjunto de datos de un tipo, posteriormente, el método admin.site.register() permite asignarle estas clases a los distintos modelos de la base de datos, es evidente que cada modelo tiene que tener el nombre del campo acorde al nombre que se encuentra en list_display y se desea mostrar. Posteriormente se modifica el nombre de la cabecera de la </w:t>
      </w:r>
      <w:r w:rsidR="001A1FF5">
        <w:t>página</w:t>
      </w:r>
      <w:r>
        <w:t xml:space="preserve"> del sitio </w:t>
      </w:r>
      <w:r w:rsidR="001A1FF5">
        <w:t>administración</w:t>
      </w:r>
      <w:r>
        <w:t xml:space="preserve"> de la base de datos.</w:t>
      </w:r>
    </w:p>
    <w:p w:rsidR="00F63B4E" w:rsidRDefault="00F63B4E" w:rsidP="00067CEC"/>
    <w:p w:rsidR="00F63B4E" w:rsidRDefault="00F63B4E" w:rsidP="00067CEC">
      <w:r>
        <w:t>En el script url podemos ver:</w:t>
      </w:r>
    </w:p>
    <w:p w:rsidR="00F63B4E" w:rsidRDefault="00F63B4E" w:rsidP="00F63B4E">
      <w:pPr>
        <w:pStyle w:val="HTMLconformatoprevio"/>
        <w:shd w:val="clear" w:color="auto" w:fill="272822"/>
        <w:rPr>
          <w:color w:val="F8F8F2"/>
        </w:rPr>
      </w:pPr>
      <w:r>
        <w:rPr>
          <w:i/>
          <w:iCs/>
          <w:color w:val="66D9EF"/>
        </w:rPr>
        <w:t xml:space="preserve">from </w:t>
      </w:r>
      <w:r>
        <w:rPr>
          <w:color w:val="F8F8F2"/>
        </w:rPr>
        <w:t xml:space="preserve">django.conf.urls </w:t>
      </w:r>
      <w:r>
        <w:rPr>
          <w:i/>
          <w:iCs/>
          <w:color w:val="66D9EF"/>
        </w:rPr>
        <w:t xml:space="preserve">import  </w:t>
      </w:r>
      <w:r>
        <w:rPr>
          <w:color w:val="F8F8F2"/>
        </w:rPr>
        <w:t>url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from </w:t>
      </w:r>
      <w:r>
        <w:rPr>
          <w:color w:val="F8F8F2"/>
        </w:rPr>
        <w:t xml:space="preserve">.views </w:t>
      </w:r>
      <w:r>
        <w:rPr>
          <w:i/>
          <w:iCs/>
          <w:color w:val="66D9EF"/>
        </w:rPr>
        <w:t xml:space="preserve">import </w:t>
      </w:r>
      <w:r>
        <w:rPr>
          <w:color w:val="F8F8F2"/>
        </w:rPr>
        <w:t>ConStaticEsp</w:t>
      </w:r>
      <w:r>
        <w:rPr>
          <w:color w:val="F8F8F2"/>
        </w:rPr>
        <w:br/>
      </w:r>
      <w:r>
        <w:rPr>
          <w:i/>
          <w:iCs/>
          <w:color w:val="66D9EF"/>
        </w:rPr>
        <w:t xml:space="preserve">from </w:t>
      </w:r>
      <w:r>
        <w:rPr>
          <w:color w:val="F8F8F2"/>
        </w:rPr>
        <w:t xml:space="preserve">.views </w:t>
      </w:r>
      <w:r>
        <w:rPr>
          <w:i/>
          <w:iCs/>
          <w:color w:val="66D9EF"/>
        </w:rPr>
        <w:t xml:space="preserve">import </w:t>
      </w:r>
      <w:r>
        <w:rPr>
          <w:color w:val="F8F8F2"/>
        </w:rPr>
        <w:t>ConStaticDip</w:t>
      </w:r>
      <w:r>
        <w:rPr>
          <w:color w:val="F8F8F2"/>
        </w:rPr>
        <w:br/>
      </w:r>
      <w:r>
        <w:rPr>
          <w:i/>
          <w:iCs/>
          <w:color w:val="66D9EF"/>
        </w:rPr>
        <w:t xml:space="preserve">from </w:t>
      </w:r>
      <w:r>
        <w:rPr>
          <w:color w:val="F8F8F2"/>
        </w:rPr>
        <w:t xml:space="preserve">.views </w:t>
      </w:r>
      <w:r>
        <w:rPr>
          <w:i/>
          <w:iCs/>
          <w:color w:val="66D9EF"/>
        </w:rPr>
        <w:t xml:space="preserve">import </w:t>
      </w:r>
      <w:r>
        <w:rPr>
          <w:color w:val="F8F8F2"/>
        </w:rPr>
        <w:t>ConStaticView</w:t>
      </w:r>
      <w:r>
        <w:rPr>
          <w:color w:val="F8F8F2"/>
        </w:rPr>
        <w:br/>
      </w:r>
      <w:r>
        <w:rPr>
          <w:i/>
          <w:iCs/>
          <w:color w:val="66D9EF"/>
        </w:rPr>
        <w:t xml:space="preserve">from </w:t>
      </w:r>
      <w:r>
        <w:rPr>
          <w:color w:val="F8F8F2"/>
        </w:rPr>
        <w:t xml:space="preserve">.views </w:t>
      </w:r>
      <w:r>
        <w:rPr>
          <w:i/>
          <w:iCs/>
          <w:color w:val="66D9EF"/>
        </w:rPr>
        <w:t xml:space="preserve">import </w:t>
      </w:r>
      <w:r>
        <w:rPr>
          <w:color w:val="F8F8F2"/>
        </w:rPr>
        <w:t>ConDinamicBusq</w:t>
      </w:r>
      <w:r>
        <w:rPr>
          <w:color w:val="F8F8F2"/>
        </w:rPr>
        <w:br/>
      </w:r>
      <w:r>
        <w:rPr>
          <w:i/>
          <w:iCs/>
          <w:color w:val="66D9EF"/>
        </w:rPr>
        <w:t xml:space="preserve">from </w:t>
      </w:r>
      <w:r>
        <w:rPr>
          <w:color w:val="F8F8F2"/>
        </w:rPr>
        <w:t xml:space="preserve">.views </w:t>
      </w:r>
      <w:r>
        <w:rPr>
          <w:i/>
          <w:iCs/>
          <w:color w:val="66D9EF"/>
        </w:rPr>
        <w:t xml:space="preserve">import </w:t>
      </w:r>
      <w:r>
        <w:rPr>
          <w:color w:val="F8F8F2"/>
        </w:rPr>
        <w:t>ConStaticAutorNombre</w:t>
      </w:r>
      <w:r>
        <w:rPr>
          <w:color w:val="F8F8F2"/>
        </w:rPr>
        <w:br/>
      </w:r>
      <w:r>
        <w:rPr>
          <w:i/>
          <w:iCs/>
          <w:color w:val="66D9EF"/>
        </w:rPr>
        <w:t xml:space="preserve">from </w:t>
      </w:r>
      <w:r>
        <w:rPr>
          <w:color w:val="F8F8F2"/>
        </w:rPr>
        <w:t xml:space="preserve">.views </w:t>
      </w:r>
      <w:r>
        <w:rPr>
          <w:i/>
          <w:iCs/>
          <w:color w:val="66D9EF"/>
        </w:rPr>
        <w:t xml:space="preserve">import </w:t>
      </w:r>
      <w:r>
        <w:rPr>
          <w:color w:val="F8F8F2"/>
        </w:rPr>
        <w:t>ConDinamicBusqReset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75715E"/>
        </w:rPr>
        <w:t># se pone el nombre de la app delante del nombre de la url para identificar que el nombre pertenece a la app, en</w:t>
      </w:r>
      <w:r>
        <w:rPr>
          <w:color w:val="75715E"/>
        </w:rPr>
        <w:br/>
      </w:r>
      <w:r>
        <w:rPr>
          <w:color w:val="75715E"/>
        </w:rPr>
        <w:lastRenderedPageBreak/>
        <w:t># caso de existir otra template con el mismo nombre poder identificar esta que pertenece a la app DB</w:t>
      </w:r>
      <w:r>
        <w:rPr>
          <w:color w:val="75715E"/>
        </w:rPr>
        <w:br/>
      </w:r>
      <w:r>
        <w:rPr>
          <w:color w:val="F8F8F2"/>
        </w:rPr>
        <w:t xml:space="preserve">urlpatterns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url(</w:t>
      </w:r>
      <w:r>
        <w:rPr>
          <w:color w:val="E6DB74"/>
        </w:rPr>
        <w:t>r'^conStaticDip/$'</w:t>
      </w:r>
      <w:r>
        <w:rPr>
          <w:color w:val="CC7832"/>
        </w:rPr>
        <w:t xml:space="preserve">, </w:t>
      </w:r>
      <w:r>
        <w:rPr>
          <w:color w:val="F8F8F2"/>
        </w:rPr>
        <w:t>ConStaticDip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name</w:t>
      </w:r>
      <w:r>
        <w:rPr>
          <w:color w:val="F92672"/>
        </w:rPr>
        <w:t>=</w:t>
      </w:r>
      <w:r>
        <w:rPr>
          <w:color w:val="E6DB74"/>
        </w:rPr>
        <w:t>'DB.ConStaticDip'</w:t>
      </w:r>
      <w:r>
        <w:rPr>
          <w:color w:val="F8F8F2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8F8F2"/>
        </w:rPr>
        <w:t>url(</w:t>
      </w:r>
      <w:r>
        <w:rPr>
          <w:color w:val="E6DB74"/>
        </w:rPr>
        <w:t>r'^conStaticEsp/$'</w:t>
      </w:r>
      <w:r>
        <w:rPr>
          <w:color w:val="CC7832"/>
        </w:rPr>
        <w:t xml:space="preserve">, </w:t>
      </w:r>
      <w:r>
        <w:rPr>
          <w:color w:val="F8F8F2"/>
        </w:rPr>
        <w:t>ConStaticEsp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name</w:t>
      </w:r>
      <w:r>
        <w:rPr>
          <w:color w:val="F92672"/>
        </w:rPr>
        <w:t>=</w:t>
      </w:r>
      <w:r>
        <w:rPr>
          <w:color w:val="E6DB74"/>
        </w:rPr>
        <w:t>'DB.ConStaticEsp'</w:t>
      </w:r>
      <w:r>
        <w:rPr>
          <w:color w:val="F8F8F2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8F8F2"/>
        </w:rPr>
        <w:t>url(</w:t>
      </w:r>
      <w:r>
        <w:rPr>
          <w:color w:val="E6DB74"/>
        </w:rPr>
        <w:t>r'^conStaticView/(?P&lt;authorId&gt;[0-9]+)/$'</w:t>
      </w:r>
      <w:r>
        <w:rPr>
          <w:color w:val="CC7832"/>
        </w:rPr>
        <w:t xml:space="preserve">, </w:t>
      </w:r>
      <w:r>
        <w:rPr>
          <w:color w:val="F8F8F2"/>
        </w:rPr>
        <w:t>ConStaticView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name</w:t>
      </w:r>
      <w:r>
        <w:rPr>
          <w:color w:val="F92672"/>
        </w:rPr>
        <w:t>=</w:t>
      </w:r>
      <w:r>
        <w:rPr>
          <w:color w:val="E6DB74"/>
        </w:rPr>
        <w:t>'DB.ConStaticView'</w:t>
      </w:r>
      <w:r>
        <w:rPr>
          <w:color w:val="F8F8F2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8F8F2"/>
        </w:rPr>
        <w:t>url(</w:t>
      </w:r>
      <w:r>
        <w:rPr>
          <w:color w:val="E6DB74"/>
        </w:rPr>
        <w:t>r'^conDinamicBusq/$'</w:t>
      </w:r>
      <w:r>
        <w:rPr>
          <w:color w:val="CC7832"/>
        </w:rPr>
        <w:t xml:space="preserve">, </w:t>
      </w:r>
      <w:r>
        <w:rPr>
          <w:color w:val="F8F8F2"/>
        </w:rPr>
        <w:t>ConDinamicBusq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name</w:t>
      </w:r>
      <w:r>
        <w:rPr>
          <w:color w:val="F92672"/>
        </w:rPr>
        <w:t>=</w:t>
      </w:r>
      <w:r>
        <w:rPr>
          <w:color w:val="E6DB74"/>
        </w:rPr>
        <w:t>'DB.ConDinamicBusq'</w:t>
      </w:r>
      <w:r>
        <w:rPr>
          <w:color w:val="F8F8F2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8F8F2"/>
        </w:rPr>
        <w:t>url(</w:t>
      </w:r>
      <w:r>
        <w:rPr>
          <w:color w:val="E6DB74"/>
        </w:rPr>
        <w:t>r'^conStaticAuthorName/(?P&lt;courseId&gt;[0-9]+)/$'</w:t>
      </w:r>
      <w:r>
        <w:rPr>
          <w:color w:val="CC7832"/>
        </w:rPr>
        <w:t xml:space="preserve">, </w:t>
      </w:r>
      <w:r>
        <w:rPr>
          <w:color w:val="F8F8F2"/>
        </w:rPr>
        <w:t>ConStaticAutorNombre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name</w:t>
      </w:r>
      <w:r>
        <w:rPr>
          <w:color w:val="F92672"/>
        </w:rPr>
        <w:t>=</w:t>
      </w:r>
      <w:r>
        <w:rPr>
          <w:color w:val="E6DB74"/>
        </w:rPr>
        <w:t>'DB.ConStaticAutorNombre'</w:t>
      </w:r>
      <w:r>
        <w:rPr>
          <w:color w:val="F8F8F2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8F8F2"/>
        </w:rPr>
        <w:t>url(</w:t>
      </w:r>
      <w:r>
        <w:rPr>
          <w:color w:val="E6DB74"/>
        </w:rPr>
        <w:t>r'^conDinamicBusq/reset/$'</w:t>
      </w:r>
      <w:r>
        <w:rPr>
          <w:color w:val="CC7832"/>
        </w:rPr>
        <w:t xml:space="preserve">, </w:t>
      </w:r>
      <w:r>
        <w:rPr>
          <w:color w:val="F8F8F2"/>
        </w:rPr>
        <w:t>ConDinamicBusqReset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name</w:t>
      </w:r>
      <w:r>
        <w:rPr>
          <w:color w:val="F92672"/>
        </w:rPr>
        <w:t>=</w:t>
      </w:r>
      <w:r>
        <w:rPr>
          <w:color w:val="E6DB74"/>
        </w:rPr>
        <w:t>'DB.ConDinamicBusqReset'</w:t>
      </w:r>
      <w:r>
        <w:rPr>
          <w:color w:val="F8F8F2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F8F8F2"/>
        </w:rPr>
        <w:t>]</w:t>
      </w:r>
    </w:p>
    <w:p w:rsidR="00F63B4E" w:rsidRDefault="00F63B4E" w:rsidP="00067CEC"/>
    <w:p w:rsidR="00D559F4" w:rsidRDefault="007D23E8" w:rsidP="00067CEC">
      <w:r>
        <w:t xml:space="preserve">El código anterior define las urls de la aplicación, les asocia una vista y un nombre para que puedan ser llamadas desde los templates de una forma </w:t>
      </w:r>
      <w:r w:rsidR="001A1FF5">
        <w:t>más</w:t>
      </w:r>
      <w:r>
        <w:t xml:space="preserve"> sencilla, tener presente que las url se almacenan en la lista con </w:t>
      </w:r>
      <w:r w:rsidR="001A1FF5">
        <w:t>nombre</w:t>
      </w:r>
      <w:r>
        <w:t xml:space="preserve"> urlpatterns para que pueda ser reconocida por Django.</w:t>
      </w:r>
    </w:p>
    <w:p w:rsidR="007D23E8" w:rsidRDefault="007D23E8" w:rsidP="00067CEC"/>
    <w:p w:rsidR="007D23E8" w:rsidRDefault="007D23E8" w:rsidP="00067CEC">
      <w:r>
        <w:t>En el script model.py se describe el modelo, se puede leer:</w:t>
      </w:r>
    </w:p>
    <w:p w:rsidR="007D23E8" w:rsidRPr="007D23E8" w:rsidRDefault="007D23E8" w:rsidP="007D23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F8F8F2"/>
        </w:rPr>
      </w:pP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from </w:t>
      </w:r>
      <w:r w:rsidRPr="007D23E8">
        <w:rPr>
          <w:rFonts w:ascii="Courier New" w:eastAsia="Times New Roman" w:hAnsi="Courier New" w:cs="Courier New"/>
          <w:color w:val="F8F8F2"/>
        </w:rPr>
        <w:t xml:space="preserve">django.db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import </w:t>
      </w:r>
      <w:r w:rsidRPr="007D23E8">
        <w:rPr>
          <w:rFonts w:ascii="Courier New" w:eastAsia="Times New Roman" w:hAnsi="Courier New" w:cs="Courier New"/>
          <w:color w:val="F8F8F2"/>
        </w:rPr>
        <w:t>models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from </w:t>
      </w:r>
      <w:r w:rsidRPr="007D23E8">
        <w:rPr>
          <w:rFonts w:ascii="Courier New" w:eastAsia="Times New Roman" w:hAnsi="Courier New" w:cs="Courier New"/>
          <w:color w:val="F8F8F2"/>
        </w:rPr>
        <w:t xml:space="preserve">django.core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import </w:t>
      </w:r>
      <w:r w:rsidRPr="007D23E8">
        <w:rPr>
          <w:rFonts w:ascii="Courier New" w:eastAsia="Times New Roman" w:hAnsi="Courier New" w:cs="Courier New"/>
          <w:color w:val="F8F8F2"/>
        </w:rPr>
        <w:t>validators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from </w:t>
      </w:r>
      <w:r w:rsidRPr="007D23E8">
        <w:rPr>
          <w:rFonts w:ascii="Courier New" w:eastAsia="Times New Roman" w:hAnsi="Courier New" w:cs="Courier New"/>
          <w:color w:val="F8F8F2"/>
        </w:rPr>
        <w:t xml:space="preserve">datetime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import </w:t>
      </w:r>
      <w:r w:rsidRPr="007D23E8">
        <w:rPr>
          <w:rFonts w:ascii="Courier New" w:eastAsia="Times New Roman" w:hAnsi="Courier New" w:cs="Courier New"/>
          <w:color w:val="F8F8F2"/>
        </w:rPr>
        <w:t>date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75715E"/>
        </w:rPr>
        <w:t># Create your models here</w:t>
      </w:r>
      <w:r w:rsidRPr="007D23E8">
        <w:rPr>
          <w:rFonts w:ascii="Courier New" w:eastAsia="Times New Roman" w:hAnsi="Courier New" w:cs="Courier New"/>
          <w:color w:val="75715E"/>
        </w:rPr>
        <w:br/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from </w:t>
      </w:r>
      <w:r w:rsidRPr="007D23E8">
        <w:rPr>
          <w:rFonts w:ascii="Courier New" w:eastAsia="Times New Roman" w:hAnsi="Courier New" w:cs="Courier New"/>
          <w:color w:val="F8F8F2"/>
        </w:rPr>
        <w:t xml:space="preserve">django.utils.html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import </w:t>
      </w:r>
      <w:r w:rsidRPr="007D23E8">
        <w:rPr>
          <w:rFonts w:ascii="Courier New" w:eastAsia="Times New Roman" w:hAnsi="Courier New" w:cs="Courier New"/>
          <w:color w:val="F8F8F2"/>
        </w:rPr>
        <w:t>format_html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7D23E8">
        <w:rPr>
          <w:rFonts w:ascii="Courier New" w:eastAsia="Times New Roman" w:hAnsi="Courier New" w:cs="Courier New"/>
          <w:color w:val="A6E22E"/>
        </w:rPr>
        <w:t>Organismo</w:t>
      </w:r>
      <w:r w:rsidRPr="007D23E8">
        <w:rPr>
          <w:rFonts w:ascii="Courier New" w:eastAsia="Times New Roman" w:hAnsi="Courier New" w:cs="Courier New"/>
          <w:color w:val="F8F8F2"/>
        </w:rPr>
        <w:t>(models.Model)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 xml:space="preserve">nombre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200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'Nombre*'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siglas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50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'Siglas'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blank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True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def __str__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return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.nombre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7D23E8">
        <w:rPr>
          <w:rFonts w:ascii="Courier New" w:eastAsia="Times New Roman" w:hAnsi="Courier New" w:cs="Courier New"/>
          <w:color w:val="A6E22E"/>
        </w:rPr>
        <w:t>Provincia</w:t>
      </w:r>
      <w:r w:rsidRPr="007D23E8">
        <w:rPr>
          <w:rFonts w:ascii="Courier New" w:eastAsia="Times New Roman" w:hAnsi="Courier New" w:cs="Courier New"/>
          <w:color w:val="F8F8F2"/>
        </w:rPr>
        <w:t>(models.Model)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 xml:space="preserve">nombreProvincia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((</w:t>
      </w:r>
      <w:r w:rsidRPr="007D23E8">
        <w:rPr>
          <w:rFonts w:ascii="Courier New" w:eastAsia="Times New Roman" w:hAnsi="Courier New" w:cs="Courier New"/>
          <w:color w:val="E6DB74"/>
        </w:rPr>
        <w:t>'PinarDelRio'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'Pinar del Rio'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'Artemisa'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'Artemisa'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'LaHabana'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'La Habana'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'Mayabeque'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'Mayabeque'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'Matanzas'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'Matanzas'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'Cienfuegos'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'Cienfuegos'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'VillaClara'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'Villa Clara'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'SanctiSpiritus'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'Sancti Spiritus'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'CiegoDeAvila'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'Ciego de Avila'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'Camaguey'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'Camaguey'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'LasTunas'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'Las Tunas'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'Granma'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'Granma'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'Holguin'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'Holguin'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'SantiagoDeCuba'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'Santiago de Cuba'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'Guantanamo'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'Guantanamo'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'IslaDeLaJuventud'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'Isla de la Juventud'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lastRenderedPageBreak/>
        <w:t xml:space="preserve">    codigo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models.IntegerField(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primary_key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True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'Codigo*'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default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1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nombre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25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'Nombre*'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choices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F8F8F2"/>
        </w:rPr>
        <w:t>nombreProvincia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default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'LaHabana'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      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unique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True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def __str__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return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.nombre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7D23E8">
        <w:rPr>
          <w:rFonts w:ascii="Courier New" w:eastAsia="Times New Roman" w:hAnsi="Courier New" w:cs="Courier New"/>
          <w:color w:val="A6E22E"/>
        </w:rPr>
        <w:t>Estudiante</w:t>
      </w:r>
      <w:r w:rsidRPr="007D23E8">
        <w:rPr>
          <w:rFonts w:ascii="Courier New" w:eastAsia="Times New Roman" w:hAnsi="Courier New" w:cs="Courier New"/>
          <w:color w:val="F8F8F2"/>
        </w:rPr>
        <w:t>(models.Model)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7D23E8">
        <w:rPr>
          <w:rFonts w:ascii="Courier New" w:eastAsia="Times New Roman" w:hAnsi="Courier New" w:cs="Courier New"/>
          <w:color w:val="A6E22E"/>
        </w:rPr>
        <w:t>Meta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 xml:space="preserve">verbose_name_plural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E6DB74"/>
        </w:rPr>
        <w:t>'Estudiantes'</w:t>
      </w:r>
      <w:r w:rsidRPr="007D23E8">
        <w:rPr>
          <w:rFonts w:ascii="Courier New" w:eastAsia="Times New Roman" w:hAnsi="Courier New" w:cs="Courier New"/>
          <w:color w:val="E6DB74"/>
        </w:rPr>
        <w:br/>
      </w:r>
      <w:r w:rsidRPr="007D23E8">
        <w:rPr>
          <w:rFonts w:ascii="Courier New" w:eastAsia="Times New Roman" w:hAnsi="Courier New" w:cs="Courier New"/>
          <w:color w:val="E6DB74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 xml:space="preserve">sexoAutor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((</w:t>
      </w:r>
      <w:r w:rsidRPr="007D23E8">
        <w:rPr>
          <w:rFonts w:ascii="Courier New" w:eastAsia="Times New Roman" w:hAnsi="Courier New" w:cs="Courier New"/>
          <w:color w:val="E6DB74"/>
        </w:rPr>
        <w:t>'M'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'Masculino'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'F'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'Femenino'</w:t>
      </w:r>
      <w:r w:rsidRPr="007D23E8">
        <w:rPr>
          <w:rFonts w:ascii="Courier New" w:eastAsia="Times New Roman" w:hAnsi="Courier New" w:cs="Courier New"/>
          <w:color w:val="F8F8F2"/>
        </w:rPr>
        <w:t>))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maxEdadValidator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validators.MaxValueValidator(</w:t>
      </w:r>
      <w:r w:rsidRPr="007D23E8">
        <w:rPr>
          <w:rFonts w:ascii="Courier New" w:eastAsia="Times New Roman" w:hAnsi="Courier New" w:cs="Courier New"/>
          <w:color w:val="AE81FF"/>
        </w:rPr>
        <w:t>130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message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'Aun se desconoce si alguien ha sobrepasado los 130'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CI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models.PositiveIntegerField(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primary_key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True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'Carnet de Identidad*'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edad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models.PositiveSmallIntegerField(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'Edad*'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validators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F8F8F2"/>
        </w:rPr>
        <w:t>[maxEdadValidator])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nombreApellidos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200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'Nombre y Apellidos*'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email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models.EmailField(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'Email'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blank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True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sexo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'Sexo*'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5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choices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F8F8F2"/>
        </w:rPr>
        <w:t>sexoAutor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default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'F'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cargo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'Cargo*'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100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centroTrabajo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200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'Centro de Trabajo*'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reservaDeQueCuadro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200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'Reserva de que Cuadro'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blank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True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organismo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models.ForeignKey(Organismo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'Organismo*'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provincia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models.ForeignKey(Provincia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'Provincia*'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municipio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models.ForeignKey(</w:t>
      </w:r>
      <w:r w:rsidRPr="007D23E8">
        <w:rPr>
          <w:rFonts w:ascii="Courier New" w:eastAsia="Times New Roman" w:hAnsi="Courier New" w:cs="Courier New"/>
          <w:color w:val="E6DB74"/>
        </w:rPr>
        <w:t>'Municipio'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null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True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blank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True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def __str__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return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.nombreApellidos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7D23E8">
        <w:rPr>
          <w:rFonts w:ascii="Courier New" w:eastAsia="Times New Roman" w:hAnsi="Courier New" w:cs="Courier New"/>
          <w:color w:val="A6E22E"/>
        </w:rPr>
        <w:t>Curso</w:t>
      </w:r>
      <w:r w:rsidRPr="007D23E8">
        <w:rPr>
          <w:rFonts w:ascii="Courier New" w:eastAsia="Times New Roman" w:hAnsi="Courier New" w:cs="Courier New"/>
          <w:color w:val="F8F8F2"/>
        </w:rPr>
        <w:t>(models.Model)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 xml:space="preserve">tipoCurso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((</w:t>
      </w:r>
      <w:r w:rsidRPr="007D23E8">
        <w:rPr>
          <w:rFonts w:ascii="Courier New" w:eastAsia="Times New Roman" w:hAnsi="Courier New" w:cs="Courier New"/>
          <w:color w:val="E6DB74"/>
        </w:rPr>
        <w:t>'Especialidad'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'Especialidad'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'Diplomado'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'Diplomado'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clasificacionCurso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((</w:t>
      </w:r>
      <w:r w:rsidRPr="007D23E8">
        <w:rPr>
          <w:rFonts w:ascii="Courier New" w:eastAsia="Times New Roman" w:hAnsi="Courier New" w:cs="Courier New"/>
          <w:color w:val="E6DB74"/>
        </w:rPr>
        <w:t>'Administracion Publica'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'Administracion Publica'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'Empresarial'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'Empresarial'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tipo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25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'Tipo*'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choices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F8F8F2"/>
        </w:rPr>
        <w:t>tipoCurso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default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'Especialidad'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clasificacion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25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'Clasificacion*'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choices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F8F8F2"/>
        </w:rPr>
        <w:t>clasificacionCurso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                        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default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'Empresarial'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edicion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models.PositiveIntegerField(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'Edicion*'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default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1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nombre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100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'Nombre*'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lastRenderedPageBreak/>
        <w:t xml:space="preserve">    </w:t>
      </w:r>
      <w:r w:rsidRPr="007D23E8">
        <w:rPr>
          <w:rFonts w:ascii="Courier New" w:eastAsia="Times New Roman" w:hAnsi="Courier New" w:cs="Courier New"/>
          <w:b/>
          <w:bCs/>
          <w:i/>
          <w:iCs/>
          <w:color w:val="C7C7FF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75715E"/>
        </w:rPr>
        <w:br/>
      </w:r>
      <w:r w:rsidRPr="007D23E8">
        <w:rPr>
          <w:rFonts w:ascii="Courier New" w:eastAsia="Times New Roman" w:hAnsi="Courier New" w:cs="Courier New"/>
          <w:color w:val="75715E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 xml:space="preserve">estudiantes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models.ManyToManyField(Estudiante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'Estudiantes*'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def __str__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return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.nombre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7D23E8">
        <w:rPr>
          <w:rFonts w:ascii="Courier New" w:eastAsia="Times New Roman" w:hAnsi="Courier New" w:cs="Courier New"/>
          <w:color w:val="A6E22E"/>
        </w:rPr>
        <w:t>Municipio</w:t>
      </w:r>
      <w:r w:rsidRPr="007D23E8">
        <w:rPr>
          <w:rFonts w:ascii="Courier New" w:eastAsia="Times New Roman" w:hAnsi="Courier New" w:cs="Courier New"/>
          <w:color w:val="F8F8F2"/>
        </w:rPr>
        <w:t>(models.Model)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 xml:space="preserve">nombreMunicipio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(</w:t>
      </w:r>
      <w:r w:rsidRPr="007D23E8">
        <w:rPr>
          <w:rFonts w:ascii="Courier New" w:eastAsia="Times New Roman" w:hAnsi="Courier New" w:cs="Courier New"/>
          <w:color w:val="E6DB74"/>
        </w:rPr>
        <w:t>'Pinar del Rio'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'ConsolacionDelSur'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'Consolacion del Sur'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'Guane'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'Guane'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'LaPalma'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'La Palma'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'LosPalacios'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'Los Palacios'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'Mantua'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'Mantua'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'MinasDeMatahambre'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'Minas de Matahambre'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'PinarDelRio'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'Pinar del Rio'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'SanJuanYMartinez'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 Juan y Martinez'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'SanLuis'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 Luis'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'Sandino'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'Sandino'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'Vinales'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'Vinales'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'Artemisa'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'Alquizar'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'Alquizar'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'Artemisa'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'Artemisa'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'Bauta'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'Bauta'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'Caimito'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'Caimito'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'Guanajay'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'Guanajay'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'GuiraDeMelena'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'Guira de Melena'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'Mariel'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'Mariel'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'SanAntonioDeLosBanos'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 Antonio de los Banos'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'Candelaria'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'Candelaria'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'SanCristobal'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 Cristobal'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'BahiaHonda'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'Bahia Honda'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'La Habana'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'ArroyoNaranjo'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'Arroyo Naranjo'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'Boyeros'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'Boyeros'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'CentroHabana'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'Centro Habana'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'Cerro'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'Cerro'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'Cotorro'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'Cotorro'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'DiezDeOctubre'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'Diez de Octubre'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'Guanabacoa'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'Guanabacoa'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'LaHabanaDelEste'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'La Habana del Este'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'LaHabanaVieja'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'La Habana Vieja'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'LaLisa'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'La Lisa'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'Marianao'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'Marianao'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'Playa'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'Playa'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'PlazaDeLaRevolucion'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'Plaza de la Revolucion'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'Regla'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'Regla'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</w:r>
      <w:r w:rsidRPr="007D23E8">
        <w:rPr>
          <w:rFonts w:ascii="Courier New" w:eastAsia="Times New Roman" w:hAnsi="Courier New" w:cs="Courier New"/>
          <w:color w:val="CC7832"/>
        </w:rPr>
        <w:lastRenderedPageBreak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'SanMiguelDelPadron'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 Miguel del Padron'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'Mayabeque'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'Batabano'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'Batabano'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'Bejucal'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'Bejucal'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'Guines'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'Guines'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'Jaruco'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'Jaruco'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'Madruga'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'Madruga'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'MelenaDelSur'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'Melena del Sur'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'NuevaPaz'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'Nueva Paz'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'Quivican'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'Quivican'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'SanJoseDeLasLajas'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 Jose de las Lajas'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'SanNicolas'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 Nicolas'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'SantaCruzDelNorte'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'Santa Cruz del Norte'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'Matanzas'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'Calimete'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'Calimete'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'Cardenas'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'Cardenas'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'CienagaDeZapata'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'Cienaga de Zapata'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'Colon'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'Colon'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'JagueyGrande'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'Jaguey Grande'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'Jovellanos'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'Jovellanos'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'Limonar'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'Limonar'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'LosArabos'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'Los Arabos'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'Marti'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'Marti'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'Matanzas'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'Matanzas'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'PedroBetancourt'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'Pedro Betancourt'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'Perico'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'Perico'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'UnionDeReyes'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'Union de Reyes'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'Cienfuegos'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'Abreus'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'Abreus'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'AguadaDePasajeros'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'Aguada de Pasajeros'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'Cienfuegos'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'Cienfuegos'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'Cruces'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'Cruces'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'Cumanayagua'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'Cumanayagua'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'Lajas'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'Lajas'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'Palmira'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'Palmira'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'Rodas'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'Rodas'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'Villa Clara'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'Caibarien'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'Caibarien'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'Camajuani'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'Camajuani'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'Cifuentes'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'Cifuentes'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'Corralillo'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'Corralillo'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'Encrucijada'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'Encrucijada'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'Manicaragua'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'Manicaragua'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'Placetas'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'Placetas'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'QuemadoDeGuines'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'Quemado de Guines'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</w:r>
      <w:r w:rsidRPr="007D23E8">
        <w:rPr>
          <w:rFonts w:ascii="Courier New" w:eastAsia="Times New Roman" w:hAnsi="Courier New" w:cs="Courier New"/>
          <w:color w:val="CC7832"/>
        </w:rPr>
        <w:lastRenderedPageBreak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'Ranchuelo'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'Ranchuelo'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'SanJuanDeLosRemedios'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 Juan de los Remedios'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'SaguaLaGrande'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'Sagua la Grande'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'SantaClara'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'Santa Clara'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'SantoDomingo'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'Santo Domingo'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'Sancti Spiritus'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'Cabaiguan'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'Cabaiguan'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'Fomento'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'Fomento'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'Jatibonico'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'Jatibonico'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'LaSierpe'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'La Sierpe'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'SanctiSpiritus'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'Sancti Spiritus'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'Taguasco'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'Taguasco'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'Trinidad'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'Trinidad'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'Yaguajay'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'Yaguajay'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'Ciego de Avila'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'Baragua'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'Baragua'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'Bolivia'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'Bolivia'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'Chambas'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'Chambas'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'CiegoDeAvila'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'Ciego de Avila'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'CiroRedondo'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'Ciro Redondo'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'Florencia'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'Florencia'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'Majagua'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'Majagua'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'Moron'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'Moron'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'PrimerDeEnero'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'Primero de Enero'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'Venezuela'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'Venezuela'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'Camaguey'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'Camaguey'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'Camaguey'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'CarlosManuelDeCespedes'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'Carlos M. de Cespedes'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'Esmeralda'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'Esmeralda'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'Florida'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'Florida'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'Guaimaro'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'Guaimaro'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'Jimaguayu'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'Jimaguayu'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'Minas'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'Minas'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'Najasa'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'Najasa'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'Nuevitas'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'Nuevitas'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'SantaCruzDelSur'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'Santa Cruz del Sur'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'Sibanicu'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'Sibanicu'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'SierraDeCubitas'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'Sierra de Cubitas'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'Vertientes'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'Vertientes'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'Las Tunas'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'Amancio'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'Amancio'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'Colombia'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'Colombia'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'JesusMenendez'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'Jesius Menendez'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'Jobabo'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'Jobabo'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'Majibacoa'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'Majibacoa'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</w:r>
      <w:r w:rsidRPr="007D23E8">
        <w:rPr>
          <w:rFonts w:ascii="Courier New" w:eastAsia="Times New Roman" w:hAnsi="Courier New" w:cs="Courier New"/>
          <w:color w:val="CC7832"/>
        </w:rPr>
        <w:lastRenderedPageBreak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'Manati'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'Manati'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'PuertoPadre'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'Puerto Padre'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'LasTunas'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'Las Tunas'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'Holguin'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'Antilla'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'Antilla'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'Baguanos'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'Baguanos'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'Banes'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'Banes'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'Cacocum'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'Cacocum'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'CalixtoGarcia'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'Calixto Garcia'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'Cueto'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'Cueto'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'FrankPais'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'Frank Pais'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'Gibara'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'Gibara'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'Holguin'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'Holguin'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'Mayari'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'Mayari'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'Moa'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'Moa'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'RafaelFreyre'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'Rafael Freyre'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'SaguaDeTanamo'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'Sagua de Tanamo'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'Urbano Noris'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'Urbano Noris'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'Granma'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'BartolomeMaso'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'Bartolome Maso'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'Bayamo'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'Bayamo'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'BueyArriba'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'Buey Arriba'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'Campechuela'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'Campechuela'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'CautoCristo'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'Cauto Cristo'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'Guisa'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'Guisa'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'Jiguani'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'Jiguani'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'Manzanillo'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'Manzanillo'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'MediaLuna'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'Media Luna'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'Niquero'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'Niquero'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'Pilon'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'Pilon'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'RioCauto'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'Rio Cauto'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'Yara'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'Yara'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'Santiago de Cuba'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'Contramaestre'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'Contramaestre'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'Guama'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'Guama'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'Mella'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'Mella'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'PalmaSoriano'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'Palma Soriano'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'SanLuis'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 Luis'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'SantiagoDeCuba'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'Santiago de Cuba'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'SegundoFrente'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'Segundo Frente'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'SongoLaMaya'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'Songo-La Maya'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'TercerFrente'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'Tercer Frente'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'Guantanamo'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'Baracoa'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'Baracoa'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'Caimanera'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'Caimanera'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</w:r>
      <w:r w:rsidRPr="007D23E8">
        <w:rPr>
          <w:rFonts w:ascii="Courier New" w:eastAsia="Times New Roman" w:hAnsi="Courier New" w:cs="Courier New"/>
          <w:color w:val="CC7832"/>
        </w:rPr>
        <w:lastRenderedPageBreak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'ElSalvador'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'El Salvador'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'Guantanamo'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'Guantanamo'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'Imias'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'Imias'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'Maisi'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'Maisi'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'ManuelTames'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'Manuel Tames'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'NicetoPerez'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'Niceto Perez'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'SanAntonioDelSur'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'San Antonio del Sur'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'Yateras'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'Yateras'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E6DB74"/>
        </w:rPr>
        <w:t>'Isla de la Juventud'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        (</w:t>
      </w:r>
      <w:r w:rsidRPr="007D23E8">
        <w:rPr>
          <w:rFonts w:ascii="Courier New" w:eastAsia="Times New Roman" w:hAnsi="Courier New" w:cs="Courier New"/>
          <w:color w:val="E6DB74"/>
        </w:rPr>
        <w:t>'IslaDeLaJuventud'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color w:val="E6DB74"/>
        </w:rPr>
        <w:t>'Isla de la Juventud'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CC7832"/>
        </w:rPr>
        <w:br/>
        <w:t xml:space="preserve">     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)</w:t>
      </w:r>
      <w:r w:rsidRPr="007D23E8">
        <w:rPr>
          <w:rFonts w:ascii="Courier New" w:eastAsia="Times New Roman" w:hAnsi="Courier New" w:cs="Courier New"/>
          <w:color w:val="CC7832"/>
        </w:rPr>
        <w:t>,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def __str__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return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.nombre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nombre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25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'Nombre*'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choices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F8F8F2"/>
        </w:rPr>
        <w:t>nombreMunicipio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unique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True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provincia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models.ForeignKey(Provincia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'Provincia*'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7D23E8">
        <w:rPr>
          <w:rFonts w:ascii="Courier New" w:eastAsia="Times New Roman" w:hAnsi="Courier New" w:cs="Courier New"/>
          <w:color w:val="A6E22E"/>
        </w:rPr>
        <w:t>PalabraClave</w:t>
      </w:r>
      <w:r w:rsidRPr="007D23E8">
        <w:rPr>
          <w:rFonts w:ascii="Courier New" w:eastAsia="Times New Roman" w:hAnsi="Courier New" w:cs="Courier New"/>
          <w:color w:val="F8F8F2"/>
        </w:rPr>
        <w:t>(models.Model)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7D23E8">
        <w:rPr>
          <w:rFonts w:ascii="Courier New" w:eastAsia="Times New Roman" w:hAnsi="Courier New" w:cs="Courier New"/>
          <w:color w:val="A6E22E"/>
        </w:rPr>
        <w:t>Meta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 xml:space="preserve">verbose_name_plural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E6DB74"/>
        </w:rPr>
        <w:t>'Palabras Claves'</w:t>
      </w:r>
      <w:r w:rsidRPr="007D23E8">
        <w:rPr>
          <w:rFonts w:ascii="Courier New" w:eastAsia="Times New Roman" w:hAnsi="Courier New" w:cs="Courier New"/>
          <w:color w:val="E6DB74"/>
        </w:rPr>
        <w:br/>
      </w:r>
      <w:r w:rsidRPr="007D23E8">
        <w:rPr>
          <w:rFonts w:ascii="Courier New" w:eastAsia="Times New Roman" w:hAnsi="Courier New" w:cs="Courier New"/>
          <w:color w:val="E6DB74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 xml:space="preserve">palabra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50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'Palabra*'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unique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True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def __str__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return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.palabra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7D23E8">
        <w:rPr>
          <w:rFonts w:ascii="Courier New" w:eastAsia="Times New Roman" w:hAnsi="Courier New" w:cs="Courier New"/>
          <w:color w:val="A6E22E"/>
        </w:rPr>
        <w:t>Tesis</w:t>
      </w:r>
      <w:r w:rsidRPr="007D23E8">
        <w:rPr>
          <w:rFonts w:ascii="Courier New" w:eastAsia="Times New Roman" w:hAnsi="Courier New" w:cs="Courier New"/>
          <w:color w:val="F8F8F2"/>
        </w:rPr>
        <w:t>(models.Model)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class </w:t>
      </w:r>
      <w:r w:rsidRPr="007D23E8">
        <w:rPr>
          <w:rFonts w:ascii="Courier New" w:eastAsia="Times New Roman" w:hAnsi="Courier New" w:cs="Courier New"/>
          <w:color w:val="A6E22E"/>
        </w:rPr>
        <w:t>Meta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 xml:space="preserve">verbose_name_plural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E6DB74"/>
        </w:rPr>
        <w:t>'Tesis'</w:t>
      </w:r>
      <w:r w:rsidRPr="007D23E8">
        <w:rPr>
          <w:rFonts w:ascii="Courier New" w:eastAsia="Times New Roman" w:hAnsi="Courier New" w:cs="Courier New"/>
          <w:color w:val="E6DB74"/>
        </w:rPr>
        <w:br/>
      </w:r>
      <w:r w:rsidRPr="007D23E8">
        <w:rPr>
          <w:rFonts w:ascii="Courier New" w:eastAsia="Times New Roman" w:hAnsi="Courier New" w:cs="Courier New"/>
          <w:color w:val="E6DB74"/>
        </w:rPr>
        <w:br/>
        <w:t xml:space="preserve">    </w:t>
      </w:r>
      <w:r w:rsidRPr="007D23E8">
        <w:rPr>
          <w:rFonts w:ascii="Courier New" w:eastAsia="Times New Roman" w:hAnsi="Courier New" w:cs="Courier New"/>
          <w:color w:val="F8F8F2"/>
        </w:rPr>
        <w:t xml:space="preserve">link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models.URLField(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'Enlace al articulo en Internet'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blank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True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titulo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100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'Titulo*'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tema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models.TextField(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'Tema*'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ubicacion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models.CharField(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max_length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AE81FF"/>
        </w:rPr>
        <w:t>100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'Ubicacion'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blank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True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organismo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models.ForeignKey(Organismo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'Organismo*'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estudiantes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models.ManyToManyField(Estudiante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'Estudiantes*'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palabras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F8F8F2"/>
        </w:rPr>
        <w:t>models.ManyToManyField(PalabraClave</w:t>
      </w:r>
      <w:r w:rsidRPr="007D23E8">
        <w:rPr>
          <w:rFonts w:ascii="Courier New" w:eastAsia="Times New Roman" w:hAnsi="Courier New" w:cs="Courier New"/>
          <w:color w:val="CC7832"/>
        </w:rPr>
        <w:t xml:space="preserve">,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verbose_name</w:t>
      </w:r>
      <w:r w:rsidRPr="007D23E8">
        <w:rPr>
          <w:rFonts w:ascii="Courier New" w:eastAsia="Times New Roman" w:hAnsi="Courier New" w:cs="Courier New"/>
          <w:color w:val="F92672"/>
        </w:rPr>
        <w:t>=</w:t>
      </w:r>
      <w:r w:rsidRPr="007D23E8">
        <w:rPr>
          <w:rFonts w:ascii="Courier New" w:eastAsia="Times New Roman" w:hAnsi="Courier New" w:cs="Courier New"/>
          <w:color w:val="E6DB74"/>
        </w:rPr>
        <w:t>'Palabras claves*'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>def __str__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return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.titulo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def </w:t>
      </w:r>
      <w:r w:rsidRPr="007D23E8">
        <w:rPr>
          <w:rFonts w:ascii="Courier New" w:eastAsia="Times New Roman" w:hAnsi="Courier New" w:cs="Courier New"/>
          <w:color w:val="A6E22E"/>
        </w:rPr>
        <w:t>Palabras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 xml:space="preserve">html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E6DB74"/>
        </w:rPr>
        <w:t>'&lt;select&gt;'</w:t>
      </w:r>
      <w:r w:rsidRPr="007D23E8">
        <w:rPr>
          <w:rFonts w:ascii="Courier New" w:eastAsia="Times New Roman" w:hAnsi="Courier New" w:cs="Courier New"/>
          <w:color w:val="E6DB74"/>
        </w:rPr>
        <w:br/>
        <w:t xml:space="preserve">    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for </w:t>
      </w:r>
      <w:r w:rsidRPr="007D23E8">
        <w:rPr>
          <w:rFonts w:ascii="Courier New" w:eastAsia="Times New Roman" w:hAnsi="Courier New" w:cs="Courier New"/>
          <w:color w:val="F8F8F2"/>
        </w:rPr>
        <w:t xml:space="preserve">palabra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in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.palabras.all()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</w:r>
      <w:r w:rsidRPr="007D23E8">
        <w:rPr>
          <w:rFonts w:ascii="Courier New" w:eastAsia="Times New Roman" w:hAnsi="Courier New" w:cs="Courier New"/>
          <w:color w:val="F92672"/>
        </w:rPr>
        <w:lastRenderedPageBreak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 xml:space="preserve">html </w:t>
      </w:r>
      <w:r w:rsidRPr="007D23E8">
        <w:rPr>
          <w:rFonts w:ascii="Courier New" w:eastAsia="Times New Roman" w:hAnsi="Courier New" w:cs="Courier New"/>
          <w:color w:val="F92672"/>
        </w:rPr>
        <w:t xml:space="preserve">+= </w:t>
      </w:r>
      <w:r w:rsidRPr="007D23E8">
        <w:rPr>
          <w:rFonts w:ascii="Courier New" w:eastAsia="Times New Roman" w:hAnsi="Courier New" w:cs="Courier New"/>
          <w:color w:val="E6DB74"/>
        </w:rPr>
        <w:t xml:space="preserve">'&lt;option&gt;' </w:t>
      </w:r>
      <w:r w:rsidRPr="007D23E8">
        <w:rPr>
          <w:rFonts w:ascii="Courier New" w:eastAsia="Times New Roman" w:hAnsi="Courier New" w:cs="Courier New"/>
          <w:color w:val="F92672"/>
        </w:rPr>
        <w:t xml:space="preserve">+ </w:t>
      </w:r>
      <w:r w:rsidRPr="007D23E8">
        <w:rPr>
          <w:rFonts w:ascii="Courier New" w:eastAsia="Times New Roman" w:hAnsi="Courier New" w:cs="Courier New"/>
          <w:color w:val="F8F8F2"/>
        </w:rPr>
        <w:t>palabra.</w:t>
      </w:r>
      <w:r w:rsidRPr="007D23E8">
        <w:rPr>
          <w:rFonts w:ascii="Courier New" w:eastAsia="Times New Roman" w:hAnsi="Courier New" w:cs="Courier New"/>
          <w:color w:val="66D9EF"/>
        </w:rPr>
        <w:t>__str__</w:t>
      </w:r>
      <w:r w:rsidRPr="007D23E8">
        <w:rPr>
          <w:rFonts w:ascii="Courier New" w:eastAsia="Times New Roman" w:hAnsi="Courier New" w:cs="Courier New"/>
          <w:color w:val="F8F8F2"/>
        </w:rPr>
        <w:t xml:space="preserve">() </w:t>
      </w:r>
      <w:r w:rsidRPr="007D23E8">
        <w:rPr>
          <w:rFonts w:ascii="Courier New" w:eastAsia="Times New Roman" w:hAnsi="Courier New" w:cs="Courier New"/>
          <w:color w:val="F92672"/>
        </w:rPr>
        <w:t xml:space="preserve">+ </w:t>
      </w:r>
      <w:r w:rsidRPr="007D23E8">
        <w:rPr>
          <w:rFonts w:ascii="Courier New" w:eastAsia="Times New Roman" w:hAnsi="Courier New" w:cs="Courier New"/>
          <w:color w:val="E6DB74"/>
        </w:rPr>
        <w:t>'&lt;/option&gt;'</w:t>
      </w:r>
      <w:r w:rsidRPr="007D23E8">
        <w:rPr>
          <w:rFonts w:ascii="Courier New" w:eastAsia="Times New Roman" w:hAnsi="Courier New" w:cs="Courier New"/>
          <w:color w:val="E6DB74"/>
        </w:rPr>
        <w:br/>
      </w:r>
      <w:r w:rsidRPr="007D23E8">
        <w:rPr>
          <w:rFonts w:ascii="Courier New" w:eastAsia="Times New Roman" w:hAnsi="Courier New" w:cs="Courier New"/>
          <w:color w:val="E6DB74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 xml:space="preserve">html </w:t>
      </w:r>
      <w:r w:rsidRPr="007D23E8">
        <w:rPr>
          <w:rFonts w:ascii="Courier New" w:eastAsia="Times New Roman" w:hAnsi="Courier New" w:cs="Courier New"/>
          <w:color w:val="F92672"/>
        </w:rPr>
        <w:t xml:space="preserve">+= </w:t>
      </w:r>
      <w:r w:rsidRPr="007D23E8">
        <w:rPr>
          <w:rFonts w:ascii="Courier New" w:eastAsia="Times New Roman" w:hAnsi="Courier New" w:cs="Courier New"/>
          <w:color w:val="E6DB74"/>
        </w:rPr>
        <w:t>'&lt;/select&gt;'</w:t>
      </w:r>
      <w:r w:rsidRPr="007D23E8">
        <w:rPr>
          <w:rFonts w:ascii="Courier New" w:eastAsia="Times New Roman" w:hAnsi="Courier New" w:cs="Courier New"/>
          <w:color w:val="E6DB74"/>
        </w:rPr>
        <w:br/>
      </w:r>
      <w:r w:rsidRPr="007D23E8">
        <w:rPr>
          <w:rFonts w:ascii="Courier New" w:eastAsia="Times New Roman" w:hAnsi="Courier New" w:cs="Courier New"/>
          <w:color w:val="E6DB74"/>
        </w:rPr>
        <w:br/>
        <w:t xml:space="preserve">    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return </w:t>
      </w:r>
      <w:r w:rsidRPr="007D23E8">
        <w:rPr>
          <w:rFonts w:ascii="Courier New" w:eastAsia="Times New Roman" w:hAnsi="Courier New" w:cs="Courier New"/>
          <w:color w:val="F8F8F2"/>
        </w:rPr>
        <w:t>format_html(html)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  <w:t xml:space="preserve">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def </w:t>
      </w:r>
      <w:r w:rsidRPr="007D23E8">
        <w:rPr>
          <w:rFonts w:ascii="Courier New" w:eastAsia="Times New Roman" w:hAnsi="Courier New" w:cs="Courier New"/>
          <w:color w:val="A6E22E"/>
        </w:rPr>
        <w:t>Estudiantes</w:t>
      </w:r>
      <w:r w:rsidRPr="007D23E8">
        <w:rPr>
          <w:rFonts w:ascii="Courier New" w:eastAsia="Times New Roman" w:hAnsi="Courier New" w:cs="Courier New"/>
          <w:color w:val="F8F8F2"/>
        </w:rPr>
        <w:t>(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 xml:space="preserve">html </w:t>
      </w:r>
      <w:r w:rsidRPr="007D23E8">
        <w:rPr>
          <w:rFonts w:ascii="Courier New" w:eastAsia="Times New Roman" w:hAnsi="Courier New" w:cs="Courier New"/>
          <w:color w:val="F92672"/>
        </w:rPr>
        <w:t xml:space="preserve">= </w:t>
      </w:r>
      <w:r w:rsidRPr="007D23E8">
        <w:rPr>
          <w:rFonts w:ascii="Courier New" w:eastAsia="Times New Roman" w:hAnsi="Courier New" w:cs="Courier New"/>
          <w:color w:val="E6DB74"/>
        </w:rPr>
        <w:t>'&lt;select&gt;'</w:t>
      </w:r>
      <w:r w:rsidRPr="007D23E8">
        <w:rPr>
          <w:rFonts w:ascii="Courier New" w:eastAsia="Times New Roman" w:hAnsi="Courier New" w:cs="Courier New"/>
          <w:color w:val="E6DB74"/>
        </w:rPr>
        <w:br/>
        <w:t xml:space="preserve">    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for </w:t>
      </w:r>
      <w:r w:rsidRPr="007D23E8">
        <w:rPr>
          <w:rFonts w:ascii="Courier New" w:eastAsia="Times New Roman" w:hAnsi="Courier New" w:cs="Courier New"/>
          <w:color w:val="F8F8F2"/>
        </w:rPr>
        <w:t xml:space="preserve">estudiante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in </w:t>
      </w:r>
      <w:r w:rsidRPr="007D23E8">
        <w:rPr>
          <w:rFonts w:ascii="Courier New" w:eastAsia="Times New Roman" w:hAnsi="Courier New" w:cs="Courier New"/>
          <w:i/>
          <w:iCs/>
          <w:color w:val="FD971F"/>
        </w:rPr>
        <w:t>self</w:t>
      </w:r>
      <w:r w:rsidRPr="007D23E8">
        <w:rPr>
          <w:rFonts w:ascii="Courier New" w:eastAsia="Times New Roman" w:hAnsi="Courier New" w:cs="Courier New"/>
          <w:color w:val="F8F8F2"/>
        </w:rPr>
        <w:t>.estudiantes.all()</w:t>
      </w:r>
      <w:r w:rsidRPr="007D23E8">
        <w:rPr>
          <w:rFonts w:ascii="Courier New" w:eastAsia="Times New Roman" w:hAnsi="Courier New" w:cs="Courier New"/>
          <w:color w:val="F92672"/>
        </w:rPr>
        <w:t>:</w:t>
      </w:r>
      <w:r w:rsidRPr="007D23E8">
        <w:rPr>
          <w:rFonts w:ascii="Courier New" w:eastAsia="Times New Roman" w:hAnsi="Courier New" w:cs="Courier New"/>
          <w:color w:val="F92672"/>
        </w:rPr>
        <w:br/>
        <w:t xml:space="preserve">            </w:t>
      </w:r>
      <w:r w:rsidRPr="007D23E8">
        <w:rPr>
          <w:rFonts w:ascii="Courier New" w:eastAsia="Times New Roman" w:hAnsi="Courier New" w:cs="Courier New"/>
          <w:color w:val="F8F8F2"/>
        </w:rPr>
        <w:t xml:space="preserve">html </w:t>
      </w:r>
      <w:r w:rsidRPr="007D23E8">
        <w:rPr>
          <w:rFonts w:ascii="Courier New" w:eastAsia="Times New Roman" w:hAnsi="Courier New" w:cs="Courier New"/>
          <w:color w:val="F92672"/>
        </w:rPr>
        <w:t xml:space="preserve">+= </w:t>
      </w:r>
      <w:r w:rsidRPr="007D23E8">
        <w:rPr>
          <w:rFonts w:ascii="Courier New" w:eastAsia="Times New Roman" w:hAnsi="Courier New" w:cs="Courier New"/>
          <w:color w:val="E6DB74"/>
        </w:rPr>
        <w:t xml:space="preserve">'&lt;option&gt;' </w:t>
      </w:r>
      <w:r w:rsidRPr="007D23E8">
        <w:rPr>
          <w:rFonts w:ascii="Courier New" w:eastAsia="Times New Roman" w:hAnsi="Courier New" w:cs="Courier New"/>
          <w:color w:val="F92672"/>
        </w:rPr>
        <w:t xml:space="preserve">+ </w:t>
      </w:r>
      <w:r w:rsidRPr="007D23E8">
        <w:rPr>
          <w:rFonts w:ascii="Courier New" w:eastAsia="Times New Roman" w:hAnsi="Courier New" w:cs="Courier New"/>
          <w:color w:val="F8F8F2"/>
        </w:rPr>
        <w:t>estudiante.</w:t>
      </w:r>
      <w:r w:rsidRPr="007D23E8">
        <w:rPr>
          <w:rFonts w:ascii="Courier New" w:eastAsia="Times New Roman" w:hAnsi="Courier New" w:cs="Courier New"/>
          <w:color w:val="66D9EF"/>
        </w:rPr>
        <w:t>__str__</w:t>
      </w:r>
      <w:r w:rsidRPr="007D23E8">
        <w:rPr>
          <w:rFonts w:ascii="Courier New" w:eastAsia="Times New Roman" w:hAnsi="Courier New" w:cs="Courier New"/>
          <w:color w:val="F8F8F2"/>
        </w:rPr>
        <w:t xml:space="preserve">() </w:t>
      </w:r>
      <w:r w:rsidRPr="007D23E8">
        <w:rPr>
          <w:rFonts w:ascii="Courier New" w:eastAsia="Times New Roman" w:hAnsi="Courier New" w:cs="Courier New"/>
          <w:color w:val="F92672"/>
        </w:rPr>
        <w:t xml:space="preserve">+ </w:t>
      </w:r>
      <w:r w:rsidRPr="007D23E8">
        <w:rPr>
          <w:rFonts w:ascii="Courier New" w:eastAsia="Times New Roman" w:hAnsi="Courier New" w:cs="Courier New"/>
          <w:color w:val="E6DB74"/>
        </w:rPr>
        <w:t>'&lt;/option&gt;'</w:t>
      </w:r>
      <w:r w:rsidRPr="007D23E8">
        <w:rPr>
          <w:rFonts w:ascii="Courier New" w:eastAsia="Times New Roman" w:hAnsi="Courier New" w:cs="Courier New"/>
          <w:color w:val="E6DB74"/>
        </w:rPr>
        <w:br/>
      </w:r>
      <w:r w:rsidRPr="007D23E8">
        <w:rPr>
          <w:rFonts w:ascii="Courier New" w:eastAsia="Times New Roman" w:hAnsi="Courier New" w:cs="Courier New"/>
          <w:color w:val="E6DB74"/>
        </w:rPr>
        <w:br/>
        <w:t xml:space="preserve">        </w:t>
      </w:r>
      <w:r w:rsidRPr="007D23E8">
        <w:rPr>
          <w:rFonts w:ascii="Courier New" w:eastAsia="Times New Roman" w:hAnsi="Courier New" w:cs="Courier New"/>
          <w:color w:val="F8F8F2"/>
        </w:rPr>
        <w:t xml:space="preserve">html </w:t>
      </w:r>
      <w:r w:rsidRPr="007D23E8">
        <w:rPr>
          <w:rFonts w:ascii="Courier New" w:eastAsia="Times New Roman" w:hAnsi="Courier New" w:cs="Courier New"/>
          <w:color w:val="F92672"/>
        </w:rPr>
        <w:t xml:space="preserve">+= </w:t>
      </w:r>
      <w:r w:rsidRPr="007D23E8">
        <w:rPr>
          <w:rFonts w:ascii="Courier New" w:eastAsia="Times New Roman" w:hAnsi="Courier New" w:cs="Courier New"/>
          <w:color w:val="E6DB74"/>
        </w:rPr>
        <w:t>'&lt;/select&gt;'</w:t>
      </w:r>
      <w:r w:rsidRPr="007D23E8">
        <w:rPr>
          <w:rFonts w:ascii="Courier New" w:eastAsia="Times New Roman" w:hAnsi="Courier New" w:cs="Courier New"/>
          <w:color w:val="E6DB74"/>
        </w:rPr>
        <w:br/>
      </w:r>
      <w:r w:rsidRPr="007D23E8">
        <w:rPr>
          <w:rFonts w:ascii="Courier New" w:eastAsia="Times New Roman" w:hAnsi="Courier New" w:cs="Courier New"/>
          <w:color w:val="E6DB74"/>
        </w:rPr>
        <w:br/>
        <w:t xml:space="preserve">        </w:t>
      </w:r>
      <w:r w:rsidRPr="007D23E8">
        <w:rPr>
          <w:rFonts w:ascii="Courier New" w:eastAsia="Times New Roman" w:hAnsi="Courier New" w:cs="Courier New"/>
          <w:i/>
          <w:iCs/>
          <w:color w:val="66D9EF"/>
        </w:rPr>
        <w:t xml:space="preserve">return </w:t>
      </w:r>
      <w:r w:rsidRPr="007D23E8">
        <w:rPr>
          <w:rFonts w:ascii="Courier New" w:eastAsia="Times New Roman" w:hAnsi="Courier New" w:cs="Courier New"/>
          <w:color w:val="F8F8F2"/>
        </w:rPr>
        <w:t>format_html(html)</w:t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  <w:r w:rsidRPr="007D23E8">
        <w:rPr>
          <w:rFonts w:ascii="Courier New" w:eastAsia="Times New Roman" w:hAnsi="Courier New" w:cs="Courier New"/>
          <w:color w:val="F8F8F2"/>
        </w:rPr>
        <w:br/>
      </w:r>
    </w:p>
    <w:p w:rsidR="007D23E8" w:rsidRDefault="007D23E8" w:rsidP="00067CEC"/>
    <w:p w:rsidR="007D23E8" w:rsidRDefault="007D23E8" w:rsidP="00067CEC">
      <w:r>
        <w:t>Cada clase define un nuevo modelo, las propiedades de la clase que son instancias de clases definidas en models, son o campos del modelo o relaciones entre los modelos.</w:t>
      </w:r>
      <w:r w:rsidR="00406487">
        <w:t xml:space="preserve"> La clase Meta modifica información de metadatos acerca de un modelo, en este caso, modifica el nombre</w:t>
      </w:r>
      <w:r w:rsidR="008B5C0D">
        <w:t xml:space="preserve"> en plural del modelo, importante al mostrarlo en el sitio de administración. Los métodos (funciones) definidos en los modelos, no son </w:t>
      </w:r>
      <w:r w:rsidR="001A1FF5">
        <w:t>más</w:t>
      </w:r>
      <w:r w:rsidR="008B5C0D">
        <w:t xml:space="preserve"> que ‘’llamables’’, esto es, métodos que pueden mostrar cierta información en el sitio de administración, en este caso estos métodos se solicitan para llamar en la propiedad list_display vista anteriormente, retornan un fragmento </w:t>
      </w:r>
      <w:r w:rsidR="00FE0C19">
        <w:t>HTML</w:t>
      </w:r>
      <w:r w:rsidR="008B5C0D">
        <w:t xml:space="preserve">, que en este caso no es </w:t>
      </w:r>
      <w:r w:rsidR="00FE0C19">
        <w:t>más</w:t>
      </w:r>
      <w:r w:rsidR="008B5C0D">
        <w:t xml:space="preserve"> que código </w:t>
      </w:r>
      <w:r w:rsidR="00FE0C19">
        <w:t>HTML</w:t>
      </w:r>
      <w:r w:rsidR="008B5C0D">
        <w:t xml:space="preserve"> formateado en un string, el cual será embebido en los campos del modelo en el sitio de administración.</w:t>
      </w:r>
    </w:p>
    <w:p w:rsidR="007604C2" w:rsidRDefault="007604C2" w:rsidP="00067CEC"/>
    <w:p w:rsidR="007604C2" w:rsidRDefault="007604C2" w:rsidP="00067CEC">
      <w:r>
        <w:t>El script views.py es el que tiene</w:t>
      </w:r>
      <w:r w:rsidR="00080EAC">
        <w:t xml:space="preserve"> las vistas, esto es, funciones que al pedir una url el navegador, son ejecutadas (cada url </w:t>
      </w:r>
      <w:r w:rsidR="00FE0C19">
        <w:t>está</w:t>
      </w:r>
      <w:r w:rsidR="00080EAC">
        <w:t xml:space="preserve"> asociada a una vista), realizando algún tipo de lógica y luego, generalmente, envían una </w:t>
      </w:r>
      <w:r w:rsidR="00FE0C19">
        <w:t>página</w:t>
      </w:r>
      <w:r w:rsidR="00080EAC">
        <w:t xml:space="preserve"> web al navegador. Las vistas son las siguientes:</w:t>
      </w:r>
    </w:p>
    <w:p w:rsidR="00080EAC" w:rsidRDefault="00080EAC" w:rsidP="00080EAC">
      <w:pPr>
        <w:pStyle w:val="HTMLconformatoprevio"/>
        <w:shd w:val="clear" w:color="auto" w:fill="272822"/>
        <w:rPr>
          <w:color w:val="F8F8F2"/>
        </w:rPr>
      </w:pPr>
      <w:r w:rsidRPr="00080EAC">
        <w:rPr>
          <w:i/>
          <w:iCs/>
          <w:color w:val="66D9EF"/>
          <w:lang w:val="en-US"/>
        </w:rPr>
        <w:t xml:space="preserve">import </w:t>
      </w:r>
      <w:r w:rsidRPr="00080EAC">
        <w:rPr>
          <w:color w:val="F8F8F2"/>
          <w:lang w:val="en-US"/>
        </w:rPr>
        <w:t>os</w:t>
      </w:r>
      <w:r w:rsidRPr="00080EAC">
        <w:rPr>
          <w:color w:val="F8F8F2"/>
          <w:lang w:val="en-US"/>
        </w:rPr>
        <w:br/>
      </w:r>
      <w:r w:rsidRPr="00080EAC">
        <w:rPr>
          <w:i/>
          <w:iCs/>
          <w:color w:val="66D9EF"/>
          <w:lang w:val="en-US"/>
        </w:rPr>
        <w:t xml:space="preserve">import </w:t>
      </w:r>
      <w:r w:rsidRPr="00080EAC">
        <w:rPr>
          <w:color w:val="F8F8F2"/>
          <w:lang w:val="en-US"/>
        </w:rPr>
        <w:t>pickle</w:t>
      </w:r>
      <w:r w:rsidRPr="00080EAC">
        <w:rPr>
          <w:color w:val="F8F8F2"/>
          <w:lang w:val="en-US"/>
        </w:rPr>
        <w:br/>
      </w:r>
      <w:r w:rsidRPr="00080EAC">
        <w:rPr>
          <w:i/>
          <w:iCs/>
          <w:color w:val="66D9EF"/>
          <w:lang w:val="en-US"/>
        </w:rPr>
        <w:t xml:space="preserve">import </w:t>
      </w:r>
      <w:r w:rsidRPr="00080EAC">
        <w:rPr>
          <w:color w:val="F8F8F2"/>
          <w:lang w:val="en-US"/>
        </w:rPr>
        <w:t>io</w:t>
      </w:r>
      <w:r w:rsidRPr="00080EAC">
        <w:rPr>
          <w:color w:val="F8F8F2"/>
          <w:lang w:val="en-US"/>
        </w:rPr>
        <w:br/>
      </w:r>
      <w:r w:rsidRPr="00080EAC">
        <w:rPr>
          <w:i/>
          <w:iCs/>
          <w:color w:val="66D9EF"/>
          <w:lang w:val="en-US"/>
        </w:rPr>
        <w:t xml:space="preserve">from </w:t>
      </w:r>
      <w:r w:rsidRPr="00080EAC">
        <w:rPr>
          <w:color w:val="F8F8F2"/>
          <w:lang w:val="en-US"/>
        </w:rPr>
        <w:t xml:space="preserve">django </w:t>
      </w:r>
      <w:r w:rsidRPr="00080EAC">
        <w:rPr>
          <w:i/>
          <w:iCs/>
          <w:color w:val="66D9EF"/>
          <w:lang w:val="en-US"/>
        </w:rPr>
        <w:t xml:space="preserve">import </w:t>
      </w:r>
      <w:r w:rsidRPr="00080EAC">
        <w:rPr>
          <w:color w:val="F8F8F2"/>
          <w:lang w:val="en-US"/>
        </w:rPr>
        <w:t>shortcuts</w:t>
      </w:r>
      <w:r w:rsidRPr="00080EAC">
        <w:rPr>
          <w:color w:val="F8F8F2"/>
          <w:lang w:val="en-US"/>
        </w:rPr>
        <w:br/>
      </w:r>
      <w:r w:rsidRPr="00080EAC">
        <w:rPr>
          <w:i/>
          <w:iCs/>
          <w:color w:val="66D9EF"/>
          <w:lang w:val="en-US"/>
        </w:rPr>
        <w:t xml:space="preserve">from </w:t>
      </w:r>
      <w:r w:rsidRPr="00080EAC">
        <w:rPr>
          <w:color w:val="F8F8F2"/>
          <w:lang w:val="en-US"/>
        </w:rPr>
        <w:t xml:space="preserve">django.contrib.admin.sites </w:t>
      </w:r>
      <w:r w:rsidRPr="00080EAC">
        <w:rPr>
          <w:i/>
          <w:iCs/>
          <w:color w:val="66D9EF"/>
          <w:lang w:val="en-US"/>
        </w:rPr>
        <w:t xml:space="preserve">import </w:t>
      </w:r>
      <w:r w:rsidRPr="00080EAC">
        <w:rPr>
          <w:color w:val="F8F8F2"/>
          <w:lang w:val="en-US"/>
        </w:rPr>
        <w:t>site</w:t>
      </w:r>
      <w:r w:rsidRPr="00080EAC">
        <w:rPr>
          <w:color w:val="F8F8F2"/>
          <w:lang w:val="en-US"/>
        </w:rPr>
        <w:br/>
      </w:r>
      <w:r w:rsidRPr="00080EAC">
        <w:rPr>
          <w:i/>
          <w:iCs/>
          <w:color w:val="66D9EF"/>
          <w:lang w:val="en-US"/>
        </w:rPr>
        <w:t xml:space="preserve">from </w:t>
      </w:r>
      <w:r w:rsidRPr="00080EAC">
        <w:rPr>
          <w:color w:val="F8F8F2"/>
          <w:lang w:val="en-US"/>
        </w:rPr>
        <w:t xml:space="preserve">DB.code </w:t>
      </w:r>
      <w:r w:rsidRPr="00080EAC">
        <w:rPr>
          <w:i/>
          <w:iCs/>
          <w:color w:val="66D9EF"/>
          <w:lang w:val="en-US"/>
        </w:rPr>
        <w:t xml:space="preserve">import </w:t>
      </w:r>
      <w:r w:rsidRPr="00080EAC">
        <w:rPr>
          <w:color w:val="F8F8F2"/>
          <w:lang w:val="en-US"/>
        </w:rPr>
        <w:t>Consul</w:t>
      </w:r>
      <w:r w:rsidRPr="00080EAC">
        <w:rPr>
          <w:color w:val="F8F8F2"/>
          <w:lang w:val="en-US"/>
        </w:rPr>
        <w:br/>
      </w:r>
      <w:r w:rsidRPr="00080EAC">
        <w:rPr>
          <w:color w:val="F8F8F2"/>
          <w:lang w:val="en-US"/>
        </w:rPr>
        <w:br/>
      </w:r>
      <w:r w:rsidRPr="00080EAC">
        <w:rPr>
          <w:color w:val="75715E"/>
          <w:lang w:val="en-US"/>
        </w:rPr>
        <w:t># Create your views here.</w:t>
      </w:r>
      <w:r w:rsidRPr="00080EAC">
        <w:rPr>
          <w:color w:val="75715E"/>
          <w:lang w:val="en-US"/>
        </w:rPr>
        <w:br/>
      </w:r>
      <w:r w:rsidRPr="00080EAC">
        <w:rPr>
          <w:color w:val="75715E"/>
          <w:lang w:val="en-US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ConStaticDip</w:t>
      </w:r>
      <w:r>
        <w:rPr>
          <w:color w:val="F8F8F2"/>
        </w:rPr>
        <w:t>(</w:t>
      </w:r>
      <w:r>
        <w:rPr>
          <w:i/>
          <w:iCs/>
          <w:color w:val="FD971F"/>
        </w:rPr>
        <w:t>request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if </w:t>
      </w:r>
      <w:r>
        <w:rPr>
          <w:color w:val="F8F8F2"/>
        </w:rPr>
        <w:t>site.has_permission(</w:t>
      </w:r>
      <w:r>
        <w:rPr>
          <w:i/>
          <w:iCs/>
          <w:color w:val="FD971F"/>
        </w:rPr>
        <w:t>request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F8F8F2"/>
        </w:rPr>
        <w:t xml:space="preserve">query </w:t>
      </w:r>
      <w:r>
        <w:rPr>
          <w:color w:val="F92672"/>
        </w:rPr>
        <w:t xml:space="preserve">= </w:t>
      </w:r>
      <w:r>
        <w:rPr>
          <w:color w:val="F8F8F2"/>
        </w:rPr>
        <w:t>Consul.DipConsul()</w:t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shortcuts.render_to_response(os.path.join(</w:t>
      </w:r>
      <w:r>
        <w:rPr>
          <w:color w:val="E6DB74"/>
        </w:rPr>
        <w:t>'DB'</w:t>
      </w:r>
      <w:r>
        <w:rPr>
          <w:color w:val="CC7832"/>
        </w:rPr>
        <w:t xml:space="preserve">, </w:t>
      </w:r>
      <w:r>
        <w:rPr>
          <w:color w:val="E6DB74"/>
        </w:rPr>
        <w:t>'TemplateConStaticDiplomado.html'</w:t>
      </w:r>
      <w:r>
        <w:rPr>
          <w:color w:val="F8F8F2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F8F8F2"/>
        </w:rPr>
        <w:t>{</w:t>
      </w:r>
      <w:r>
        <w:rPr>
          <w:color w:val="E6DB74"/>
        </w:rPr>
        <w:t>'diplomados'</w:t>
      </w:r>
      <w:r>
        <w:rPr>
          <w:color w:val="F92672"/>
        </w:rPr>
        <w:t xml:space="preserve">: </w:t>
      </w:r>
      <w:r>
        <w:rPr>
          <w:color w:val="F8F8F2"/>
        </w:rPr>
        <w:t>query})</w:t>
      </w:r>
      <w:r>
        <w:rPr>
          <w:color w:val="F8F8F2"/>
        </w:rPr>
        <w:br/>
        <w:t xml:space="preserve">    </w:t>
      </w:r>
      <w:r>
        <w:rPr>
          <w:i/>
          <w:iCs/>
          <w:color w:val="66D9EF"/>
        </w:rPr>
        <w:t xml:space="preserve">raise </w:t>
      </w:r>
      <w:r>
        <w:rPr>
          <w:color w:val="F8F8F2"/>
        </w:rPr>
        <w:t>shortcuts.Http404()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ConStaticEsp</w:t>
      </w:r>
      <w:r>
        <w:rPr>
          <w:color w:val="F8F8F2"/>
        </w:rPr>
        <w:t>(</w:t>
      </w:r>
      <w:r>
        <w:rPr>
          <w:i/>
          <w:iCs/>
          <w:color w:val="FD971F"/>
        </w:rPr>
        <w:t>request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</w:r>
      <w:r>
        <w:rPr>
          <w:color w:val="F92672"/>
        </w:rPr>
        <w:lastRenderedPageBreak/>
        <w:t xml:space="preserve">    </w:t>
      </w:r>
      <w:r>
        <w:rPr>
          <w:i/>
          <w:iCs/>
          <w:color w:val="66D9EF"/>
        </w:rPr>
        <w:t xml:space="preserve">if </w:t>
      </w:r>
      <w:r>
        <w:rPr>
          <w:color w:val="F8F8F2"/>
        </w:rPr>
        <w:t>site.has_permission(</w:t>
      </w:r>
      <w:r>
        <w:rPr>
          <w:i/>
          <w:iCs/>
          <w:color w:val="FD971F"/>
        </w:rPr>
        <w:t>request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F8F8F2"/>
        </w:rPr>
        <w:t xml:space="preserve">query </w:t>
      </w:r>
      <w:r>
        <w:rPr>
          <w:color w:val="F92672"/>
        </w:rPr>
        <w:t xml:space="preserve">= </w:t>
      </w:r>
      <w:r>
        <w:rPr>
          <w:color w:val="F8F8F2"/>
        </w:rPr>
        <w:t>Consul.EspConsul()</w:t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shortcuts.render_to_response(os.path.join(</w:t>
      </w:r>
      <w:r>
        <w:rPr>
          <w:color w:val="E6DB74"/>
        </w:rPr>
        <w:t>'DB'</w:t>
      </w:r>
      <w:r>
        <w:rPr>
          <w:color w:val="CC7832"/>
        </w:rPr>
        <w:t xml:space="preserve">, </w:t>
      </w:r>
      <w:r>
        <w:rPr>
          <w:color w:val="E6DB74"/>
        </w:rPr>
        <w:t>'TemplateConStaticEspecialidad.html'</w:t>
      </w:r>
      <w:r>
        <w:rPr>
          <w:color w:val="F8F8F2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F8F8F2"/>
        </w:rPr>
        <w:t>{</w:t>
      </w:r>
      <w:r>
        <w:rPr>
          <w:color w:val="E6DB74"/>
        </w:rPr>
        <w:t>'especialidades'</w:t>
      </w:r>
      <w:r>
        <w:rPr>
          <w:color w:val="F92672"/>
        </w:rPr>
        <w:t xml:space="preserve">: </w:t>
      </w:r>
      <w:r>
        <w:rPr>
          <w:color w:val="F8F8F2"/>
        </w:rPr>
        <w:t>query})</w:t>
      </w:r>
      <w:r>
        <w:rPr>
          <w:color w:val="F8F8F2"/>
        </w:rPr>
        <w:br/>
        <w:t xml:space="preserve">    </w:t>
      </w:r>
      <w:r>
        <w:rPr>
          <w:i/>
          <w:iCs/>
          <w:color w:val="66D9EF"/>
        </w:rPr>
        <w:t xml:space="preserve">raise </w:t>
      </w:r>
      <w:r>
        <w:rPr>
          <w:color w:val="F8F8F2"/>
        </w:rPr>
        <w:t>shortcuts.Http404()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ConStaticView</w:t>
      </w:r>
      <w:r>
        <w:rPr>
          <w:color w:val="F8F8F2"/>
        </w:rPr>
        <w:t>(</w:t>
      </w:r>
      <w:r>
        <w:rPr>
          <w:i/>
          <w:iCs/>
          <w:color w:val="FD971F"/>
        </w:rPr>
        <w:t>request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authorId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if </w:t>
      </w:r>
      <w:r>
        <w:rPr>
          <w:color w:val="F8F8F2"/>
        </w:rPr>
        <w:t>site.has_permission(</w:t>
      </w:r>
      <w:r>
        <w:rPr>
          <w:i/>
          <w:iCs/>
          <w:color w:val="FD971F"/>
        </w:rPr>
        <w:t>request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F8F8F2"/>
        </w:rPr>
        <w:t xml:space="preserve">query </w:t>
      </w:r>
      <w:r>
        <w:rPr>
          <w:color w:val="F92672"/>
        </w:rPr>
        <w:t xml:space="preserve">= </w:t>
      </w:r>
      <w:r>
        <w:rPr>
          <w:color w:val="F8F8F2"/>
        </w:rPr>
        <w:t>Consul.AuthorInfo(</w:t>
      </w:r>
      <w:r>
        <w:rPr>
          <w:i/>
          <w:iCs/>
          <w:color w:val="FD971F"/>
        </w:rPr>
        <w:t>authorId</w:t>
      </w:r>
      <w:r>
        <w:rPr>
          <w:color w:val="F8F8F2"/>
        </w:rPr>
        <w:t>)</w:t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shortcuts.render_to_response(os.path.join(</w:t>
      </w:r>
      <w:r>
        <w:rPr>
          <w:color w:val="E6DB74"/>
        </w:rPr>
        <w:t>'DB'</w:t>
      </w:r>
      <w:r>
        <w:rPr>
          <w:color w:val="CC7832"/>
        </w:rPr>
        <w:t xml:space="preserve">, </w:t>
      </w:r>
      <w:r>
        <w:rPr>
          <w:color w:val="E6DB74"/>
        </w:rPr>
        <w:t>'TemplateConStaticView.html'</w:t>
      </w:r>
      <w:r>
        <w:rPr>
          <w:color w:val="F8F8F2"/>
        </w:rPr>
        <w:t>)</w:t>
      </w:r>
      <w:r>
        <w:rPr>
          <w:color w:val="CC7832"/>
        </w:rPr>
        <w:t xml:space="preserve">, </w:t>
      </w:r>
      <w:r>
        <w:rPr>
          <w:color w:val="F8F8F2"/>
        </w:rPr>
        <w:t>{</w:t>
      </w:r>
      <w:r>
        <w:rPr>
          <w:color w:val="E6DB74"/>
        </w:rPr>
        <w:t>'autor'</w:t>
      </w:r>
      <w:r>
        <w:rPr>
          <w:color w:val="F92672"/>
        </w:rPr>
        <w:t xml:space="preserve">: </w:t>
      </w:r>
      <w:r>
        <w:rPr>
          <w:color w:val="F8F8F2"/>
        </w:rPr>
        <w:t>query})</w:t>
      </w:r>
      <w:r>
        <w:rPr>
          <w:color w:val="F8F8F2"/>
        </w:rPr>
        <w:br/>
        <w:t xml:space="preserve">    </w:t>
      </w:r>
      <w:r>
        <w:rPr>
          <w:i/>
          <w:iCs/>
          <w:color w:val="66D9EF"/>
        </w:rPr>
        <w:t xml:space="preserve">raise </w:t>
      </w:r>
      <w:r>
        <w:rPr>
          <w:color w:val="F8F8F2"/>
        </w:rPr>
        <w:t>shortcuts.Http404()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ConStaticAutorNombre</w:t>
      </w:r>
      <w:r>
        <w:rPr>
          <w:color w:val="F8F8F2"/>
        </w:rPr>
        <w:t>(</w:t>
      </w:r>
      <w:r>
        <w:rPr>
          <w:i/>
          <w:iCs/>
          <w:color w:val="FD971F"/>
        </w:rPr>
        <w:t>request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courseId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if </w:t>
      </w:r>
      <w:r>
        <w:rPr>
          <w:color w:val="F8F8F2"/>
        </w:rPr>
        <w:t>site.has_permission(</w:t>
      </w:r>
      <w:r>
        <w:rPr>
          <w:i/>
          <w:iCs/>
          <w:color w:val="FD971F"/>
        </w:rPr>
        <w:t>request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F8F8F2"/>
        </w:rPr>
        <w:t xml:space="preserve">query </w:t>
      </w:r>
      <w:r>
        <w:rPr>
          <w:color w:val="F92672"/>
        </w:rPr>
        <w:t xml:space="preserve">= </w:t>
      </w:r>
      <w:r>
        <w:rPr>
          <w:color w:val="F8F8F2"/>
        </w:rPr>
        <w:t>Consul.StaticViewConsul(</w:t>
      </w:r>
      <w:r>
        <w:rPr>
          <w:i/>
          <w:iCs/>
          <w:color w:val="FD971F"/>
        </w:rPr>
        <w:t>courseId</w:t>
      </w:r>
      <w:r>
        <w:rPr>
          <w:color w:val="F8F8F2"/>
        </w:rPr>
        <w:t>)</w:t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shortcuts.render_to_response(os.path.join(</w:t>
      </w:r>
      <w:r>
        <w:rPr>
          <w:color w:val="E6DB74"/>
        </w:rPr>
        <w:t>'DB'</w:t>
      </w:r>
      <w:r>
        <w:rPr>
          <w:color w:val="CC7832"/>
        </w:rPr>
        <w:t xml:space="preserve">, </w:t>
      </w:r>
      <w:r>
        <w:rPr>
          <w:color w:val="E6DB74"/>
        </w:rPr>
        <w:t>'TemplateConStaticAutorNombre.html'</w:t>
      </w:r>
      <w:r>
        <w:rPr>
          <w:color w:val="F8F8F2"/>
        </w:rPr>
        <w:t>)</w:t>
      </w:r>
      <w:r>
        <w:rPr>
          <w:color w:val="CC7832"/>
        </w:rPr>
        <w:t xml:space="preserve">, </w:t>
      </w:r>
      <w:r>
        <w:rPr>
          <w:color w:val="F8F8F2"/>
        </w:rPr>
        <w:t>{</w:t>
      </w:r>
      <w:r>
        <w:rPr>
          <w:color w:val="E6DB74"/>
        </w:rPr>
        <w:t>'autores'</w:t>
      </w:r>
      <w:r>
        <w:rPr>
          <w:color w:val="F92672"/>
        </w:rPr>
        <w:t xml:space="preserve">: </w:t>
      </w:r>
      <w:r>
        <w:rPr>
          <w:color w:val="F8F8F2"/>
        </w:rPr>
        <w:t>query})</w:t>
      </w:r>
      <w:r>
        <w:rPr>
          <w:color w:val="F8F8F2"/>
        </w:rPr>
        <w:br/>
        <w:t xml:space="preserve">    </w:t>
      </w:r>
      <w:r>
        <w:rPr>
          <w:i/>
          <w:iCs/>
          <w:color w:val="66D9EF"/>
        </w:rPr>
        <w:t xml:space="preserve">raise </w:t>
      </w:r>
      <w:r>
        <w:rPr>
          <w:color w:val="F8F8F2"/>
        </w:rPr>
        <w:t>shortcuts.Http404()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ConDinamicBusq</w:t>
      </w:r>
      <w:r>
        <w:rPr>
          <w:color w:val="F8F8F2"/>
        </w:rPr>
        <w:t>(</w:t>
      </w:r>
      <w:r>
        <w:rPr>
          <w:i/>
          <w:iCs/>
          <w:color w:val="FD971F"/>
        </w:rPr>
        <w:t>request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if </w:t>
      </w:r>
      <w:r>
        <w:rPr>
          <w:color w:val="F8F8F2"/>
        </w:rPr>
        <w:t>site.has_permission(</w:t>
      </w:r>
      <w:r>
        <w:rPr>
          <w:i/>
          <w:iCs/>
          <w:color w:val="FD971F"/>
        </w:rPr>
        <w:t>request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</w:r>
      <w:r>
        <w:rPr>
          <w:color w:val="F92672"/>
        </w:rPr>
        <w:br/>
        <w:t xml:space="preserve">        </w:t>
      </w:r>
      <w:r>
        <w:rPr>
          <w:i/>
          <w:iCs/>
          <w:color w:val="66D9EF"/>
        </w:rPr>
        <w:t xml:space="preserve">if </w:t>
      </w:r>
      <w:r>
        <w:rPr>
          <w:color w:val="E6DB74"/>
        </w:rPr>
        <w:t xml:space="preserve">'raio' </w:t>
      </w:r>
      <w:r>
        <w:rPr>
          <w:i/>
          <w:iCs/>
          <w:color w:val="66D9EF"/>
        </w:rPr>
        <w:t xml:space="preserve">in </w:t>
      </w:r>
      <w:r>
        <w:rPr>
          <w:i/>
          <w:iCs/>
          <w:color w:val="FD971F"/>
        </w:rPr>
        <w:t>request</w:t>
      </w:r>
      <w:r>
        <w:rPr>
          <w:color w:val="F8F8F2"/>
        </w:rPr>
        <w:t>.GET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color w:val="75715E"/>
        </w:rPr>
        <w:t># se le pregunta al request que usuario es y en dependencia se carga el pickle de ese usuario</w:t>
      </w:r>
      <w:r>
        <w:rPr>
          <w:color w:val="75715E"/>
        </w:rPr>
        <w:br/>
        <w:t xml:space="preserve">            </w:t>
      </w:r>
      <w:r>
        <w:rPr>
          <w:color w:val="F8F8F2"/>
        </w:rPr>
        <w:t xml:space="preserve">radioId </w:t>
      </w:r>
      <w:r>
        <w:rPr>
          <w:color w:val="F92672"/>
        </w:rPr>
        <w:t xml:space="preserve">= </w:t>
      </w:r>
      <w:r>
        <w:rPr>
          <w:i/>
          <w:iCs/>
          <w:color w:val="FD971F"/>
        </w:rPr>
        <w:t>request</w:t>
      </w:r>
      <w:r>
        <w:rPr>
          <w:color w:val="F8F8F2"/>
        </w:rPr>
        <w:t>.GET[</w:t>
      </w:r>
      <w:r>
        <w:rPr>
          <w:color w:val="E6DB74"/>
        </w:rPr>
        <w:t>'raio'</w:t>
      </w:r>
      <w:r>
        <w:rPr>
          <w:color w:val="F8F8F2"/>
        </w:rPr>
        <w:t>]</w:t>
      </w:r>
      <w:r>
        <w:rPr>
          <w:color w:val="F8F8F2"/>
        </w:rPr>
        <w:br/>
        <w:t xml:space="preserve">            busq </w:t>
      </w:r>
      <w:r>
        <w:rPr>
          <w:color w:val="F92672"/>
        </w:rPr>
        <w:t xml:space="preserve">= </w:t>
      </w:r>
      <w:r>
        <w:rPr>
          <w:i/>
          <w:iCs/>
          <w:color w:val="FD971F"/>
        </w:rPr>
        <w:t>request</w:t>
      </w:r>
      <w:r>
        <w:rPr>
          <w:color w:val="F8F8F2"/>
        </w:rPr>
        <w:t>.GET[</w:t>
      </w:r>
      <w:r>
        <w:rPr>
          <w:color w:val="E6DB74"/>
        </w:rPr>
        <w:t>'busqeda'</w:t>
      </w:r>
      <w:r>
        <w:rPr>
          <w:color w:val="F8F8F2"/>
        </w:rPr>
        <w:t>]</w:t>
      </w:r>
      <w:r>
        <w:rPr>
          <w:color w:val="F8F8F2"/>
        </w:rPr>
        <w:br/>
      </w:r>
      <w:r>
        <w:rPr>
          <w:color w:val="F8F8F2"/>
        </w:rPr>
        <w:br/>
        <w:t xml:space="preserve">            </w:t>
      </w:r>
      <w:r>
        <w:rPr>
          <w:i/>
          <w:iCs/>
          <w:color w:val="66D9EF"/>
        </w:rPr>
        <w:t xml:space="preserve">if </w:t>
      </w:r>
      <w:r>
        <w:rPr>
          <w:color w:val="F8F8F2"/>
        </w:rPr>
        <w:t xml:space="preserve">busq </w:t>
      </w:r>
      <w:r>
        <w:rPr>
          <w:color w:val="F92672"/>
        </w:rPr>
        <w:t xml:space="preserve">== </w:t>
      </w:r>
      <w:r>
        <w:rPr>
          <w:color w:val="E6DB74"/>
        </w:rPr>
        <w:t>''</w:t>
      </w:r>
      <w:r>
        <w:rPr>
          <w:color w:val="F92672"/>
        </w:rPr>
        <w:t>:</w:t>
      </w:r>
      <w:r>
        <w:rPr>
          <w:color w:val="F92672"/>
        </w:rPr>
        <w:br/>
        <w:t xml:space="preserve">     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shortcuts.render_to_response(os.path.join(</w:t>
      </w:r>
      <w:r>
        <w:rPr>
          <w:color w:val="E6DB74"/>
        </w:rPr>
        <w:t>'DB'</w:t>
      </w:r>
      <w:r>
        <w:rPr>
          <w:color w:val="CC7832"/>
        </w:rPr>
        <w:t xml:space="preserve">, </w:t>
      </w:r>
      <w:r>
        <w:rPr>
          <w:color w:val="E6DB74"/>
        </w:rPr>
        <w:t>'TemplateConDinamicBuscador.html'</w:t>
      </w:r>
      <w:r>
        <w:rPr>
          <w:color w:val="F8F8F2"/>
        </w:rPr>
        <w:t>))</w:t>
      </w:r>
      <w:r>
        <w:rPr>
          <w:color w:val="F8F8F2"/>
        </w:rPr>
        <w:br/>
      </w:r>
      <w:r>
        <w:rPr>
          <w:color w:val="F8F8F2"/>
        </w:rPr>
        <w:br/>
        <w:t xml:space="preserve">            </w:t>
      </w:r>
      <w:r>
        <w:rPr>
          <w:i/>
          <w:iCs/>
          <w:color w:val="66D9EF"/>
        </w:rPr>
        <w:t>try</w:t>
      </w:r>
      <w:r>
        <w:rPr>
          <w:color w:val="F92672"/>
        </w:rPr>
        <w:t>:</w:t>
      </w:r>
      <w:r>
        <w:rPr>
          <w:color w:val="F92672"/>
        </w:rPr>
        <w:br/>
        <w:t xml:space="preserve">                </w:t>
      </w:r>
      <w:r>
        <w:rPr>
          <w:color w:val="75715E"/>
        </w:rPr>
        <w:t># si no existe se crea</w:t>
      </w:r>
      <w:r>
        <w:rPr>
          <w:color w:val="75715E"/>
        </w:rPr>
        <w:br/>
      </w:r>
      <w:r>
        <w:rPr>
          <w:b/>
          <w:bCs/>
          <w:i/>
          <w:iCs/>
          <w:color w:val="C7C7FF"/>
        </w:rPr>
        <w:br/>
        <w:t xml:space="preserve">                </w:t>
      </w:r>
      <w:r>
        <w:rPr>
          <w:color w:val="F8F8F2"/>
        </w:rPr>
        <w:t xml:space="preserve">file </w:t>
      </w:r>
      <w:r>
        <w:rPr>
          <w:color w:val="F92672"/>
        </w:rPr>
        <w:t xml:space="preserve">= </w:t>
      </w:r>
      <w:r>
        <w:rPr>
          <w:color w:val="66D9EF"/>
        </w:rPr>
        <w:t>open</w:t>
      </w:r>
      <w:r>
        <w:rPr>
          <w:color w:val="F8F8F2"/>
        </w:rPr>
        <w:t>(</w:t>
      </w:r>
      <w:r>
        <w:rPr>
          <w:i/>
          <w:iCs/>
          <w:color w:val="FD971F"/>
        </w:rPr>
        <w:t>request</w:t>
      </w:r>
      <w:r>
        <w:rPr>
          <w:color w:val="F8F8F2"/>
        </w:rPr>
        <w:t>.user.</w:t>
      </w:r>
      <w:r>
        <w:rPr>
          <w:color w:val="66D9EF"/>
        </w:rPr>
        <w:t>__str__</w:t>
      </w:r>
      <w:r>
        <w:rPr>
          <w:color w:val="F8F8F2"/>
        </w:rPr>
        <w:t>()</w:t>
      </w:r>
      <w:r>
        <w:rPr>
          <w:color w:val="CC7832"/>
        </w:rPr>
        <w:t xml:space="preserve">, </w:t>
      </w:r>
      <w:r>
        <w:rPr>
          <w:color w:val="E6DB74"/>
        </w:rPr>
        <w:t>'rb'</w:t>
      </w:r>
      <w:r>
        <w:rPr>
          <w:color w:val="F8F8F2"/>
        </w:rPr>
        <w:t xml:space="preserve">) </w:t>
      </w:r>
      <w:r>
        <w:rPr>
          <w:color w:val="75715E"/>
        </w:rPr>
        <w:t># se crea solo si se abre en modo de escritura</w:t>
      </w:r>
      <w:r>
        <w:rPr>
          <w:color w:val="75715E"/>
        </w:rPr>
        <w:br/>
        <w:t xml:space="preserve">            </w:t>
      </w:r>
      <w:r>
        <w:rPr>
          <w:i/>
          <w:iCs/>
          <w:color w:val="66D9EF"/>
        </w:rPr>
        <w:t>except</w:t>
      </w:r>
      <w:r>
        <w:rPr>
          <w:color w:val="F92672"/>
        </w:rPr>
        <w:t>:</w:t>
      </w:r>
      <w:r>
        <w:rPr>
          <w:color w:val="F92672"/>
        </w:rPr>
        <w:br/>
        <w:t xml:space="preserve">                </w:t>
      </w:r>
      <w:r>
        <w:rPr>
          <w:color w:val="75715E"/>
        </w:rPr>
        <w:t># el file no se puede abrir por alguna razon se retorna una consulta vacia o que diga que hubo un error</w:t>
      </w:r>
      <w:r>
        <w:rPr>
          <w:color w:val="75715E"/>
        </w:rPr>
        <w:br/>
        <w:t xml:space="preserve">                # y que llame al administrador</w:t>
      </w:r>
      <w:r>
        <w:rPr>
          <w:color w:val="75715E"/>
        </w:rPr>
        <w:br/>
        <w:t xml:space="preserve">                </w:t>
      </w:r>
      <w:r>
        <w:rPr>
          <w:color w:val="66D9EF"/>
        </w:rPr>
        <w:t>print</w:t>
      </w:r>
      <w:r>
        <w:rPr>
          <w:color w:val="F8F8F2"/>
        </w:rPr>
        <w:t>(</w:t>
      </w:r>
      <w:r>
        <w:rPr>
          <w:color w:val="E6DB74"/>
        </w:rPr>
        <w:t>'error en abrir el file'</w:t>
      </w:r>
      <w:r>
        <w:rPr>
          <w:color w:val="F8F8F2"/>
        </w:rPr>
        <w:t>)</w:t>
      </w:r>
      <w:r>
        <w:rPr>
          <w:color w:val="F8F8F2"/>
        </w:rPr>
        <w:br/>
        <w:t xml:space="preserve">                </w:t>
      </w:r>
      <w:r>
        <w:rPr>
          <w:i/>
          <w:iCs/>
          <w:color w:val="66D9EF"/>
        </w:rPr>
        <w:t>pass</w:t>
      </w:r>
      <w:r>
        <w:rPr>
          <w:i/>
          <w:iCs/>
          <w:color w:val="66D9EF"/>
        </w:rPr>
        <w:br/>
      </w:r>
      <w:r>
        <w:rPr>
          <w:i/>
          <w:iCs/>
          <w:color w:val="66D9EF"/>
        </w:rPr>
        <w:br/>
        <w:t xml:space="preserve">            try</w:t>
      </w:r>
      <w:r>
        <w:rPr>
          <w:color w:val="F92672"/>
        </w:rPr>
        <w:t>:</w:t>
      </w:r>
      <w:r>
        <w:rPr>
          <w:color w:val="F92672"/>
        </w:rPr>
        <w:br/>
        <w:t xml:space="preserve">                </w:t>
      </w:r>
      <w:r>
        <w:rPr>
          <w:color w:val="F8F8F2"/>
        </w:rPr>
        <w:t xml:space="preserve">result </w:t>
      </w:r>
      <w:r>
        <w:rPr>
          <w:color w:val="F92672"/>
        </w:rPr>
        <w:t xml:space="preserve">= </w:t>
      </w:r>
      <w:r>
        <w:rPr>
          <w:color w:val="F8F8F2"/>
        </w:rPr>
        <w:t>pickle.load(file)</w:t>
      </w:r>
      <w:r>
        <w:rPr>
          <w:color w:val="F8F8F2"/>
        </w:rPr>
        <w:br/>
        <w:t xml:space="preserve">                </w:t>
      </w:r>
      <w:r>
        <w:rPr>
          <w:color w:val="66D9EF"/>
        </w:rPr>
        <w:t>print</w:t>
      </w:r>
      <w:r>
        <w:rPr>
          <w:color w:val="F8F8F2"/>
        </w:rPr>
        <w:t>(</w:t>
      </w:r>
      <w:r>
        <w:rPr>
          <w:color w:val="E6DB74"/>
        </w:rPr>
        <w:t>'se cargo la estructura'</w:t>
      </w:r>
      <w:r>
        <w:rPr>
          <w:color w:val="F8F8F2"/>
        </w:rPr>
        <w:t>)</w:t>
      </w:r>
      <w:r>
        <w:rPr>
          <w:color w:val="F8F8F2"/>
        </w:rPr>
        <w:br/>
        <w:t xml:space="preserve">            </w:t>
      </w:r>
      <w:r>
        <w:rPr>
          <w:i/>
          <w:iCs/>
          <w:color w:val="66D9EF"/>
        </w:rPr>
        <w:t>except</w:t>
      </w:r>
      <w:r>
        <w:rPr>
          <w:color w:val="F92672"/>
        </w:rPr>
        <w:t>:</w:t>
      </w:r>
      <w:r>
        <w:rPr>
          <w:color w:val="F92672"/>
        </w:rPr>
        <w:br/>
        <w:t xml:space="preserve">                </w:t>
      </w:r>
      <w:r>
        <w:rPr>
          <w:color w:val="75715E"/>
        </w:rPr>
        <w:t># se hace algo parecido a lo de arriba, si no se pudo cargar es porque el archivo aunque existe, esta</w:t>
      </w:r>
      <w:r>
        <w:rPr>
          <w:color w:val="75715E"/>
        </w:rPr>
        <w:br/>
        <w:t xml:space="preserve">                # vacio, en ese caso lo que se haria seria llenarlo con alguna especie de flag que me indique que debo</w:t>
      </w:r>
      <w:r>
        <w:rPr>
          <w:color w:val="75715E"/>
        </w:rPr>
        <w:br/>
        <w:t xml:space="preserve">                # realizar una consulta nueva y no cargar lo que esta y realizar una subconsulta</w:t>
      </w:r>
      <w:r>
        <w:rPr>
          <w:color w:val="75715E"/>
        </w:rPr>
        <w:br/>
        <w:t xml:space="preserve">                </w:t>
      </w:r>
      <w:r>
        <w:rPr>
          <w:color w:val="66D9EF"/>
        </w:rPr>
        <w:t>print</w:t>
      </w:r>
      <w:r>
        <w:rPr>
          <w:color w:val="F8F8F2"/>
        </w:rPr>
        <w:t>(</w:t>
      </w:r>
      <w:r>
        <w:rPr>
          <w:color w:val="E6DB74"/>
        </w:rPr>
        <w:t>'el file estaba vacio'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lastRenderedPageBreak/>
        <w:t xml:space="preserve">                result </w:t>
      </w:r>
      <w:r>
        <w:rPr>
          <w:color w:val="F92672"/>
        </w:rPr>
        <w:t xml:space="preserve">= </w:t>
      </w:r>
      <w:r>
        <w:rPr>
          <w:color w:val="F8F8F2"/>
        </w:rPr>
        <w:t>(</w:t>
      </w:r>
      <w:r>
        <w:rPr>
          <w:i/>
          <w:iCs/>
          <w:color w:val="66D9EF"/>
        </w:rPr>
        <w:t>None</w:t>
      </w:r>
      <w:r>
        <w:rPr>
          <w:color w:val="CC7832"/>
        </w:rPr>
        <w:t xml:space="preserve">, </w:t>
      </w:r>
      <w:r>
        <w:rPr>
          <w:color w:val="E6DB74"/>
        </w:rPr>
        <w:t>'new'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  <w:t xml:space="preserve">            </w:t>
      </w:r>
      <w:r>
        <w:rPr>
          <w:i/>
          <w:iCs/>
          <w:color w:val="66D9EF"/>
        </w:rPr>
        <w:t>try</w:t>
      </w:r>
      <w:r>
        <w:rPr>
          <w:color w:val="F92672"/>
        </w:rPr>
        <w:t>:</w:t>
      </w:r>
      <w:r>
        <w:rPr>
          <w:color w:val="F92672"/>
        </w:rPr>
        <w:br/>
        <w:t xml:space="preserve">                </w:t>
      </w:r>
      <w:r>
        <w:rPr>
          <w:color w:val="F8F8F2"/>
        </w:rPr>
        <w:t>file.close()</w:t>
      </w:r>
      <w:r>
        <w:rPr>
          <w:color w:val="F8F8F2"/>
        </w:rPr>
        <w:br/>
        <w:t xml:space="preserve">                </w:t>
      </w:r>
      <w:r>
        <w:rPr>
          <w:color w:val="66D9EF"/>
        </w:rPr>
        <w:t>print</w:t>
      </w:r>
      <w:r>
        <w:rPr>
          <w:color w:val="F8F8F2"/>
        </w:rPr>
        <w:t>(</w:t>
      </w:r>
      <w:r>
        <w:rPr>
          <w:color w:val="E6DB74"/>
        </w:rPr>
        <w:t>'se cerro el file'</w:t>
      </w:r>
      <w:r>
        <w:rPr>
          <w:color w:val="F8F8F2"/>
        </w:rPr>
        <w:t>)</w:t>
      </w:r>
      <w:r>
        <w:rPr>
          <w:color w:val="F8F8F2"/>
        </w:rPr>
        <w:br/>
        <w:t xml:space="preserve">            </w:t>
      </w:r>
      <w:r>
        <w:rPr>
          <w:i/>
          <w:iCs/>
          <w:color w:val="66D9EF"/>
        </w:rPr>
        <w:t>except</w:t>
      </w:r>
      <w:r>
        <w:rPr>
          <w:color w:val="F92672"/>
        </w:rPr>
        <w:t>:</w:t>
      </w:r>
      <w:r>
        <w:rPr>
          <w:color w:val="F92672"/>
        </w:rPr>
        <w:br/>
        <w:t xml:space="preserve">                </w:t>
      </w:r>
      <w:r>
        <w:rPr>
          <w:i/>
          <w:iCs/>
          <w:color w:val="66D9EF"/>
        </w:rPr>
        <w:t>pass</w:t>
      </w:r>
      <w:r>
        <w:rPr>
          <w:i/>
          <w:iCs/>
          <w:color w:val="66D9EF"/>
        </w:rPr>
        <w:br/>
      </w:r>
      <w:r>
        <w:rPr>
          <w:i/>
          <w:iCs/>
          <w:color w:val="66D9EF"/>
        </w:rPr>
        <w:br/>
        <w:t xml:space="preserve">            if</w:t>
      </w:r>
      <w:r>
        <w:rPr>
          <w:color w:val="F8F8F2"/>
        </w:rPr>
        <w:t>(result[</w:t>
      </w:r>
      <w:r>
        <w:rPr>
          <w:color w:val="AE81FF"/>
        </w:rPr>
        <w:t>1</w:t>
      </w:r>
      <w:r>
        <w:rPr>
          <w:color w:val="F8F8F2"/>
        </w:rPr>
        <w:t xml:space="preserve">] </w:t>
      </w:r>
      <w:r>
        <w:rPr>
          <w:color w:val="F92672"/>
        </w:rPr>
        <w:t xml:space="preserve">== </w:t>
      </w:r>
      <w:r>
        <w:rPr>
          <w:color w:val="E6DB74"/>
        </w:rPr>
        <w:t>'new'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</w:r>
      <w:r>
        <w:rPr>
          <w:color w:val="F92672"/>
        </w:rPr>
        <w:br/>
        <w:t xml:space="preserve">                </w:t>
      </w:r>
      <w:r>
        <w:rPr>
          <w:color w:val="F8F8F2"/>
        </w:rPr>
        <w:t xml:space="preserve">file </w:t>
      </w:r>
      <w:r>
        <w:rPr>
          <w:color w:val="F92672"/>
        </w:rPr>
        <w:t xml:space="preserve">= </w:t>
      </w:r>
      <w:r>
        <w:rPr>
          <w:color w:val="66D9EF"/>
        </w:rPr>
        <w:t>open</w:t>
      </w:r>
      <w:r>
        <w:rPr>
          <w:color w:val="F8F8F2"/>
        </w:rPr>
        <w:t>(</w:t>
      </w:r>
      <w:r>
        <w:rPr>
          <w:i/>
          <w:iCs/>
          <w:color w:val="FD971F"/>
        </w:rPr>
        <w:t>request</w:t>
      </w:r>
      <w:r>
        <w:rPr>
          <w:color w:val="F8F8F2"/>
        </w:rPr>
        <w:t>.user.</w:t>
      </w:r>
      <w:r>
        <w:rPr>
          <w:color w:val="66D9EF"/>
        </w:rPr>
        <w:t>__str__</w:t>
      </w:r>
      <w:r>
        <w:rPr>
          <w:color w:val="F8F8F2"/>
        </w:rPr>
        <w:t>()</w:t>
      </w:r>
      <w:r>
        <w:rPr>
          <w:color w:val="CC7832"/>
        </w:rPr>
        <w:t xml:space="preserve">, </w:t>
      </w:r>
      <w:r>
        <w:rPr>
          <w:color w:val="E6DB74"/>
        </w:rPr>
        <w:t>'wb'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        query </w:t>
      </w:r>
      <w:r>
        <w:rPr>
          <w:color w:val="F92672"/>
        </w:rPr>
        <w:t xml:space="preserve">= </w:t>
      </w:r>
      <w:r>
        <w:rPr>
          <w:color w:val="F8F8F2"/>
        </w:rPr>
        <w:t>Consul.DinamicBusqConsul(radioId</w:t>
      </w:r>
      <w:r>
        <w:rPr>
          <w:color w:val="CC7832"/>
        </w:rPr>
        <w:t xml:space="preserve">, </w:t>
      </w:r>
      <w:r>
        <w:rPr>
          <w:color w:val="F8F8F2"/>
        </w:rPr>
        <w:t>busq)</w:t>
      </w:r>
      <w:r>
        <w:rPr>
          <w:color w:val="F8F8F2"/>
        </w:rPr>
        <w:br/>
      </w:r>
      <w:r>
        <w:rPr>
          <w:color w:val="F8F8F2"/>
        </w:rPr>
        <w:br/>
        <w:t xml:space="preserve">                estructura </w:t>
      </w:r>
      <w:r>
        <w:rPr>
          <w:color w:val="F92672"/>
        </w:rPr>
        <w:t xml:space="preserve">= </w:t>
      </w:r>
      <w:r>
        <w:rPr>
          <w:color w:val="F8F8F2"/>
        </w:rPr>
        <w:t>(query</w:t>
      </w:r>
      <w:r>
        <w:rPr>
          <w:color w:val="CC7832"/>
        </w:rPr>
        <w:t xml:space="preserve">, </w:t>
      </w:r>
      <w:r>
        <w:rPr>
          <w:color w:val="E6DB74"/>
        </w:rPr>
        <w:t>'sub'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        pickle.dump(estructura</w:t>
      </w:r>
      <w:r>
        <w:rPr>
          <w:color w:val="CC7832"/>
        </w:rPr>
        <w:t xml:space="preserve">, </w:t>
      </w:r>
      <w:r>
        <w:rPr>
          <w:color w:val="F8F8F2"/>
        </w:rPr>
        <w:t>file)</w:t>
      </w:r>
      <w:r>
        <w:rPr>
          <w:color w:val="F8F8F2"/>
        </w:rPr>
        <w:br/>
      </w:r>
      <w:r>
        <w:rPr>
          <w:color w:val="F8F8F2"/>
        </w:rPr>
        <w:br/>
        <w:t xml:space="preserve">                </w:t>
      </w:r>
      <w:r>
        <w:rPr>
          <w:color w:val="66D9EF"/>
        </w:rPr>
        <w:t>print</w:t>
      </w:r>
      <w:r>
        <w:rPr>
          <w:color w:val="F8F8F2"/>
        </w:rPr>
        <w:t>(</w:t>
      </w:r>
      <w:r>
        <w:rPr>
          <w:color w:val="E6DB74"/>
        </w:rPr>
        <w:t>'se realizo una consulta nueva, y se cargo la estructura al file'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    </w:t>
      </w:r>
      <w:r>
        <w:rPr>
          <w:i/>
          <w:iCs/>
          <w:color w:val="66D9EF"/>
        </w:rPr>
        <w:t>else</w:t>
      </w:r>
      <w:r>
        <w:rPr>
          <w:color w:val="F92672"/>
        </w:rPr>
        <w:t>:</w:t>
      </w:r>
      <w:r>
        <w:rPr>
          <w:color w:val="F92672"/>
        </w:rPr>
        <w:br/>
        <w:t xml:space="preserve">                </w:t>
      </w:r>
      <w:r>
        <w:rPr>
          <w:color w:val="75715E"/>
        </w:rPr>
        <w:t># result es el resultado de una subconsulta</w:t>
      </w:r>
      <w:r>
        <w:rPr>
          <w:color w:val="75715E"/>
        </w:rPr>
        <w:br/>
      </w:r>
      <w:r>
        <w:rPr>
          <w:color w:val="75715E"/>
        </w:rPr>
        <w:br/>
        <w:t xml:space="preserve">                </w:t>
      </w:r>
      <w:r>
        <w:rPr>
          <w:color w:val="F8F8F2"/>
        </w:rPr>
        <w:t xml:space="preserve">file </w:t>
      </w:r>
      <w:r>
        <w:rPr>
          <w:color w:val="F92672"/>
        </w:rPr>
        <w:t xml:space="preserve">= </w:t>
      </w:r>
      <w:r>
        <w:rPr>
          <w:color w:val="66D9EF"/>
        </w:rPr>
        <w:t>open</w:t>
      </w:r>
      <w:r>
        <w:rPr>
          <w:color w:val="F8F8F2"/>
        </w:rPr>
        <w:t>(</w:t>
      </w:r>
      <w:r>
        <w:rPr>
          <w:i/>
          <w:iCs/>
          <w:color w:val="FD971F"/>
        </w:rPr>
        <w:t>request</w:t>
      </w:r>
      <w:r>
        <w:rPr>
          <w:color w:val="F8F8F2"/>
        </w:rPr>
        <w:t>.user.</w:t>
      </w:r>
      <w:r>
        <w:rPr>
          <w:color w:val="66D9EF"/>
        </w:rPr>
        <w:t>__str__</w:t>
      </w:r>
      <w:r>
        <w:rPr>
          <w:color w:val="F8F8F2"/>
        </w:rPr>
        <w:t>()</w:t>
      </w:r>
      <w:r>
        <w:rPr>
          <w:color w:val="CC7832"/>
        </w:rPr>
        <w:t xml:space="preserve">, </w:t>
      </w:r>
      <w:r>
        <w:rPr>
          <w:color w:val="E6DB74"/>
        </w:rPr>
        <w:t>'wb'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        query </w:t>
      </w:r>
      <w:r>
        <w:rPr>
          <w:color w:val="F92672"/>
        </w:rPr>
        <w:t xml:space="preserve">= </w:t>
      </w:r>
      <w:r>
        <w:rPr>
          <w:color w:val="F8F8F2"/>
        </w:rPr>
        <w:t>Consul.SubDinamicBusqConsul(radioId</w:t>
      </w:r>
      <w:r>
        <w:rPr>
          <w:color w:val="CC7832"/>
        </w:rPr>
        <w:t xml:space="preserve">, </w:t>
      </w:r>
      <w:r>
        <w:rPr>
          <w:color w:val="F8F8F2"/>
        </w:rPr>
        <w:t>busq</w:t>
      </w:r>
      <w:r>
        <w:rPr>
          <w:color w:val="CC7832"/>
        </w:rPr>
        <w:t xml:space="preserve">, </w:t>
      </w:r>
      <w:r>
        <w:rPr>
          <w:color w:val="F8F8F2"/>
        </w:rPr>
        <w:t>result[</w:t>
      </w:r>
      <w:r>
        <w:rPr>
          <w:color w:val="AE81FF"/>
        </w:rPr>
        <w:t>0</w:t>
      </w:r>
      <w:r>
        <w:rPr>
          <w:color w:val="F8F8F2"/>
        </w:rPr>
        <w:t>])</w:t>
      </w:r>
      <w:r>
        <w:rPr>
          <w:color w:val="F8F8F2"/>
        </w:rPr>
        <w:br/>
      </w:r>
      <w:r>
        <w:rPr>
          <w:color w:val="F8F8F2"/>
        </w:rPr>
        <w:br/>
        <w:t xml:space="preserve">                estructura </w:t>
      </w:r>
      <w:r>
        <w:rPr>
          <w:color w:val="F92672"/>
        </w:rPr>
        <w:t xml:space="preserve">= </w:t>
      </w:r>
      <w:r>
        <w:rPr>
          <w:color w:val="F8F8F2"/>
        </w:rPr>
        <w:t>(query</w:t>
      </w:r>
      <w:r>
        <w:rPr>
          <w:color w:val="CC7832"/>
        </w:rPr>
        <w:t xml:space="preserve">, </w:t>
      </w:r>
      <w:r>
        <w:rPr>
          <w:color w:val="E6DB74"/>
        </w:rPr>
        <w:t>'sub'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        pickle.dump(estructura</w:t>
      </w:r>
      <w:r>
        <w:rPr>
          <w:color w:val="CC7832"/>
        </w:rPr>
        <w:t xml:space="preserve">, </w:t>
      </w:r>
      <w:r>
        <w:rPr>
          <w:color w:val="F8F8F2"/>
        </w:rPr>
        <w:t>file)</w:t>
      </w:r>
      <w:r>
        <w:rPr>
          <w:color w:val="F8F8F2"/>
        </w:rPr>
        <w:br/>
      </w:r>
      <w:r>
        <w:rPr>
          <w:color w:val="F8F8F2"/>
        </w:rPr>
        <w:br/>
        <w:t xml:space="preserve">                </w:t>
      </w:r>
      <w:r>
        <w:rPr>
          <w:color w:val="66D9EF"/>
        </w:rPr>
        <w:t>print</w:t>
      </w:r>
      <w:r>
        <w:rPr>
          <w:color w:val="F8F8F2"/>
        </w:rPr>
        <w:t>(</w:t>
      </w:r>
      <w:r>
        <w:rPr>
          <w:color w:val="E6DB74"/>
        </w:rPr>
        <w:t>'se realizo una subconsulta y se guardo la estructura'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    </w:t>
      </w:r>
      <w:r>
        <w:rPr>
          <w:i/>
          <w:iCs/>
          <w:color w:val="66D9EF"/>
        </w:rPr>
        <w:t>try</w:t>
      </w:r>
      <w:r>
        <w:rPr>
          <w:color w:val="F92672"/>
        </w:rPr>
        <w:t>:</w:t>
      </w:r>
      <w:r>
        <w:rPr>
          <w:color w:val="F92672"/>
        </w:rPr>
        <w:br/>
        <w:t xml:space="preserve">                </w:t>
      </w:r>
      <w:r>
        <w:rPr>
          <w:color w:val="F8F8F2"/>
        </w:rPr>
        <w:t>file.close()</w:t>
      </w:r>
      <w:r>
        <w:rPr>
          <w:color w:val="F8F8F2"/>
        </w:rPr>
        <w:br/>
        <w:t xml:space="preserve">                </w:t>
      </w:r>
      <w:r>
        <w:rPr>
          <w:color w:val="66D9EF"/>
        </w:rPr>
        <w:t>print</w:t>
      </w:r>
      <w:r>
        <w:rPr>
          <w:color w:val="F8F8F2"/>
        </w:rPr>
        <w:t>(</w:t>
      </w:r>
      <w:r>
        <w:rPr>
          <w:color w:val="E6DB74"/>
        </w:rPr>
        <w:t>'se cerro el file'</w:t>
      </w:r>
      <w:r>
        <w:rPr>
          <w:color w:val="F8F8F2"/>
        </w:rPr>
        <w:t>)</w:t>
      </w:r>
      <w:r>
        <w:rPr>
          <w:color w:val="F8F8F2"/>
        </w:rPr>
        <w:br/>
        <w:t xml:space="preserve">            </w:t>
      </w:r>
      <w:r>
        <w:rPr>
          <w:i/>
          <w:iCs/>
          <w:color w:val="66D9EF"/>
        </w:rPr>
        <w:t>except</w:t>
      </w:r>
      <w:r>
        <w:rPr>
          <w:color w:val="F92672"/>
        </w:rPr>
        <w:t>:</w:t>
      </w:r>
      <w:r>
        <w:rPr>
          <w:color w:val="F92672"/>
        </w:rPr>
        <w:br/>
        <w:t xml:space="preserve">                </w:t>
      </w:r>
      <w:r>
        <w:rPr>
          <w:i/>
          <w:iCs/>
          <w:color w:val="66D9EF"/>
        </w:rPr>
        <w:t>pass</w:t>
      </w:r>
      <w:r>
        <w:rPr>
          <w:i/>
          <w:iCs/>
          <w:color w:val="66D9EF"/>
        </w:rPr>
        <w:br/>
      </w:r>
      <w:r>
        <w:rPr>
          <w:i/>
          <w:iCs/>
          <w:color w:val="66D9EF"/>
        </w:rPr>
        <w:br/>
        <w:t xml:space="preserve">            return </w:t>
      </w:r>
      <w:r>
        <w:rPr>
          <w:color w:val="F8F8F2"/>
        </w:rPr>
        <w:t>shortcuts.render_to_response(os.path.join(</w:t>
      </w:r>
      <w:r>
        <w:rPr>
          <w:color w:val="E6DB74"/>
        </w:rPr>
        <w:t>'DB'</w:t>
      </w:r>
      <w:r>
        <w:rPr>
          <w:color w:val="CC7832"/>
        </w:rPr>
        <w:t xml:space="preserve">, </w:t>
      </w:r>
      <w:r>
        <w:rPr>
          <w:color w:val="E6DB74"/>
        </w:rPr>
        <w:t>'TemplateConDinamicBuscador.html'</w:t>
      </w:r>
      <w:r>
        <w:rPr>
          <w:color w:val="F8F8F2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F8F8F2"/>
        </w:rPr>
        <w:t>{</w:t>
      </w:r>
      <w:r>
        <w:rPr>
          <w:color w:val="E6DB74"/>
        </w:rPr>
        <w:t>'resultado'</w:t>
      </w:r>
      <w:r>
        <w:rPr>
          <w:color w:val="F92672"/>
        </w:rPr>
        <w:t xml:space="preserve">: </w:t>
      </w:r>
      <w:r>
        <w:rPr>
          <w:color w:val="F8F8F2"/>
        </w:rPr>
        <w:t>query</w:t>
      </w:r>
      <w:r>
        <w:rPr>
          <w:color w:val="CC7832"/>
        </w:rPr>
        <w:t xml:space="preserve">, </w:t>
      </w:r>
      <w:r>
        <w:rPr>
          <w:color w:val="E6DB74"/>
        </w:rPr>
        <w:t>'count'</w:t>
      </w:r>
      <w:r>
        <w:rPr>
          <w:color w:val="F92672"/>
        </w:rPr>
        <w:t xml:space="preserve">: </w:t>
      </w:r>
      <w:r>
        <w:rPr>
          <w:color w:val="F8F8F2"/>
        </w:rPr>
        <w:t>query.count()})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>try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color w:val="F8F8F2"/>
        </w:rPr>
        <w:t xml:space="preserve">file </w:t>
      </w:r>
      <w:r>
        <w:rPr>
          <w:color w:val="F92672"/>
        </w:rPr>
        <w:t xml:space="preserve">= </w:t>
      </w:r>
      <w:r>
        <w:rPr>
          <w:color w:val="66D9EF"/>
        </w:rPr>
        <w:t>open</w:t>
      </w:r>
      <w:r>
        <w:rPr>
          <w:color w:val="F8F8F2"/>
        </w:rPr>
        <w:t>(</w:t>
      </w:r>
      <w:r>
        <w:rPr>
          <w:i/>
          <w:iCs/>
          <w:color w:val="FD971F"/>
        </w:rPr>
        <w:t>request</w:t>
      </w:r>
      <w:r>
        <w:rPr>
          <w:color w:val="F8F8F2"/>
        </w:rPr>
        <w:t>.user.</w:t>
      </w:r>
      <w:r>
        <w:rPr>
          <w:color w:val="66D9EF"/>
        </w:rPr>
        <w:t>__str__</w:t>
      </w:r>
      <w:r>
        <w:rPr>
          <w:color w:val="F8F8F2"/>
        </w:rPr>
        <w:t>()</w:t>
      </w:r>
      <w:r>
        <w:rPr>
          <w:color w:val="CC7832"/>
        </w:rPr>
        <w:t xml:space="preserve">, </w:t>
      </w:r>
      <w:r>
        <w:rPr>
          <w:color w:val="E6DB74"/>
        </w:rPr>
        <w:t>'rb'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    estructura </w:t>
      </w:r>
      <w:r>
        <w:rPr>
          <w:color w:val="F92672"/>
        </w:rPr>
        <w:t xml:space="preserve">= </w:t>
      </w:r>
      <w:r>
        <w:rPr>
          <w:color w:val="F8F8F2"/>
        </w:rPr>
        <w:t>pickle.load(file)</w:t>
      </w:r>
      <w:r>
        <w:rPr>
          <w:color w:val="F8F8F2"/>
        </w:rPr>
        <w:br/>
      </w:r>
      <w:r>
        <w:rPr>
          <w:color w:val="F8F8F2"/>
        </w:rPr>
        <w:br/>
        <w:t xml:space="preserve">            file.close()</w:t>
      </w:r>
      <w:r>
        <w:rPr>
          <w:color w:val="F8F8F2"/>
        </w:rPr>
        <w:br/>
      </w:r>
      <w:r>
        <w:rPr>
          <w:color w:val="F8F8F2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shortcuts.render_to_response(os.path.join(</w:t>
      </w:r>
      <w:r>
        <w:rPr>
          <w:color w:val="E6DB74"/>
        </w:rPr>
        <w:t>'DB'</w:t>
      </w:r>
      <w:r>
        <w:rPr>
          <w:color w:val="CC7832"/>
        </w:rPr>
        <w:t xml:space="preserve">, </w:t>
      </w:r>
      <w:r>
        <w:rPr>
          <w:color w:val="E6DB74"/>
        </w:rPr>
        <w:t>'TemplateConDinamicBuscador.html'</w:t>
      </w:r>
      <w:r>
        <w:rPr>
          <w:color w:val="F8F8F2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                    </w:t>
      </w:r>
      <w:r>
        <w:rPr>
          <w:color w:val="F8F8F2"/>
        </w:rPr>
        <w:t>{</w:t>
      </w:r>
      <w:r>
        <w:rPr>
          <w:color w:val="E6DB74"/>
        </w:rPr>
        <w:t>'resultado'</w:t>
      </w:r>
      <w:r>
        <w:rPr>
          <w:color w:val="F92672"/>
        </w:rPr>
        <w:t xml:space="preserve">: </w:t>
      </w:r>
      <w:r>
        <w:rPr>
          <w:color w:val="F8F8F2"/>
        </w:rPr>
        <w:t>estructura[</w:t>
      </w:r>
      <w:r>
        <w:rPr>
          <w:color w:val="AE81FF"/>
        </w:rPr>
        <w:t>0</w:t>
      </w:r>
      <w:r>
        <w:rPr>
          <w:color w:val="F8F8F2"/>
        </w:rPr>
        <w:t>]</w:t>
      </w:r>
      <w:r>
        <w:rPr>
          <w:color w:val="CC7832"/>
        </w:rPr>
        <w:t xml:space="preserve">, </w:t>
      </w:r>
      <w:r>
        <w:rPr>
          <w:color w:val="E6DB74"/>
        </w:rPr>
        <w:t>'count'</w:t>
      </w:r>
      <w:r>
        <w:rPr>
          <w:color w:val="F92672"/>
        </w:rPr>
        <w:t xml:space="preserve">: </w:t>
      </w:r>
      <w:r>
        <w:rPr>
          <w:color w:val="F8F8F2"/>
        </w:rPr>
        <w:t>estructura[</w:t>
      </w:r>
      <w:r>
        <w:rPr>
          <w:color w:val="AE81FF"/>
        </w:rPr>
        <w:t>0</w:t>
      </w:r>
      <w:r>
        <w:rPr>
          <w:color w:val="F8F8F2"/>
        </w:rPr>
        <w:t>].count()})</w:t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>except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shortcuts.render_to_response(os.path.join(</w:t>
      </w:r>
      <w:r>
        <w:rPr>
          <w:color w:val="E6DB74"/>
        </w:rPr>
        <w:t>'DB'</w:t>
      </w:r>
      <w:r>
        <w:rPr>
          <w:color w:val="CC7832"/>
        </w:rPr>
        <w:t xml:space="preserve">, </w:t>
      </w:r>
      <w:r>
        <w:rPr>
          <w:color w:val="E6DB74"/>
        </w:rPr>
        <w:t>'TemplateConDinamicBuscador.html'</w:t>
      </w:r>
      <w:r>
        <w:rPr>
          <w:color w:val="F8F8F2"/>
        </w:rPr>
        <w:t>))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i/>
          <w:iCs/>
          <w:color w:val="66D9EF"/>
        </w:rPr>
        <w:t xml:space="preserve">raise </w:t>
      </w:r>
      <w:r>
        <w:rPr>
          <w:color w:val="F8F8F2"/>
        </w:rPr>
        <w:t>shortcuts.Http404()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75715E"/>
        </w:rPr>
        <w:t># ideal ver como poner el boton de restablecer en el mismo view del boton enviar consulta</w:t>
      </w:r>
      <w:r>
        <w:rPr>
          <w:color w:val="75715E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ConDinamicBusqReset</w:t>
      </w:r>
      <w:r>
        <w:rPr>
          <w:color w:val="F8F8F2"/>
        </w:rPr>
        <w:t>(</w:t>
      </w:r>
      <w:r>
        <w:rPr>
          <w:i/>
          <w:iCs/>
          <w:color w:val="FD971F"/>
        </w:rPr>
        <w:t>request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</w:t>
      </w:r>
      <w:r>
        <w:rPr>
          <w:i/>
          <w:iCs/>
          <w:color w:val="66D9EF"/>
        </w:rPr>
        <w:t xml:space="preserve">if </w:t>
      </w:r>
      <w:r>
        <w:rPr>
          <w:color w:val="F8F8F2"/>
        </w:rPr>
        <w:t>site.has_permission(</w:t>
      </w:r>
      <w:r>
        <w:rPr>
          <w:i/>
          <w:iCs/>
          <w:color w:val="FD971F"/>
        </w:rPr>
        <w:t>request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</w:r>
      <w:r>
        <w:rPr>
          <w:color w:val="F92672"/>
        </w:rPr>
        <w:br/>
        <w:t xml:space="preserve">        </w:t>
      </w:r>
      <w:r>
        <w:rPr>
          <w:i/>
          <w:iCs/>
          <w:color w:val="66D9EF"/>
        </w:rPr>
        <w:t>try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color w:val="66D9EF"/>
        </w:rPr>
        <w:t>print</w:t>
      </w:r>
      <w:r>
        <w:rPr>
          <w:color w:val="F8F8F2"/>
        </w:rPr>
        <w:t>(</w:t>
      </w:r>
      <w:r>
        <w:rPr>
          <w:color w:val="E6DB74"/>
        </w:rPr>
        <w:t>'se hizo reset'</w:t>
      </w:r>
      <w:r>
        <w:rPr>
          <w:color w:val="F8F8F2"/>
        </w:rPr>
        <w:t>)</w:t>
      </w:r>
      <w:r>
        <w:rPr>
          <w:color w:val="F8F8F2"/>
        </w:rPr>
        <w:br/>
        <w:t xml:space="preserve">            file </w:t>
      </w:r>
      <w:r>
        <w:rPr>
          <w:color w:val="F92672"/>
        </w:rPr>
        <w:t xml:space="preserve">= </w:t>
      </w:r>
      <w:r>
        <w:rPr>
          <w:color w:val="66D9EF"/>
        </w:rPr>
        <w:t>open</w:t>
      </w:r>
      <w:r>
        <w:rPr>
          <w:color w:val="F8F8F2"/>
        </w:rPr>
        <w:t>(</w:t>
      </w:r>
      <w:r>
        <w:rPr>
          <w:i/>
          <w:iCs/>
          <w:color w:val="FD971F"/>
        </w:rPr>
        <w:t>request</w:t>
      </w:r>
      <w:r>
        <w:rPr>
          <w:color w:val="F8F8F2"/>
        </w:rPr>
        <w:t>.user.</w:t>
      </w:r>
      <w:r>
        <w:rPr>
          <w:color w:val="66D9EF"/>
        </w:rPr>
        <w:t>__str__</w:t>
      </w:r>
      <w:r>
        <w:rPr>
          <w:color w:val="F8F8F2"/>
        </w:rPr>
        <w:t>()</w:t>
      </w:r>
      <w:r>
        <w:rPr>
          <w:color w:val="CC7832"/>
        </w:rPr>
        <w:t xml:space="preserve">, </w:t>
      </w:r>
      <w:r>
        <w:rPr>
          <w:color w:val="E6DB74"/>
        </w:rPr>
        <w:t>'wb'</w:t>
      </w:r>
      <w:r>
        <w:rPr>
          <w:color w:val="F8F8F2"/>
        </w:rPr>
        <w:t>)</w:t>
      </w:r>
      <w:r>
        <w:rPr>
          <w:color w:val="F8F8F2"/>
        </w:rPr>
        <w:br/>
        <w:t xml:space="preserve">            file.close()</w:t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>except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i/>
          <w:iCs/>
          <w:color w:val="66D9EF"/>
        </w:rPr>
        <w:t>pass</w:t>
      </w:r>
      <w:r>
        <w:rPr>
          <w:i/>
          <w:iCs/>
          <w:color w:val="66D9EF"/>
        </w:rPr>
        <w:br/>
      </w:r>
      <w:r>
        <w:rPr>
          <w:i/>
          <w:iCs/>
          <w:color w:val="66D9EF"/>
        </w:rPr>
        <w:br/>
        <w:t xml:space="preserve">        return </w:t>
      </w:r>
      <w:r>
        <w:rPr>
          <w:color w:val="F8F8F2"/>
        </w:rPr>
        <w:t>shortcuts.render_to_response(os.path.join(</w:t>
      </w:r>
      <w:r>
        <w:rPr>
          <w:color w:val="E6DB74"/>
        </w:rPr>
        <w:t>'DB'</w:t>
      </w:r>
      <w:r>
        <w:rPr>
          <w:color w:val="CC7832"/>
        </w:rPr>
        <w:t xml:space="preserve">, </w:t>
      </w:r>
      <w:r>
        <w:rPr>
          <w:color w:val="E6DB74"/>
        </w:rPr>
        <w:t>'TemplateConDinamicBuscador.html'</w:t>
      </w:r>
      <w:r>
        <w:rPr>
          <w:color w:val="F8F8F2"/>
        </w:rPr>
        <w:t>))</w:t>
      </w:r>
    </w:p>
    <w:p w:rsidR="00080EAC" w:rsidRDefault="00080EAC" w:rsidP="00067CEC"/>
    <w:p w:rsidR="00080EAC" w:rsidRDefault="00080EAC" w:rsidP="00067CEC">
      <w:r>
        <w:t xml:space="preserve">La vista ConStaticDip es la encargada de realizar la consulta </w:t>
      </w:r>
      <w:r w:rsidR="00FE0C19">
        <w:t>estática</w:t>
      </w:r>
      <w:r>
        <w:t xml:space="preserve"> de los cursos por diplomados, la misma, al recibir una petición, verifica que el usuario que la realiza se encuentre registrado en el sitio y además </w:t>
      </w:r>
      <w:r w:rsidR="00FE0C19">
        <w:t>haya</w:t>
      </w:r>
      <w:r>
        <w:t xml:space="preserve"> iniciado sesión, de no ser </w:t>
      </w:r>
      <w:r w:rsidR="00FE0C19">
        <w:t>así</w:t>
      </w:r>
      <w:r>
        <w:t xml:space="preserve"> devuelve una </w:t>
      </w:r>
      <w:r w:rsidR="00FE0C19">
        <w:t>página</w:t>
      </w:r>
      <w:r>
        <w:t xml:space="preserve"> de error. </w:t>
      </w:r>
      <w:r w:rsidR="00FE0C19">
        <w:t>Después</w:t>
      </w:r>
      <w:r>
        <w:t xml:space="preserve"> de realizar la consulta, devuelve el template con los datos de la consulta.</w:t>
      </w:r>
    </w:p>
    <w:p w:rsidR="00080EAC" w:rsidRDefault="00080EAC" w:rsidP="00067CEC">
      <w:r>
        <w:t xml:space="preserve">La vista ConStaticEsp realiza lo </w:t>
      </w:r>
      <w:r w:rsidR="00FE0C19">
        <w:t>mismo,</w:t>
      </w:r>
      <w:r>
        <w:t xml:space="preserve"> pero ahora con una consulta de</w:t>
      </w:r>
      <w:r w:rsidR="00EB1A53">
        <w:t xml:space="preserve"> los cursos por especialidades.</w:t>
      </w:r>
    </w:p>
    <w:p w:rsidR="00EB1A53" w:rsidRDefault="00EB1A53" w:rsidP="00067CEC">
      <w:r>
        <w:t xml:space="preserve">La vista ConStaticAutorNombre es la encargada de, una vez seleccionado un curso, ya sea por especialidad o por diplomado en las vistas anteriores, desplegar una </w:t>
      </w:r>
      <w:r w:rsidR="00FE0C19">
        <w:t>página</w:t>
      </w:r>
      <w:r>
        <w:t xml:space="preserve"> intermedia con los nombres de los estudiantes que se encuentran en ese curso, posteriormente cada nombre es un enlace a los datos de ese estudiante.</w:t>
      </w:r>
    </w:p>
    <w:p w:rsidR="00EB1A53" w:rsidRDefault="00EB1A53" w:rsidP="00067CEC">
      <w:r>
        <w:t xml:space="preserve">La vista ConStaticView es la encargada de dado un autor devolver la </w:t>
      </w:r>
      <w:r w:rsidR="00FE0C19">
        <w:t>página</w:t>
      </w:r>
      <w:r>
        <w:t xml:space="preserve"> con información referente a </w:t>
      </w:r>
      <w:r w:rsidR="00FE0C19">
        <w:t>él</w:t>
      </w:r>
      <w:r>
        <w:t xml:space="preserve">, se ejecuta al seguir el enlace del nombre de un estudiante que se encuentre en un curso, para esto realiza la consulta y devuelve la </w:t>
      </w:r>
      <w:r w:rsidR="00FE0C19">
        <w:t>página</w:t>
      </w:r>
      <w:r>
        <w:t xml:space="preserve"> con la información correspondiente.</w:t>
      </w:r>
    </w:p>
    <w:p w:rsidR="001A18AC" w:rsidRDefault="00EB1A53" w:rsidP="00067CEC">
      <w:r>
        <w:t xml:space="preserve">La vista ConDinamicBusq es la </w:t>
      </w:r>
      <w:r w:rsidR="00FE0C19">
        <w:t>más</w:t>
      </w:r>
      <w:r>
        <w:t xml:space="preserve"> difícil de entender de todas, es la encargada de gestionar las consultas y subconsultas sobre las tesis, las cuales pueden ser filtradas por distintos parámetros. Para ello al igual que todas las vistas si un usuario ha iniciado sesión en el sitio</w:t>
      </w:r>
      <w:r w:rsidR="001A18AC">
        <w:t xml:space="preserve">, se verifica que se halla hecho un GET no solicitando la </w:t>
      </w:r>
      <w:r w:rsidR="00FE0C19">
        <w:t>página</w:t>
      </w:r>
      <w:r w:rsidR="001A18AC">
        <w:t xml:space="preserve">, sino enviando información, los parámetros por los que se desean filtrar y el string que se debe hacer coincidir para buscar, si se envía esta información, entonces se comienza a verificar que se pueda abrir el archivo donde </w:t>
      </w:r>
      <w:r w:rsidR="00FE0C19">
        <w:t>está</w:t>
      </w:r>
      <w:r w:rsidR="001A18AC">
        <w:t xml:space="preserve"> la </w:t>
      </w:r>
      <w:r w:rsidR="00FE0C19">
        <w:t>última</w:t>
      </w:r>
      <w:r w:rsidR="001A18AC">
        <w:t xml:space="preserve"> consulta realizada por el usuario, de poderse abrir se carga la consulta y se realiza una subconsulta, de no poderse abrir, pues entonces se crea el archivo de nuevo y se realiza una consulta, posteriormente se guarda la consulta con un flag que indica que la próxima vez que se cargue el archivo debe </w:t>
      </w:r>
      <w:r w:rsidR="00FE0C19">
        <w:t>realizarse</w:t>
      </w:r>
      <w:r w:rsidR="001A18AC">
        <w:t xml:space="preserve"> una subconsulta sobre esos datos, en el caso de que el archivo no </w:t>
      </w:r>
      <w:r w:rsidR="00FE0C19">
        <w:t>haya</w:t>
      </w:r>
      <w:r w:rsidR="001A18AC">
        <w:t xml:space="preserve"> podido abrirse o no </w:t>
      </w:r>
      <w:r w:rsidR="00FE0C19">
        <w:t>haya</w:t>
      </w:r>
      <w:r w:rsidR="001A18AC">
        <w:t xml:space="preserve"> podido cargarse se realiza una consulta sobre la base de datos. Como las funciones open(), y dump() </w:t>
      </w:r>
      <w:r w:rsidR="001A18AC">
        <w:lastRenderedPageBreak/>
        <w:t xml:space="preserve">lanzan excepción en caso de no poder </w:t>
      </w:r>
      <w:r w:rsidR="00FE0C19">
        <w:t>realizarse</w:t>
      </w:r>
      <w:r w:rsidR="001A18AC">
        <w:t xml:space="preserve"> correctamente pues se han utilizado varios bloques de código try, except.</w:t>
      </w:r>
    </w:p>
    <w:p w:rsidR="00665D3D" w:rsidRDefault="001A18AC" w:rsidP="00067CEC">
      <w:r>
        <w:t xml:space="preserve">La vista ConDinamicBusqReset es la encargada de gestionar la acción del botón restablecer en la </w:t>
      </w:r>
      <w:r w:rsidR="00FE0C19">
        <w:t>página</w:t>
      </w:r>
      <w:r>
        <w:t xml:space="preserve"> de las búsquedas de las tesis, esta vista sencillamente borra el contenido del archivo del usuario que lo solicita y envía </w:t>
      </w:r>
      <w:r w:rsidR="00665D3D">
        <w:t>‘’</w:t>
      </w:r>
      <w:r>
        <w:t>en blanco</w:t>
      </w:r>
      <w:r w:rsidR="00665D3D">
        <w:t>’’</w:t>
      </w:r>
      <w:r>
        <w:t xml:space="preserve"> la </w:t>
      </w:r>
      <w:r w:rsidR="00FE0C19">
        <w:t>página</w:t>
      </w:r>
      <w:r>
        <w:t xml:space="preserve"> de las búsquedas, de esta forma la vista anterior puede realizar una nueva consulta sobre la base de datos en vez de una subconsulta sobre los datos guardados</w:t>
      </w:r>
      <w:r w:rsidR="00665D3D">
        <w:t xml:space="preserve"> en el archivo, puesto que se encuentra el archivo en blanco, esto es, no va a poder cargar los datos del archivo.</w:t>
      </w:r>
    </w:p>
    <w:p w:rsidR="009F60F2" w:rsidRDefault="009F60F2" w:rsidP="00067CEC">
      <w:r>
        <w:t xml:space="preserve">El script code.py contiene las funciones que son llamadas para las distintas consultas. </w:t>
      </w:r>
      <w:r w:rsidR="00CD2835">
        <w:t>Estas se encuentran siendo funciones (métodos) estáticos de la clase Consul.</w:t>
      </w:r>
    </w:p>
    <w:p w:rsidR="009F60F2" w:rsidRDefault="009F60F2" w:rsidP="00067CEC">
      <w:r>
        <w:t>La función DipConsul devuelve un objeto que contiene todos los cursos que son del tipo diplomado</w:t>
      </w:r>
      <w:r w:rsidR="008D16B9">
        <w:t xml:space="preserve">. </w:t>
      </w:r>
    </w:p>
    <w:p w:rsidR="009F60F2" w:rsidRDefault="009F60F2" w:rsidP="00067CEC">
      <w:r>
        <w:t>La función EspConsul devuelve un objeto que contiene todos los cursos que son del tipo de especialidad</w:t>
      </w:r>
      <w:r w:rsidR="008D16B9">
        <w:t>.</w:t>
      </w:r>
    </w:p>
    <w:p w:rsidR="008D16B9" w:rsidRDefault="008D16B9" w:rsidP="00067CEC">
      <w:r>
        <w:t xml:space="preserve">La función </w:t>
      </w:r>
      <w:r w:rsidR="00CD2835">
        <w:t>AuthorInfo dado el id de un estudiante devuelve el objeto que le representa y posee toda la información referente a ese estudiante.</w:t>
      </w:r>
    </w:p>
    <w:p w:rsidR="00CD2835" w:rsidRDefault="00CD2835" w:rsidP="00067CEC">
      <w:r>
        <w:t>La función StaticViewConsul dado el id de un curso devuelve un objeto que tiene todos los estudiantes en ese curso.</w:t>
      </w:r>
    </w:p>
    <w:p w:rsidR="00CD2835" w:rsidRDefault="00CD2835" w:rsidP="00067CEC">
      <w:r>
        <w:t>La función DinamicBusqConsul se encarga de dado el parámetro seleccionado al filtrar las tesis y el string que debe hacerse coincidir, realizar la consulta adecuada y devolver el objeto resultante de dicha consulta.</w:t>
      </w:r>
    </w:p>
    <w:p w:rsidR="007C7561" w:rsidRDefault="007C7561" w:rsidP="00067CEC">
      <w:r>
        <w:t>La función SubDinamicBusqConsul realiza algo similar a la anterior solo que recibe un objeto que ya es una consulta para realizar sobre el mismo una subconsulta.</w:t>
      </w:r>
    </w:p>
    <w:p w:rsidR="007C7561" w:rsidRDefault="007C7561" w:rsidP="00067CEC">
      <w:r>
        <w:t>La función FiltTesisPorNombreOrganismo realiza una consulta sobre las tesis por el organismo para el cual fueron hechas, o sea, dado el nombre de un organismo para el cual fueron hechas las tesis, buscar todas aquellas que fueron hechas para este organismo.</w:t>
      </w:r>
    </w:p>
    <w:p w:rsidR="007C7561" w:rsidRDefault="007C7561" w:rsidP="00067CEC">
      <w:r>
        <w:t>La función Sub</w:t>
      </w:r>
      <w:r>
        <w:t>FiltTesisPorNombreOrganismo</w:t>
      </w:r>
      <w:r>
        <w:t xml:space="preserve"> realiza algo similar pero sobre un objeto que ya contiene tesis de una consulta anterior, o sea, dado un objeto que contiene tesis de alguna consulta realizada, filtra las mismas por el nombre de un organismo que se le pasa como parámetro y devuelve estas nuevas tesis, subconjunto de las anteriores.</w:t>
      </w:r>
    </w:p>
    <w:p w:rsidR="007C7561" w:rsidRDefault="007C7561" w:rsidP="00067CEC">
      <w:r>
        <w:t>La función FiltTesisPorNombreAutor realiza una consulta sobre las tesis, buscando aquellas que contengan el nombre del estudiante pedido entre sus autores, y devuelve un objeto con las mismas.</w:t>
      </w:r>
    </w:p>
    <w:p w:rsidR="007C7561" w:rsidRDefault="007C7561" w:rsidP="007C7561">
      <w:r>
        <w:t>La función Sub</w:t>
      </w:r>
      <w:r>
        <w:t>FiltTesisPorNombreAutor</w:t>
      </w:r>
      <w:r>
        <w:t xml:space="preserve"> realiza algo parecido a la anterior solo que esta vez como una subconsulta sobre un objeto que ya contiene tesis.</w:t>
      </w:r>
    </w:p>
    <w:p w:rsidR="007C7561" w:rsidRDefault="007C7561" w:rsidP="007C7561">
      <w:r>
        <w:t xml:space="preserve">La función FiltTesisPorNombreProvincia </w:t>
      </w:r>
      <w:r w:rsidR="00CB3FCA">
        <w:t>realiza una consulta sobre las tesis, buscando aquellas tesis donde se encuentren estudiantes que sean de la provincia pedida.</w:t>
      </w:r>
    </w:p>
    <w:p w:rsidR="00CB3FCA" w:rsidRDefault="00CB3FCA" w:rsidP="007C7561">
      <w:r>
        <w:t>La función Sub</w:t>
      </w:r>
      <w:r>
        <w:t>FiltTesisPorNombreProvincia</w:t>
      </w:r>
      <w:r>
        <w:t xml:space="preserve"> realiza algo similar a la función </w:t>
      </w:r>
      <w:r w:rsidR="00FE0C19">
        <w:t>anterior,</w:t>
      </w:r>
      <w:r>
        <w:t xml:space="preserve"> pero sobre una consulta de tesis que ya se ha realizado, o sea, dado ya un objeto que contiene tesis de una consulta ya realizada, las filtra siguiendo el criterio anterior.</w:t>
      </w:r>
    </w:p>
    <w:p w:rsidR="007C7561" w:rsidRDefault="00CB3FCA" w:rsidP="007C7561">
      <w:r>
        <w:lastRenderedPageBreak/>
        <w:t xml:space="preserve">La función </w:t>
      </w:r>
      <w:r w:rsidR="007C7561">
        <w:t>FiltTesisPorCentroTrabajo</w:t>
      </w:r>
      <w:r>
        <w:t xml:space="preserve"> realiza una consulta sobre las tesis buscando </w:t>
      </w:r>
      <w:r w:rsidR="00FE0C19">
        <w:t>estudiantes</w:t>
      </w:r>
      <w:r>
        <w:t xml:space="preserve"> que se </w:t>
      </w:r>
      <w:r w:rsidR="00FE0C19">
        <w:t>encuentren</w:t>
      </w:r>
      <w:r>
        <w:t xml:space="preserve"> entre sus autores</w:t>
      </w:r>
      <w:r w:rsidR="00CC34C9">
        <w:t xml:space="preserve"> y pertenezcan al centro de trabajo pedido.</w:t>
      </w:r>
    </w:p>
    <w:p w:rsidR="00CC34C9" w:rsidRDefault="00CC34C9" w:rsidP="007C7561">
      <w:r>
        <w:t>La función Sub</w:t>
      </w:r>
      <w:r>
        <w:t>FiltTesisPorCentroTrabajo</w:t>
      </w:r>
      <w:r>
        <w:t xml:space="preserve"> realiza algo similar a la </w:t>
      </w:r>
      <w:r w:rsidR="00FE0C19">
        <w:t>anterior,</w:t>
      </w:r>
      <w:r>
        <w:t xml:space="preserve"> pero sobre un objeto que ya contiene tesis, o sea, realiza una subconsulta.</w:t>
      </w:r>
    </w:p>
    <w:p w:rsidR="007C7561" w:rsidRDefault="00CC34C9" w:rsidP="007C7561">
      <w:r>
        <w:t xml:space="preserve">La función </w:t>
      </w:r>
      <w:r w:rsidR="007C7561">
        <w:t>FiltTesisPorPalabras</w:t>
      </w:r>
      <w:r>
        <w:t xml:space="preserve"> realiza una consulta sobre las tesis filtrando por las palabras claves.</w:t>
      </w:r>
    </w:p>
    <w:p w:rsidR="00CC34C9" w:rsidRDefault="00CC34C9" w:rsidP="00CC34C9">
      <w:r>
        <w:t>La función Sub</w:t>
      </w:r>
      <w:r>
        <w:t>FiltTesisPorPalabras</w:t>
      </w:r>
      <w:r>
        <w:t xml:space="preserve"> </w:t>
      </w:r>
      <w:r w:rsidR="00FC3807">
        <w:t>realiza algo similar a la anterior solo que sobre un objeto que ya contiene tesis, realiza una subconsulta.</w:t>
      </w:r>
    </w:p>
    <w:p w:rsidR="007C7561" w:rsidRDefault="00FC3807" w:rsidP="007C7561">
      <w:r>
        <w:t xml:space="preserve">La función </w:t>
      </w:r>
      <w:r w:rsidR="007C7561">
        <w:t>FiltTesisPorCargo</w:t>
      </w:r>
      <w:r>
        <w:t xml:space="preserve"> realiza una consulta sobre las tesis buscando aquellas que tengan estudiantes en el cargo pedido</w:t>
      </w:r>
      <w:r w:rsidR="00A4285A">
        <w:t>.</w:t>
      </w:r>
    </w:p>
    <w:p w:rsidR="00A4285A" w:rsidRDefault="00A4285A" w:rsidP="007C7561">
      <w:r>
        <w:t>La función Sub</w:t>
      </w:r>
      <w:r>
        <w:t>FiltTesisPorCargo</w:t>
      </w:r>
      <w:r>
        <w:t xml:space="preserve"> realiza algo similar a la anterior solo que sobre un objeto que ya contiene tesis de otra consulta realizada.</w:t>
      </w:r>
    </w:p>
    <w:p w:rsidR="00665D3D" w:rsidRDefault="00665D3D" w:rsidP="00067CEC"/>
    <w:p w:rsidR="00665D3D" w:rsidRDefault="00665D3D" w:rsidP="00665D3D">
      <w:pPr>
        <w:pStyle w:val="HTMLconformatoprevio"/>
        <w:shd w:val="clear" w:color="auto" w:fill="272822"/>
        <w:rPr>
          <w:color w:val="F8F8F2"/>
        </w:rPr>
      </w:pPr>
      <w:r>
        <w:rPr>
          <w:i/>
          <w:iCs/>
          <w:color w:val="66D9EF"/>
        </w:rPr>
        <w:t xml:space="preserve">from </w:t>
      </w:r>
      <w:r>
        <w:rPr>
          <w:color w:val="F8F8F2"/>
        </w:rPr>
        <w:t xml:space="preserve">.models </w:t>
      </w:r>
      <w:r>
        <w:rPr>
          <w:i/>
          <w:iCs/>
          <w:color w:val="66D9EF"/>
        </w:rPr>
        <w:t xml:space="preserve">import </w:t>
      </w:r>
      <w:r>
        <w:rPr>
          <w:color w:val="F92672"/>
        </w:rPr>
        <w:t>*</w:t>
      </w:r>
      <w:r>
        <w:rPr>
          <w:color w:val="F92672"/>
        </w:rPr>
        <w:br/>
      </w:r>
      <w:r>
        <w:rPr>
          <w:color w:val="F92672"/>
        </w:rPr>
        <w:br/>
      </w:r>
      <w:r>
        <w:rPr>
          <w:i/>
          <w:iCs/>
          <w:color w:val="66D9EF"/>
        </w:rPr>
        <w:t xml:space="preserve">class </w:t>
      </w:r>
      <w:r>
        <w:rPr>
          <w:color w:val="A6E22E"/>
        </w:rPr>
        <w:t>Consul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color w:val="66D9EF"/>
        </w:rPr>
        <w:t>@</w:t>
      </w:r>
      <w:r>
        <w:rPr>
          <w:color w:val="A6E22E"/>
        </w:rPr>
        <w:t>staticmethod</w:t>
      </w:r>
      <w:r>
        <w:rPr>
          <w:color w:val="A6E22E"/>
        </w:rPr>
        <w:br/>
        <w:t xml:space="preserve">    </w:t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DipConsul</w:t>
      </w:r>
      <w:r>
        <w:rPr>
          <w:color w:val="F8F8F2"/>
        </w:rPr>
        <w:t>()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Curso.objects.filter(</w:t>
      </w:r>
      <w:r>
        <w:rPr>
          <w:i/>
          <w:iCs/>
          <w:color w:val="FD971F"/>
        </w:rPr>
        <w:t>tipo</w:t>
      </w:r>
      <w:r>
        <w:rPr>
          <w:color w:val="F92672"/>
        </w:rPr>
        <w:t>=</w:t>
      </w:r>
      <w:r>
        <w:rPr>
          <w:color w:val="E6DB74"/>
        </w:rPr>
        <w:t>'Diplomado'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66D9EF"/>
        </w:rPr>
        <w:t>@</w:t>
      </w:r>
      <w:r>
        <w:rPr>
          <w:color w:val="A6E22E"/>
        </w:rPr>
        <w:t>staticmethod</w:t>
      </w:r>
      <w:r>
        <w:rPr>
          <w:color w:val="A6E22E"/>
        </w:rPr>
        <w:br/>
        <w:t xml:space="preserve">    </w:t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AuthorInfo</w:t>
      </w:r>
      <w:r>
        <w:rPr>
          <w:color w:val="F8F8F2"/>
        </w:rPr>
        <w:t>(</w:t>
      </w:r>
      <w:r>
        <w:rPr>
          <w:i/>
          <w:iCs/>
          <w:color w:val="FD971F"/>
        </w:rPr>
        <w:t>id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Estudiante.objects.get(</w:t>
      </w:r>
      <w:r>
        <w:rPr>
          <w:i/>
          <w:iCs/>
          <w:color w:val="FD971F"/>
        </w:rPr>
        <w:t>pk</w:t>
      </w:r>
      <w:r>
        <w:rPr>
          <w:color w:val="F92672"/>
        </w:rPr>
        <w:t>=</w:t>
      </w:r>
      <w:r>
        <w:rPr>
          <w:i/>
          <w:iCs/>
          <w:color w:val="FD971F"/>
        </w:rPr>
        <w:t>id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66D9EF"/>
        </w:rPr>
        <w:t>@</w:t>
      </w:r>
      <w:r>
        <w:rPr>
          <w:color w:val="A6E22E"/>
        </w:rPr>
        <w:t>staticmethod</w:t>
      </w:r>
      <w:r>
        <w:rPr>
          <w:color w:val="A6E22E"/>
        </w:rPr>
        <w:br/>
        <w:t xml:space="preserve">    </w:t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EspConsul</w:t>
      </w:r>
      <w:r>
        <w:rPr>
          <w:color w:val="F8F8F2"/>
        </w:rPr>
        <w:t>()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Curso.objects.filter(</w:t>
      </w:r>
      <w:r>
        <w:rPr>
          <w:i/>
          <w:iCs/>
          <w:color w:val="FD971F"/>
        </w:rPr>
        <w:t>tipo</w:t>
      </w:r>
      <w:r>
        <w:rPr>
          <w:color w:val="F92672"/>
        </w:rPr>
        <w:t>=</w:t>
      </w:r>
      <w:r>
        <w:rPr>
          <w:color w:val="E6DB74"/>
        </w:rPr>
        <w:t>'Especialidad'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66D9EF"/>
        </w:rPr>
        <w:t>@</w:t>
      </w:r>
      <w:r>
        <w:rPr>
          <w:color w:val="A6E22E"/>
        </w:rPr>
        <w:t>staticmethod</w:t>
      </w:r>
      <w:r>
        <w:rPr>
          <w:color w:val="A6E22E"/>
        </w:rPr>
        <w:br/>
        <w:t xml:space="preserve">    </w:t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StaticViewConsul</w:t>
      </w:r>
      <w:r>
        <w:rPr>
          <w:color w:val="F8F8F2"/>
        </w:rPr>
        <w:t>(</w:t>
      </w:r>
      <w:r>
        <w:rPr>
          <w:i/>
          <w:iCs/>
          <w:color w:val="FD971F"/>
        </w:rPr>
        <w:t>id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75715E"/>
        </w:rPr>
        <w:t>'''</w:t>
      </w:r>
      <w:r>
        <w:rPr>
          <w:color w:val="75715E"/>
        </w:rPr>
        <w:br/>
        <w:t xml:space="preserve">        :param id: string con el valor del id del elemento de la tabla</w:t>
      </w:r>
      <w:r>
        <w:rPr>
          <w:color w:val="75715E"/>
        </w:rPr>
        <w:br/>
        <w:t xml:space="preserve">        :return: un objeto tipo QuerySet</w:t>
      </w:r>
      <w:r>
        <w:rPr>
          <w:color w:val="75715E"/>
        </w:rPr>
        <w:br/>
        <w:t xml:space="preserve">        '''</w:t>
      </w:r>
      <w:r>
        <w:rPr>
          <w:color w:val="75715E"/>
        </w:rPr>
        <w:br/>
        <w:t xml:space="preserve">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Curso.objects.get(</w:t>
      </w:r>
      <w:r>
        <w:rPr>
          <w:i/>
          <w:iCs/>
          <w:color w:val="FD971F"/>
        </w:rPr>
        <w:t>pk</w:t>
      </w:r>
      <w:r>
        <w:rPr>
          <w:color w:val="F92672"/>
        </w:rPr>
        <w:t>=</w:t>
      </w:r>
      <w:r>
        <w:rPr>
          <w:i/>
          <w:iCs/>
          <w:color w:val="FD971F"/>
        </w:rPr>
        <w:t>id</w:t>
      </w:r>
      <w:r>
        <w:rPr>
          <w:color w:val="F8F8F2"/>
        </w:rPr>
        <w:t>).estudiantes.all()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66D9EF"/>
        </w:rPr>
        <w:t>@</w:t>
      </w:r>
      <w:r>
        <w:rPr>
          <w:color w:val="A6E22E"/>
        </w:rPr>
        <w:t>staticmethod</w:t>
      </w:r>
      <w:r>
        <w:rPr>
          <w:color w:val="A6E22E"/>
        </w:rPr>
        <w:br/>
        <w:t xml:space="preserve">    </w:t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DinamicBusqConsul</w:t>
      </w:r>
      <w:r>
        <w:rPr>
          <w:color w:val="F8F8F2"/>
        </w:rPr>
        <w:t>(</w:t>
      </w:r>
      <w:r>
        <w:rPr>
          <w:i/>
          <w:iCs/>
          <w:color w:val="FD971F"/>
        </w:rPr>
        <w:t>idradio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textbox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75715E"/>
        </w:rPr>
        <w:t>'''</w:t>
      </w:r>
      <w:r>
        <w:rPr>
          <w:color w:val="75715E"/>
        </w:rPr>
        <w:br/>
        <w:t xml:space="preserve">        Realiza una consulta basada en los parametros seleccionados en la app</w:t>
      </w:r>
      <w:r>
        <w:rPr>
          <w:color w:val="75715E"/>
        </w:rPr>
        <w:br/>
        <w:t xml:space="preserve">        :param idradio: tipo string, se pasa el value de un radio button de la app para saber la opcion</w:t>
      </w:r>
      <w:r>
        <w:rPr>
          <w:color w:val="75715E"/>
        </w:rPr>
        <w:br/>
        <w:t xml:space="preserve">                        seleccionada</w:t>
      </w:r>
      <w:r>
        <w:rPr>
          <w:color w:val="75715E"/>
        </w:rPr>
        <w:br/>
        <w:t xml:space="preserve">        :param textbox: tipo string, se pasa el texto de un textbox con lo que se desea buscar</w:t>
      </w:r>
      <w:r>
        <w:rPr>
          <w:color w:val="75715E"/>
        </w:rPr>
        <w:br/>
        <w:t xml:space="preserve">        :return: un objeto de tipo QuerySet de Django, con los elementos de la consulta realizada</w:t>
      </w:r>
      <w:r>
        <w:rPr>
          <w:color w:val="75715E"/>
        </w:rPr>
        <w:br/>
        <w:t xml:space="preserve">        '''</w:t>
      </w:r>
      <w:r>
        <w:rPr>
          <w:color w:val="75715E"/>
        </w:rPr>
        <w:br/>
        <w:t xml:space="preserve">        </w:t>
      </w:r>
      <w:r>
        <w:rPr>
          <w:i/>
          <w:iCs/>
          <w:color w:val="66D9EF"/>
        </w:rPr>
        <w:t xml:space="preserve">if </w:t>
      </w:r>
      <w:r>
        <w:rPr>
          <w:i/>
          <w:iCs/>
          <w:color w:val="FD971F"/>
        </w:rPr>
        <w:t xml:space="preserve">idradio </w:t>
      </w:r>
      <w:r>
        <w:rPr>
          <w:color w:val="F92672"/>
        </w:rPr>
        <w:t xml:space="preserve">== </w:t>
      </w:r>
      <w:r>
        <w:rPr>
          <w:color w:val="E6DB74"/>
        </w:rPr>
        <w:t>'byOrganism'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FiltTesisPorNombreOrganismo(</w:t>
      </w:r>
      <w:r>
        <w:rPr>
          <w:i/>
          <w:iCs/>
          <w:color w:val="FD971F"/>
        </w:rPr>
        <w:t>textbox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lastRenderedPageBreak/>
        <w:br/>
        <w:t xml:space="preserve">        </w:t>
      </w:r>
      <w:r>
        <w:rPr>
          <w:i/>
          <w:iCs/>
          <w:color w:val="66D9EF"/>
        </w:rPr>
        <w:t xml:space="preserve">elif </w:t>
      </w:r>
      <w:r>
        <w:rPr>
          <w:i/>
          <w:iCs/>
          <w:color w:val="FD971F"/>
        </w:rPr>
        <w:t xml:space="preserve">idradio </w:t>
      </w:r>
      <w:r>
        <w:rPr>
          <w:color w:val="F92672"/>
        </w:rPr>
        <w:t xml:space="preserve">== </w:t>
      </w:r>
      <w:r>
        <w:rPr>
          <w:color w:val="E6DB74"/>
        </w:rPr>
        <w:t>'byProvince'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FiltTesisPorNombreProvincia(</w:t>
      </w:r>
      <w:r>
        <w:rPr>
          <w:i/>
          <w:iCs/>
          <w:color w:val="FD971F"/>
        </w:rPr>
        <w:t>textbox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 xml:space="preserve">elif </w:t>
      </w:r>
      <w:r>
        <w:rPr>
          <w:i/>
          <w:iCs/>
          <w:color w:val="FD971F"/>
        </w:rPr>
        <w:t xml:space="preserve">idradio </w:t>
      </w:r>
      <w:r>
        <w:rPr>
          <w:color w:val="F92672"/>
        </w:rPr>
        <w:t xml:space="preserve">== </w:t>
      </w:r>
      <w:r>
        <w:rPr>
          <w:color w:val="E6DB74"/>
        </w:rPr>
        <w:t>'byWorkCenter'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FiltTesisPorCentroTrabajo(</w:t>
      </w:r>
      <w:r>
        <w:rPr>
          <w:i/>
          <w:iCs/>
          <w:color w:val="FD971F"/>
        </w:rPr>
        <w:t>textbox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 xml:space="preserve">elif </w:t>
      </w:r>
      <w:r>
        <w:rPr>
          <w:i/>
          <w:iCs/>
          <w:color w:val="FD971F"/>
        </w:rPr>
        <w:t xml:space="preserve">idradio </w:t>
      </w:r>
      <w:r>
        <w:rPr>
          <w:color w:val="F92672"/>
        </w:rPr>
        <w:t xml:space="preserve">== </w:t>
      </w:r>
      <w:r>
        <w:rPr>
          <w:color w:val="E6DB74"/>
        </w:rPr>
        <w:t>'byCargo'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FiltTesisPorCargo(</w:t>
      </w:r>
      <w:r>
        <w:rPr>
          <w:i/>
          <w:iCs/>
          <w:color w:val="FD971F"/>
        </w:rPr>
        <w:t>textbox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 xml:space="preserve">elif </w:t>
      </w:r>
      <w:r>
        <w:rPr>
          <w:i/>
          <w:iCs/>
          <w:color w:val="FD971F"/>
        </w:rPr>
        <w:t xml:space="preserve">idradio </w:t>
      </w:r>
      <w:r>
        <w:rPr>
          <w:color w:val="F92672"/>
        </w:rPr>
        <w:t xml:space="preserve">== </w:t>
      </w:r>
      <w:r>
        <w:rPr>
          <w:color w:val="E6DB74"/>
        </w:rPr>
        <w:t>'byWord'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FiltTesisPorPalabras(</w:t>
      </w:r>
      <w:r>
        <w:rPr>
          <w:i/>
          <w:iCs/>
          <w:color w:val="FD971F"/>
        </w:rPr>
        <w:t>textbox</w:t>
      </w:r>
      <w:r>
        <w:rPr>
          <w:color w:val="F8F8F2"/>
        </w:rPr>
        <w:t>.strip().split(</w:t>
      </w:r>
      <w:r>
        <w:rPr>
          <w:color w:val="E6DB74"/>
        </w:rPr>
        <w:t>','</w:t>
      </w:r>
      <w:r>
        <w:rPr>
          <w:color w:val="F8F8F2"/>
        </w:rPr>
        <w:t>))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>else</w:t>
      </w:r>
      <w:r>
        <w:rPr>
          <w:color w:val="F92672"/>
        </w:rPr>
        <w:t xml:space="preserve">: </w:t>
      </w:r>
      <w:r>
        <w:rPr>
          <w:color w:val="75715E"/>
        </w:rPr>
        <w:t># se filtro por autor por defecto</w:t>
      </w:r>
      <w:r>
        <w:rPr>
          <w:color w:val="75715E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FiltTesisPorNombreAutor(</w:t>
      </w:r>
      <w:r>
        <w:rPr>
          <w:i/>
          <w:iCs/>
          <w:color w:val="FD971F"/>
        </w:rPr>
        <w:t>textbox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66D9EF"/>
        </w:rPr>
        <w:t>@</w:t>
      </w:r>
      <w:r>
        <w:rPr>
          <w:color w:val="A6E22E"/>
        </w:rPr>
        <w:t>staticmethod</w:t>
      </w:r>
      <w:r>
        <w:rPr>
          <w:color w:val="A6E22E"/>
        </w:rPr>
        <w:br/>
        <w:t xml:space="preserve">    </w:t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SubDinamicBusqConsul</w:t>
      </w:r>
      <w:r>
        <w:rPr>
          <w:color w:val="F8F8F2"/>
        </w:rPr>
        <w:t>(</w:t>
      </w:r>
      <w:r>
        <w:rPr>
          <w:i/>
          <w:iCs/>
          <w:color w:val="FD971F"/>
        </w:rPr>
        <w:t>idradio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textbox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i/>
          <w:iCs/>
          <w:color w:val="66D9EF"/>
        </w:rPr>
        <w:t xml:space="preserve">if </w:t>
      </w:r>
      <w:r>
        <w:rPr>
          <w:i/>
          <w:iCs/>
          <w:color w:val="FD971F"/>
        </w:rPr>
        <w:t xml:space="preserve">idradio </w:t>
      </w:r>
      <w:r>
        <w:rPr>
          <w:color w:val="F92672"/>
        </w:rPr>
        <w:t xml:space="preserve">== </w:t>
      </w:r>
      <w:r>
        <w:rPr>
          <w:color w:val="E6DB74"/>
        </w:rPr>
        <w:t>'byOrganism'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SubFiltTesisPorNombreOrganismo(</w:t>
      </w:r>
      <w:r>
        <w:rPr>
          <w:i/>
          <w:iCs/>
          <w:color w:val="FD971F"/>
        </w:rPr>
        <w:t>textbox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 xml:space="preserve">elif </w:t>
      </w:r>
      <w:r>
        <w:rPr>
          <w:i/>
          <w:iCs/>
          <w:color w:val="FD971F"/>
        </w:rPr>
        <w:t xml:space="preserve">idradio </w:t>
      </w:r>
      <w:r>
        <w:rPr>
          <w:color w:val="F92672"/>
        </w:rPr>
        <w:t xml:space="preserve">== </w:t>
      </w:r>
      <w:r>
        <w:rPr>
          <w:color w:val="E6DB74"/>
        </w:rPr>
        <w:t>'byProvince'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SubFiltTesisPorNombreProvincia(</w:t>
      </w:r>
      <w:r>
        <w:rPr>
          <w:i/>
          <w:iCs/>
          <w:color w:val="FD971F"/>
        </w:rPr>
        <w:t>textbox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 xml:space="preserve">elif </w:t>
      </w:r>
      <w:r>
        <w:rPr>
          <w:i/>
          <w:iCs/>
          <w:color w:val="FD971F"/>
        </w:rPr>
        <w:t xml:space="preserve">idradio </w:t>
      </w:r>
      <w:r>
        <w:rPr>
          <w:color w:val="F92672"/>
        </w:rPr>
        <w:t xml:space="preserve">== </w:t>
      </w:r>
      <w:r>
        <w:rPr>
          <w:color w:val="E6DB74"/>
        </w:rPr>
        <w:t>'byWorkCenter'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SubFiltTesisPorCentroTrabajo(</w:t>
      </w:r>
      <w:r>
        <w:rPr>
          <w:i/>
          <w:iCs/>
          <w:color w:val="FD971F"/>
        </w:rPr>
        <w:t>textbox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 xml:space="preserve">elif </w:t>
      </w:r>
      <w:r>
        <w:rPr>
          <w:i/>
          <w:iCs/>
          <w:color w:val="FD971F"/>
        </w:rPr>
        <w:t xml:space="preserve">idradio </w:t>
      </w:r>
      <w:r>
        <w:rPr>
          <w:color w:val="F92672"/>
        </w:rPr>
        <w:t xml:space="preserve">== </w:t>
      </w:r>
      <w:r>
        <w:rPr>
          <w:color w:val="E6DB74"/>
        </w:rPr>
        <w:t>'byCargo'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SubFiltTesisPorCargo(</w:t>
      </w:r>
      <w:r>
        <w:rPr>
          <w:i/>
          <w:iCs/>
          <w:color w:val="FD971F"/>
        </w:rPr>
        <w:t>textbox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 xml:space="preserve">elif </w:t>
      </w:r>
      <w:r>
        <w:rPr>
          <w:i/>
          <w:iCs/>
          <w:color w:val="FD971F"/>
        </w:rPr>
        <w:t xml:space="preserve">idradio </w:t>
      </w:r>
      <w:r>
        <w:rPr>
          <w:color w:val="F92672"/>
        </w:rPr>
        <w:t xml:space="preserve">== </w:t>
      </w:r>
      <w:r>
        <w:rPr>
          <w:color w:val="E6DB74"/>
        </w:rPr>
        <w:t>'byWord'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SubFiltTesisPorPalabras(</w:t>
      </w:r>
      <w:r>
        <w:rPr>
          <w:i/>
          <w:iCs/>
          <w:color w:val="FD971F"/>
        </w:rPr>
        <w:t>textbox</w:t>
      </w:r>
      <w:r>
        <w:rPr>
          <w:color w:val="F8F8F2"/>
        </w:rPr>
        <w:t>.strip().split(</w:t>
      </w:r>
      <w:r>
        <w:rPr>
          <w:color w:val="E6DB74"/>
        </w:rPr>
        <w:t>','</w:t>
      </w:r>
      <w:r>
        <w:rPr>
          <w:color w:val="F8F8F2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66D9EF"/>
        </w:rPr>
        <w:t>else</w:t>
      </w:r>
      <w:r>
        <w:rPr>
          <w:color w:val="F92672"/>
        </w:rPr>
        <w:t xml:space="preserve">: </w:t>
      </w:r>
      <w:r>
        <w:rPr>
          <w:color w:val="75715E"/>
        </w:rPr>
        <w:t># se filtro por autor por defecto</w:t>
      </w:r>
      <w:r>
        <w:rPr>
          <w:color w:val="75715E"/>
        </w:rPr>
        <w:br/>
        <w:t xml:space="preserve">        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SubFiltTesisPorNombreAutor(</w:t>
      </w:r>
      <w:r>
        <w:rPr>
          <w:i/>
          <w:iCs/>
          <w:color w:val="FD971F"/>
        </w:rPr>
        <w:t>textbox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FiltTesisPorNombreOrganismo</w:t>
      </w:r>
      <w:r>
        <w:rPr>
          <w:color w:val="F8F8F2"/>
        </w:rPr>
        <w:t>(</w:t>
      </w:r>
      <w:r>
        <w:rPr>
          <w:i/>
          <w:iCs/>
          <w:color w:val="FD971F"/>
        </w:rPr>
        <w:t>organism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color w:val="75715E"/>
        </w:rPr>
        <w:t>'''</w:t>
      </w:r>
      <w:r>
        <w:rPr>
          <w:color w:val="75715E"/>
        </w:rPr>
        <w:br/>
        <w:t xml:space="preserve">    Reliza la consulta de las tesis filtrando por el organismo, o sea, dado el organismo, devuelve las tesis</w:t>
      </w:r>
      <w:r>
        <w:rPr>
          <w:color w:val="75715E"/>
        </w:rPr>
        <w:br/>
        <w:t xml:space="preserve">    que fueron realizadas para el mismo</w:t>
      </w:r>
      <w:r>
        <w:rPr>
          <w:color w:val="75715E"/>
        </w:rPr>
        <w:br/>
        <w:t xml:space="preserve">    :param organism: un string, el organismo por el cual se va a filtrar, se usa contains</w:t>
      </w:r>
      <w:r>
        <w:rPr>
          <w:color w:val="75715E"/>
        </w:rPr>
        <w:br/>
        <w:t xml:space="preserve">    :return: el QuerySet de Django conteniendo las tesis que cumplen con la consulta pedida</w:t>
      </w:r>
      <w:r>
        <w:rPr>
          <w:color w:val="75715E"/>
        </w:rPr>
        <w:br/>
        <w:t xml:space="preserve">    '''</w:t>
      </w:r>
      <w:r>
        <w:rPr>
          <w:color w:val="75715E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Tesis.objects.filter(</w:t>
      </w:r>
      <w:r>
        <w:rPr>
          <w:i/>
          <w:iCs/>
          <w:color w:val="FD971F"/>
        </w:rPr>
        <w:t>organismo__nombre__icontains</w:t>
      </w:r>
      <w:r>
        <w:rPr>
          <w:color w:val="F92672"/>
        </w:rPr>
        <w:t>=</w:t>
      </w:r>
      <w:r>
        <w:rPr>
          <w:i/>
          <w:iCs/>
          <w:color w:val="FD971F"/>
        </w:rPr>
        <w:t>organism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FiltTesisPorNombreAutor</w:t>
      </w:r>
      <w:r>
        <w:rPr>
          <w:color w:val="F8F8F2"/>
        </w:rPr>
        <w:t>(</w:t>
      </w:r>
      <w:r>
        <w:rPr>
          <w:i/>
          <w:iCs/>
          <w:color w:val="FD971F"/>
        </w:rPr>
        <w:t>autor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color w:val="75715E"/>
        </w:rPr>
        <w:t>'''</w:t>
      </w:r>
      <w:r>
        <w:rPr>
          <w:color w:val="75715E"/>
        </w:rPr>
        <w:br/>
        <w:t xml:space="preserve">    Realiza una consultas sobre las tesis buscando por autor, o sea, para aquellos autores que tengan nombre que</w:t>
      </w:r>
      <w:r>
        <w:rPr>
          <w:color w:val="75715E"/>
        </w:rPr>
        <w:br/>
        <w:t xml:space="preserve">    esten contenidos en el parametro, devuelve las tesis en la que se han visto involucrados</w:t>
      </w:r>
      <w:r>
        <w:rPr>
          <w:color w:val="75715E"/>
        </w:rPr>
        <w:br/>
        <w:t xml:space="preserve">    :param autor: string con el nombre del autor a buscar</w:t>
      </w:r>
      <w:r>
        <w:rPr>
          <w:color w:val="75715E"/>
        </w:rPr>
        <w:br/>
        <w:t xml:space="preserve">    :return: un objeto tipo QuerySet de Django con las tesis encontradas</w:t>
      </w:r>
      <w:r>
        <w:rPr>
          <w:color w:val="75715E"/>
        </w:rPr>
        <w:br/>
      </w:r>
      <w:r>
        <w:rPr>
          <w:color w:val="75715E"/>
        </w:rPr>
        <w:lastRenderedPageBreak/>
        <w:t xml:space="preserve">    '''</w:t>
      </w:r>
      <w:r>
        <w:rPr>
          <w:color w:val="75715E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Tesis.objects.filter(</w:t>
      </w:r>
      <w:r>
        <w:rPr>
          <w:i/>
          <w:iCs/>
          <w:color w:val="FD971F"/>
        </w:rPr>
        <w:t>estudiantes__nombreApellidos__icontains</w:t>
      </w:r>
      <w:r>
        <w:rPr>
          <w:color w:val="F92672"/>
        </w:rPr>
        <w:t>=</w:t>
      </w:r>
      <w:r>
        <w:rPr>
          <w:i/>
          <w:iCs/>
          <w:color w:val="FD971F"/>
        </w:rPr>
        <w:t>autor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FiltTesisPorNombreProvincia</w:t>
      </w:r>
      <w:r>
        <w:rPr>
          <w:color w:val="F8F8F2"/>
        </w:rPr>
        <w:t>(</w:t>
      </w:r>
      <w:r>
        <w:rPr>
          <w:i/>
          <w:iCs/>
          <w:color w:val="FD971F"/>
        </w:rPr>
        <w:t>prov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Tesis.objects.filter(</w:t>
      </w:r>
      <w:r>
        <w:rPr>
          <w:i/>
          <w:iCs/>
          <w:color w:val="FD971F"/>
        </w:rPr>
        <w:t>estudiantes__provincia__nombre__icontains</w:t>
      </w:r>
      <w:r>
        <w:rPr>
          <w:color w:val="F92672"/>
        </w:rPr>
        <w:t>=</w:t>
      </w:r>
      <w:r>
        <w:rPr>
          <w:i/>
          <w:iCs/>
          <w:color w:val="FD971F"/>
        </w:rPr>
        <w:t>prov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FiltTesisPorCentroTrabajo</w:t>
      </w:r>
      <w:r>
        <w:rPr>
          <w:color w:val="F8F8F2"/>
        </w:rPr>
        <w:t>(</w:t>
      </w:r>
      <w:r>
        <w:rPr>
          <w:i/>
          <w:iCs/>
          <w:color w:val="FD971F"/>
        </w:rPr>
        <w:t>centro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Tesis.objects.filter(</w:t>
      </w:r>
      <w:r>
        <w:rPr>
          <w:i/>
          <w:iCs/>
          <w:color w:val="FD971F"/>
        </w:rPr>
        <w:t>estudiantes__centroTrabajo__icontains</w:t>
      </w:r>
      <w:r>
        <w:rPr>
          <w:color w:val="F92672"/>
        </w:rPr>
        <w:t>=</w:t>
      </w:r>
      <w:r>
        <w:rPr>
          <w:i/>
          <w:iCs/>
          <w:color w:val="FD971F"/>
        </w:rPr>
        <w:t>centro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FiltTesisPorCargo</w:t>
      </w:r>
      <w:r>
        <w:rPr>
          <w:color w:val="F8F8F2"/>
        </w:rPr>
        <w:t>(</w:t>
      </w:r>
      <w:r>
        <w:rPr>
          <w:i/>
          <w:iCs/>
          <w:color w:val="FD971F"/>
        </w:rPr>
        <w:t>cargo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Tesis.objects.filter(</w:t>
      </w:r>
      <w:r>
        <w:rPr>
          <w:i/>
          <w:iCs/>
          <w:color w:val="FD971F"/>
        </w:rPr>
        <w:t>estudiantes__cargo__icontains</w:t>
      </w:r>
      <w:r>
        <w:rPr>
          <w:color w:val="F92672"/>
        </w:rPr>
        <w:t>=</w:t>
      </w:r>
      <w:r>
        <w:rPr>
          <w:i/>
          <w:iCs/>
          <w:color w:val="FD971F"/>
        </w:rPr>
        <w:t>cargo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FiltTesisPorPalabras</w:t>
      </w:r>
      <w:r>
        <w:rPr>
          <w:color w:val="F8F8F2"/>
        </w:rPr>
        <w:t>(</w:t>
      </w:r>
      <w:r>
        <w:rPr>
          <w:i/>
          <w:iCs/>
          <w:color w:val="FD971F"/>
        </w:rPr>
        <w:t>palabras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</w:r>
      <w:r>
        <w:rPr>
          <w:color w:val="F92672"/>
        </w:rPr>
        <w:br/>
        <w:t xml:space="preserve">    </w:t>
      </w:r>
      <w:r>
        <w:rPr>
          <w:color w:val="F8F8F2"/>
        </w:rPr>
        <w:t xml:space="preserve">query </w:t>
      </w:r>
      <w:r>
        <w:rPr>
          <w:color w:val="F92672"/>
        </w:rPr>
        <w:t xml:space="preserve">= </w:t>
      </w:r>
      <w:r>
        <w:rPr>
          <w:color w:val="F8F8F2"/>
        </w:rPr>
        <w:t>Tesis.objects.filter(</w:t>
      </w:r>
      <w:r>
        <w:rPr>
          <w:i/>
          <w:iCs/>
          <w:color w:val="FD971F"/>
        </w:rPr>
        <w:t>palabras__palabra__icontains</w:t>
      </w:r>
      <w:r>
        <w:rPr>
          <w:color w:val="F92672"/>
        </w:rPr>
        <w:t>=</w:t>
      </w:r>
      <w:r>
        <w:rPr>
          <w:i/>
          <w:iCs/>
          <w:color w:val="FD971F"/>
        </w:rPr>
        <w:t>palabras</w:t>
      </w:r>
      <w:r>
        <w:rPr>
          <w:color w:val="F8F8F2"/>
        </w:rPr>
        <w:t>[</w:t>
      </w:r>
      <w:r>
        <w:rPr>
          <w:color w:val="AE81FF"/>
        </w:rPr>
        <w:t>0</w:t>
      </w:r>
      <w:r>
        <w:rPr>
          <w:color w:val="F8F8F2"/>
        </w:rPr>
        <w:t>])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i/>
          <w:iCs/>
          <w:color w:val="66D9EF"/>
        </w:rPr>
        <w:t xml:space="preserve">for </w:t>
      </w:r>
      <w:r>
        <w:rPr>
          <w:color w:val="F8F8F2"/>
        </w:rPr>
        <w:t xml:space="preserve">indice </w:t>
      </w:r>
      <w:r>
        <w:rPr>
          <w:i/>
          <w:iCs/>
          <w:color w:val="66D9EF"/>
        </w:rPr>
        <w:t xml:space="preserve">in </w:t>
      </w:r>
      <w:r>
        <w:rPr>
          <w:color w:val="66D9EF"/>
        </w:rPr>
        <w:t>range</w:t>
      </w:r>
      <w:r>
        <w:rPr>
          <w:color w:val="F8F8F2"/>
        </w:rPr>
        <w:t>(</w:t>
      </w:r>
      <w:r>
        <w:rPr>
          <w:color w:val="AE81FF"/>
        </w:rPr>
        <w:t>1</w:t>
      </w:r>
      <w:r>
        <w:rPr>
          <w:color w:val="CC7832"/>
        </w:rPr>
        <w:t xml:space="preserve">, </w:t>
      </w:r>
      <w:r>
        <w:rPr>
          <w:color w:val="66D9EF"/>
        </w:rPr>
        <w:t>len</w:t>
      </w:r>
      <w:r>
        <w:rPr>
          <w:color w:val="F8F8F2"/>
        </w:rPr>
        <w:t>(</w:t>
      </w:r>
      <w:r>
        <w:rPr>
          <w:i/>
          <w:iCs/>
          <w:color w:val="FD971F"/>
        </w:rPr>
        <w:t>palabras</w:t>
      </w:r>
      <w:r>
        <w:rPr>
          <w:color w:val="F8F8F2"/>
        </w:rPr>
        <w:t>))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F8F8F2"/>
        </w:rPr>
        <w:t xml:space="preserve">query </w:t>
      </w:r>
      <w:r>
        <w:rPr>
          <w:color w:val="F92672"/>
        </w:rPr>
        <w:t xml:space="preserve">= </w:t>
      </w:r>
      <w:r>
        <w:rPr>
          <w:color w:val="F8F8F2"/>
        </w:rPr>
        <w:t>query.filter(</w:t>
      </w:r>
      <w:r>
        <w:rPr>
          <w:i/>
          <w:iCs/>
          <w:color w:val="FD971F"/>
        </w:rPr>
        <w:t>palabras__palabra__icontains</w:t>
      </w:r>
      <w:r>
        <w:rPr>
          <w:color w:val="F92672"/>
        </w:rPr>
        <w:t>=</w:t>
      </w:r>
      <w:r>
        <w:rPr>
          <w:i/>
          <w:iCs/>
          <w:color w:val="FD971F"/>
        </w:rPr>
        <w:t>palabras</w:t>
      </w:r>
      <w:r>
        <w:rPr>
          <w:color w:val="F8F8F2"/>
        </w:rPr>
        <w:t>[indice])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query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SubFiltTesisPorNombreOrganismo</w:t>
      </w:r>
      <w:r>
        <w:rPr>
          <w:color w:val="F8F8F2"/>
        </w:rPr>
        <w:t>(</w:t>
      </w:r>
      <w:r>
        <w:rPr>
          <w:i/>
          <w:iCs/>
          <w:color w:val="FD971F"/>
        </w:rPr>
        <w:t>organism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r>
        <w:rPr>
          <w:i/>
          <w:iCs/>
          <w:color w:val="FD971F"/>
        </w:rPr>
        <w:t>query</w:t>
      </w:r>
      <w:r>
        <w:rPr>
          <w:color w:val="F8F8F2"/>
        </w:rPr>
        <w:t>.filter(</w:t>
      </w:r>
      <w:r>
        <w:rPr>
          <w:i/>
          <w:iCs/>
          <w:color w:val="FD971F"/>
        </w:rPr>
        <w:t>organismo__nombre__icontains</w:t>
      </w:r>
      <w:r>
        <w:rPr>
          <w:color w:val="F92672"/>
        </w:rPr>
        <w:t>=</w:t>
      </w:r>
      <w:r>
        <w:rPr>
          <w:i/>
          <w:iCs/>
          <w:color w:val="FD971F"/>
        </w:rPr>
        <w:t>organism</w:t>
      </w:r>
      <w:r>
        <w:rPr>
          <w:color w:val="F8F8F2"/>
        </w:rPr>
        <w:t>).distinct()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SubFiltTesisPorNombreAutor</w:t>
      </w:r>
      <w:r>
        <w:rPr>
          <w:color w:val="F8F8F2"/>
        </w:rPr>
        <w:t>(</w:t>
      </w:r>
      <w:r>
        <w:rPr>
          <w:i/>
          <w:iCs/>
          <w:color w:val="FD971F"/>
        </w:rPr>
        <w:t>autor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r>
        <w:rPr>
          <w:i/>
          <w:iCs/>
          <w:color w:val="FD971F"/>
        </w:rPr>
        <w:t>query</w:t>
      </w:r>
      <w:r>
        <w:rPr>
          <w:color w:val="F8F8F2"/>
        </w:rPr>
        <w:t>.filter(</w:t>
      </w:r>
      <w:r>
        <w:rPr>
          <w:i/>
          <w:iCs/>
          <w:color w:val="FD971F"/>
        </w:rPr>
        <w:t>estudiantes__nombreApellidos__icontains</w:t>
      </w:r>
      <w:r>
        <w:rPr>
          <w:color w:val="F92672"/>
        </w:rPr>
        <w:t>=</w:t>
      </w:r>
      <w:r>
        <w:rPr>
          <w:i/>
          <w:iCs/>
          <w:color w:val="FD971F"/>
        </w:rPr>
        <w:t>autor</w:t>
      </w:r>
      <w:r>
        <w:rPr>
          <w:color w:val="F8F8F2"/>
        </w:rPr>
        <w:t>).distinct()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SubFiltTesisPorNombreProvincia</w:t>
      </w:r>
      <w:r>
        <w:rPr>
          <w:color w:val="F8F8F2"/>
        </w:rPr>
        <w:t>(</w:t>
      </w:r>
      <w:r>
        <w:rPr>
          <w:i/>
          <w:iCs/>
          <w:color w:val="FD971F"/>
        </w:rPr>
        <w:t>prov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r>
        <w:rPr>
          <w:i/>
          <w:iCs/>
          <w:color w:val="FD971F"/>
        </w:rPr>
        <w:t>query</w:t>
      </w:r>
      <w:r>
        <w:rPr>
          <w:color w:val="F8F8F2"/>
        </w:rPr>
        <w:t>.filter(</w:t>
      </w:r>
      <w:r>
        <w:rPr>
          <w:i/>
          <w:iCs/>
          <w:color w:val="FD971F"/>
        </w:rPr>
        <w:t>estudiantes__provincia__nombre__icontains</w:t>
      </w:r>
      <w:r>
        <w:rPr>
          <w:color w:val="F92672"/>
        </w:rPr>
        <w:t>=</w:t>
      </w:r>
      <w:r>
        <w:rPr>
          <w:i/>
          <w:iCs/>
          <w:color w:val="FD971F"/>
        </w:rPr>
        <w:t>prov</w:t>
      </w:r>
      <w:r>
        <w:rPr>
          <w:color w:val="F8F8F2"/>
        </w:rPr>
        <w:t>).distinct()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SubFiltTesisPorCentroTrabajo</w:t>
      </w:r>
      <w:r>
        <w:rPr>
          <w:color w:val="F8F8F2"/>
        </w:rPr>
        <w:t>(</w:t>
      </w:r>
      <w:r>
        <w:rPr>
          <w:i/>
          <w:iCs/>
          <w:color w:val="FD971F"/>
        </w:rPr>
        <w:t>centro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r>
        <w:rPr>
          <w:i/>
          <w:iCs/>
          <w:color w:val="FD971F"/>
        </w:rPr>
        <w:t>query</w:t>
      </w:r>
      <w:r>
        <w:rPr>
          <w:color w:val="F8F8F2"/>
        </w:rPr>
        <w:t>.filter(</w:t>
      </w:r>
      <w:r>
        <w:rPr>
          <w:i/>
          <w:iCs/>
          <w:color w:val="FD971F"/>
        </w:rPr>
        <w:t>estudiantes__centroTrabajo__icontains</w:t>
      </w:r>
      <w:r>
        <w:rPr>
          <w:color w:val="F92672"/>
        </w:rPr>
        <w:t>=</w:t>
      </w:r>
      <w:r>
        <w:rPr>
          <w:i/>
          <w:iCs/>
          <w:color w:val="FD971F"/>
        </w:rPr>
        <w:t>centro</w:t>
      </w:r>
      <w:r>
        <w:rPr>
          <w:color w:val="F8F8F2"/>
        </w:rPr>
        <w:t>).distinct()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SubFiltTesisPorCargo</w:t>
      </w:r>
      <w:r>
        <w:rPr>
          <w:color w:val="F8F8F2"/>
        </w:rPr>
        <w:t>(</w:t>
      </w:r>
      <w:r>
        <w:rPr>
          <w:i/>
          <w:iCs/>
          <w:color w:val="FD971F"/>
        </w:rPr>
        <w:t>cargo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r>
        <w:rPr>
          <w:i/>
          <w:iCs/>
          <w:color w:val="FD971F"/>
        </w:rPr>
        <w:t>query</w:t>
      </w:r>
      <w:r>
        <w:rPr>
          <w:color w:val="F8F8F2"/>
        </w:rPr>
        <w:t>.filter(</w:t>
      </w:r>
      <w:r>
        <w:rPr>
          <w:i/>
          <w:iCs/>
          <w:color w:val="FD971F"/>
        </w:rPr>
        <w:t>estudiantes__cargo__icontains</w:t>
      </w:r>
      <w:r>
        <w:rPr>
          <w:color w:val="F92672"/>
        </w:rPr>
        <w:t>=</w:t>
      </w:r>
      <w:r>
        <w:rPr>
          <w:i/>
          <w:iCs/>
          <w:color w:val="FD971F"/>
        </w:rPr>
        <w:t>cargo</w:t>
      </w:r>
      <w:r>
        <w:rPr>
          <w:color w:val="F8F8F2"/>
        </w:rPr>
        <w:t>).distinct()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SubFiltTesisPorPalabras</w:t>
      </w:r>
      <w:r>
        <w:rPr>
          <w:color w:val="F8F8F2"/>
        </w:rPr>
        <w:t>(</w:t>
      </w:r>
      <w:r>
        <w:rPr>
          <w:i/>
          <w:iCs/>
          <w:color w:val="FD971F"/>
        </w:rPr>
        <w:t>palabras</w:t>
      </w:r>
      <w:r>
        <w:rPr>
          <w:color w:val="CC7832"/>
        </w:rPr>
        <w:t xml:space="preserve">, </w:t>
      </w:r>
      <w:r>
        <w:rPr>
          <w:i/>
          <w:iCs/>
          <w:color w:val="FD971F"/>
        </w:rPr>
        <w:t>query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</w:r>
      <w:r>
        <w:rPr>
          <w:color w:val="F92672"/>
        </w:rPr>
        <w:br/>
        <w:t xml:space="preserve">    </w:t>
      </w:r>
      <w:r>
        <w:rPr>
          <w:color w:val="F8F8F2"/>
        </w:rPr>
        <w:t xml:space="preserve">result </w:t>
      </w:r>
      <w:r>
        <w:rPr>
          <w:color w:val="F92672"/>
        </w:rPr>
        <w:t xml:space="preserve">= </w:t>
      </w:r>
      <w:r>
        <w:rPr>
          <w:i/>
          <w:iCs/>
          <w:color w:val="FD971F"/>
        </w:rPr>
        <w:t>query</w:t>
      </w:r>
      <w:r>
        <w:rPr>
          <w:color w:val="F8F8F2"/>
        </w:rPr>
        <w:t>.filter(</w:t>
      </w:r>
      <w:r>
        <w:rPr>
          <w:i/>
          <w:iCs/>
          <w:color w:val="FD971F"/>
        </w:rPr>
        <w:t>palabras__palabra__icontains</w:t>
      </w:r>
      <w:r>
        <w:rPr>
          <w:color w:val="F92672"/>
        </w:rPr>
        <w:t>=</w:t>
      </w:r>
      <w:r>
        <w:rPr>
          <w:i/>
          <w:iCs/>
          <w:color w:val="FD971F"/>
        </w:rPr>
        <w:t>palabras</w:t>
      </w:r>
      <w:r>
        <w:rPr>
          <w:color w:val="F8F8F2"/>
        </w:rPr>
        <w:t>[</w:t>
      </w:r>
      <w:r>
        <w:rPr>
          <w:color w:val="AE81FF"/>
        </w:rPr>
        <w:t>0</w:t>
      </w:r>
      <w:r>
        <w:rPr>
          <w:color w:val="F8F8F2"/>
        </w:rPr>
        <w:t>])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i/>
          <w:iCs/>
          <w:color w:val="66D9EF"/>
        </w:rPr>
        <w:t xml:space="preserve">for </w:t>
      </w:r>
      <w:r>
        <w:rPr>
          <w:color w:val="F8F8F2"/>
        </w:rPr>
        <w:t xml:space="preserve">indice </w:t>
      </w:r>
      <w:r>
        <w:rPr>
          <w:i/>
          <w:iCs/>
          <w:color w:val="66D9EF"/>
        </w:rPr>
        <w:t xml:space="preserve">in </w:t>
      </w:r>
      <w:r>
        <w:rPr>
          <w:color w:val="66D9EF"/>
        </w:rPr>
        <w:t>range</w:t>
      </w:r>
      <w:r>
        <w:rPr>
          <w:color w:val="F8F8F2"/>
        </w:rPr>
        <w:t>(</w:t>
      </w:r>
      <w:r>
        <w:rPr>
          <w:color w:val="AE81FF"/>
        </w:rPr>
        <w:t>1</w:t>
      </w:r>
      <w:r>
        <w:rPr>
          <w:color w:val="CC7832"/>
        </w:rPr>
        <w:t xml:space="preserve">, </w:t>
      </w:r>
      <w:r>
        <w:rPr>
          <w:color w:val="66D9EF"/>
        </w:rPr>
        <w:t>len</w:t>
      </w:r>
      <w:r>
        <w:rPr>
          <w:color w:val="F8F8F2"/>
        </w:rPr>
        <w:t>(</w:t>
      </w:r>
      <w:r>
        <w:rPr>
          <w:i/>
          <w:iCs/>
          <w:color w:val="FD971F"/>
        </w:rPr>
        <w:t>palabras</w:t>
      </w:r>
      <w:r>
        <w:rPr>
          <w:color w:val="F8F8F2"/>
        </w:rPr>
        <w:t>))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F8F8F2"/>
        </w:rPr>
        <w:t xml:space="preserve">result </w:t>
      </w:r>
      <w:r>
        <w:rPr>
          <w:color w:val="F92672"/>
        </w:rPr>
        <w:t xml:space="preserve">= </w:t>
      </w:r>
      <w:r>
        <w:rPr>
          <w:color w:val="F8F8F2"/>
        </w:rPr>
        <w:t>result.filter(</w:t>
      </w:r>
      <w:r>
        <w:rPr>
          <w:i/>
          <w:iCs/>
          <w:color w:val="FD971F"/>
        </w:rPr>
        <w:t>palabras__palabra__icontains</w:t>
      </w:r>
      <w:r>
        <w:rPr>
          <w:color w:val="F92672"/>
        </w:rPr>
        <w:t>=</w:t>
      </w:r>
      <w:r>
        <w:rPr>
          <w:i/>
          <w:iCs/>
          <w:color w:val="FD971F"/>
        </w:rPr>
        <w:t>palabras</w:t>
      </w:r>
      <w:r>
        <w:rPr>
          <w:color w:val="F8F8F2"/>
        </w:rPr>
        <w:t>[indice])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r>
        <w:rPr>
          <w:color w:val="F8F8F2"/>
        </w:rPr>
        <w:t>result.distinct()</w:t>
      </w:r>
    </w:p>
    <w:p w:rsidR="00EB1A53" w:rsidRDefault="001A18AC" w:rsidP="00067CEC">
      <w:r>
        <w:t xml:space="preserve"> </w:t>
      </w:r>
    </w:p>
    <w:p w:rsidR="00080EAC" w:rsidRPr="00067CEC" w:rsidRDefault="00080EAC" w:rsidP="00067CEC"/>
    <w:sectPr w:rsidR="00080EAC" w:rsidRPr="00067CEC" w:rsidSect="00502B52">
      <w:footerReference w:type="default" r:id="rId11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8EC" w:rsidRDefault="002048EC">
      <w:pPr>
        <w:spacing w:before="0" w:after="0" w:line="240" w:lineRule="auto"/>
      </w:pPr>
      <w:r>
        <w:separator/>
      </w:r>
    </w:p>
  </w:endnote>
  <w:endnote w:type="continuationSeparator" w:id="0">
    <w:p w:rsidR="002048EC" w:rsidRDefault="002048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3E8" w:rsidRPr="00CF40D8" w:rsidRDefault="007D23E8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FE0C19">
      <w:rPr>
        <w:noProof/>
      </w:rPr>
      <w:t>4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8EC" w:rsidRDefault="002048EC">
      <w:pPr>
        <w:spacing w:before="0" w:after="0" w:line="240" w:lineRule="auto"/>
      </w:pPr>
      <w:r>
        <w:separator/>
      </w:r>
    </w:p>
  </w:footnote>
  <w:footnote w:type="continuationSeparator" w:id="0">
    <w:p w:rsidR="002048EC" w:rsidRDefault="002048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EC"/>
    <w:rsid w:val="00061E55"/>
    <w:rsid w:val="00062F8F"/>
    <w:rsid w:val="00067CEC"/>
    <w:rsid w:val="00080EAC"/>
    <w:rsid w:val="00162E13"/>
    <w:rsid w:val="001A18AC"/>
    <w:rsid w:val="001A1FF5"/>
    <w:rsid w:val="002048EC"/>
    <w:rsid w:val="00210D08"/>
    <w:rsid w:val="00246E4E"/>
    <w:rsid w:val="002D0521"/>
    <w:rsid w:val="00315DF0"/>
    <w:rsid w:val="00340910"/>
    <w:rsid w:val="00391070"/>
    <w:rsid w:val="00406487"/>
    <w:rsid w:val="004241E5"/>
    <w:rsid w:val="004C7BC9"/>
    <w:rsid w:val="00502B52"/>
    <w:rsid w:val="0052431A"/>
    <w:rsid w:val="005350B4"/>
    <w:rsid w:val="00535F0C"/>
    <w:rsid w:val="005E704C"/>
    <w:rsid w:val="005E727E"/>
    <w:rsid w:val="00650176"/>
    <w:rsid w:val="00652A01"/>
    <w:rsid w:val="00665D3D"/>
    <w:rsid w:val="006F6D69"/>
    <w:rsid w:val="007604C2"/>
    <w:rsid w:val="0076466F"/>
    <w:rsid w:val="007C7561"/>
    <w:rsid w:val="007D23E8"/>
    <w:rsid w:val="007E2A09"/>
    <w:rsid w:val="00806A60"/>
    <w:rsid w:val="00852D90"/>
    <w:rsid w:val="0087552D"/>
    <w:rsid w:val="008A2161"/>
    <w:rsid w:val="008B5C0D"/>
    <w:rsid w:val="008D16B9"/>
    <w:rsid w:val="008D4AB4"/>
    <w:rsid w:val="0099638C"/>
    <w:rsid w:val="009D2D39"/>
    <w:rsid w:val="009F48DB"/>
    <w:rsid w:val="009F60F2"/>
    <w:rsid w:val="00A13C76"/>
    <w:rsid w:val="00A16148"/>
    <w:rsid w:val="00A4285A"/>
    <w:rsid w:val="00AE339C"/>
    <w:rsid w:val="00BB1960"/>
    <w:rsid w:val="00C2009F"/>
    <w:rsid w:val="00C24251"/>
    <w:rsid w:val="00CB02A0"/>
    <w:rsid w:val="00CB3FCA"/>
    <w:rsid w:val="00CC34C9"/>
    <w:rsid w:val="00CD2835"/>
    <w:rsid w:val="00CF40D8"/>
    <w:rsid w:val="00D31BB0"/>
    <w:rsid w:val="00D559F4"/>
    <w:rsid w:val="00DC083A"/>
    <w:rsid w:val="00DD55D9"/>
    <w:rsid w:val="00DF14A1"/>
    <w:rsid w:val="00DF283D"/>
    <w:rsid w:val="00EA3D45"/>
    <w:rsid w:val="00EB1A53"/>
    <w:rsid w:val="00F50981"/>
    <w:rsid w:val="00F61A84"/>
    <w:rsid w:val="00F63B4E"/>
    <w:rsid w:val="00FC3807"/>
    <w:rsid w:val="00FD5B97"/>
    <w:rsid w:val="00FE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B151ED"/>
  <w15:docId w15:val="{937EDF17-ED9A-4836-99AF-8107CA6C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7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727E"/>
    <w:rPr>
      <w:rFonts w:ascii="Courier New" w:eastAsia="Times New Roman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2A2F594D304266B12763271B2B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21266-54BB-410C-921C-E5847CE89B10}"/>
      </w:docPartPr>
      <w:docPartBody>
        <w:p w:rsidR="00416387" w:rsidRDefault="00AC031C">
          <w:pPr>
            <w:pStyle w:val="0A2A2F594D304266B12763271B2BCEC8"/>
          </w:pPr>
          <w:r w:rsidRPr="00C84D22">
            <w:t>[Nombre de la asignatura]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1C"/>
    <w:rsid w:val="00416387"/>
    <w:rsid w:val="00AC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9962EA0C96004735B41C01D7D71134B2">
    <w:name w:val="9962EA0C96004735B41C01D7D71134B2"/>
  </w:style>
  <w:style w:type="paragraph" w:customStyle="1" w:styleId="0A2A2F594D304266B12763271B2BCEC8">
    <w:name w:val="0A2A2F594D304266B12763271B2BCEC8"/>
  </w:style>
  <w:style w:type="paragraph" w:customStyle="1" w:styleId="85023AD374CE4B4D9D0FA955FC0CE49A">
    <w:name w:val="85023AD374CE4B4D9D0FA955FC0CE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4A7AAF-4A1B-47E5-B29E-1E33655D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430</TotalTime>
  <Pages>1</Pages>
  <Words>5360</Words>
  <Characters>29483</Characters>
  <Application>Microsoft Office Word</Application>
  <DocSecurity>0</DocSecurity>
  <Lines>245</Lines>
  <Paragraphs>69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Manual Tecnico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34774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Rayniel Ramos Gonzalez</dc:creator>
  <cp:keywords>Base de datos II</cp:keywords>
  <cp:lastModifiedBy>LsW</cp:lastModifiedBy>
  <cp:revision>4</cp:revision>
  <dcterms:created xsi:type="dcterms:W3CDTF">2018-04-11T11:26:00Z</dcterms:created>
  <dcterms:modified xsi:type="dcterms:W3CDTF">2018-04-12T20:10:00Z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